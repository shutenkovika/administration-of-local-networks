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1CF02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5DEF4B41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4026DA0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2D87EB9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2666CB4" w14:textId="77777777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E651599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46FA711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10D239E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C0440FC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7A3DFD3A" w14:textId="20588DAB" w:rsidR="00A61EF7" w:rsidRPr="000800B4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4E0FF0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6</w:t>
      </w:r>
    </w:p>
    <w:p w14:paraId="372899AD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2B9C423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4A4EC95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614D73C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8920119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2440EFEE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A413AC0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6377C7E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053D58FE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D8BBAD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48C07F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B1ABFEF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2C4223EB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0068BE06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4D4EA2E0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5CCB5C2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09AC77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4CE2F9C5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3A94D6B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2616F1C0" w14:textId="62707308" w:rsidR="004E0FF0" w:rsidRDefault="004E0FF0" w:rsidP="004E0FF0">
      <w:pPr>
        <w:spacing w:line="360" w:lineRule="auto"/>
      </w:pPr>
      <w:r>
        <w:lastRenderedPageBreak/>
        <w:t>Цель работы</w:t>
      </w:r>
      <w:proofErr w:type="gramStart"/>
      <w:r>
        <w:t xml:space="preserve">: </w:t>
      </w:r>
      <w:r>
        <w:t>Настроить</w:t>
      </w:r>
      <w:proofErr w:type="gramEnd"/>
      <w:r>
        <w:t xml:space="preserve"> статическую маршрутизацию VLAN в сети.</w:t>
      </w:r>
    </w:p>
    <w:p w14:paraId="26533D7A" w14:textId="77777777" w:rsidR="004E0FF0" w:rsidRDefault="004E0FF0" w:rsidP="004E0FF0">
      <w:pPr>
        <w:spacing w:line="360" w:lineRule="auto"/>
      </w:pPr>
    </w:p>
    <w:p w14:paraId="5945162F" w14:textId="0EF9F5B1" w:rsidR="004E0FF0" w:rsidRDefault="004E0FF0" w:rsidP="004E0FF0">
      <w:pPr>
        <w:spacing w:line="360" w:lineRule="auto"/>
      </w:pPr>
      <w:r>
        <w:t>6.2. Задание</w:t>
      </w:r>
    </w:p>
    <w:p w14:paraId="4A70F532" w14:textId="77777777" w:rsidR="004E0FF0" w:rsidRDefault="004E0FF0" w:rsidP="004E0FF0">
      <w:pPr>
        <w:spacing w:line="360" w:lineRule="auto"/>
      </w:pPr>
      <w:r>
        <w:t>1. Добавить в локальную сеть маршрутизатор, провести его первоначальную</w:t>
      </w:r>
    </w:p>
    <w:p w14:paraId="6A7B5D1F" w14:textId="77777777" w:rsidR="004E0FF0" w:rsidRDefault="004E0FF0" w:rsidP="004E0FF0">
      <w:pPr>
        <w:spacing w:line="360" w:lineRule="auto"/>
      </w:pPr>
      <w:r>
        <w:t>настройку.</w:t>
      </w:r>
    </w:p>
    <w:p w14:paraId="19B065ED" w14:textId="77777777" w:rsidR="004E0FF0" w:rsidRDefault="004E0FF0" w:rsidP="004E0FF0">
      <w:pPr>
        <w:spacing w:line="360" w:lineRule="auto"/>
      </w:pPr>
      <w:r>
        <w:t>2. Настроить статическую маршрутизацию VLAN.</w:t>
      </w:r>
    </w:p>
    <w:p w14:paraId="6556FBC5" w14:textId="1EF28230" w:rsidR="004E0FF0" w:rsidRDefault="004E0FF0" w:rsidP="004E0FF0">
      <w:pPr>
        <w:spacing w:line="360" w:lineRule="auto"/>
      </w:pPr>
      <w:r>
        <w:t>3. При выполнении работы необходимо учитывать соглашение об именовании</w:t>
      </w:r>
      <w:r>
        <w:t xml:space="preserve"> </w:t>
      </w:r>
      <w:r>
        <w:t>(см. раздел 2.5).</w:t>
      </w:r>
    </w:p>
    <w:p w14:paraId="2036EBDF" w14:textId="77777777" w:rsidR="004E0FF0" w:rsidRDefault="004E0FF0" w:rsidP="004E0FF0">
      <w:pPr>
        <w:spacing w:line="360" w:lineRule="auto"/>
      </w:pPr>
    </w:p>
    <w:p w14:paraId="5505A4CF" w14:textId="39EBA572" w:rsidR="004E0FF0" w:rsidRDefault="004E0FF0" w:rsidP="004E0FF0">
      <w:pPr>
        <w:spacing w:line="360" w:lineRule="auto"/>
        <w:jc w:val="center"/>
      </w:pPr>
      <w:r>
        <w:t>Последовательность выполнения работы</w:t>
      </w:r>
    </w:p>
    <w:p w14:paraId="4529D1D7" w14:textId="47FD7AA6" w:rsidR="004E0FF0" w:rsidRDefault="004E0FF0" w:rsidP="004E0FF0">
      <w:pPr>
        <w:spacing w:line="360" w:lineRule="auto"/>
      </w:pPr>
      <w:r>
        <w:t>1. В логической области проекта размести</w:t>
      </w:r>
      <w:r>
        <w:t>ла</w:t>
      </w:r>
      <w:r>
        <w:t xml:space="preserve"> маршрутизатор </w:t>
      </w:r>
      <w:proofErr w:type="spellStart"/>
      <w:r>
        <w:t>Cisco</w:t>
      </w:r>
      <w:proofErr w:type="spellEnd"/>
      <w:r>
        <w:t xml:space="preserve"> 2811, подключи</w:t>
      </w:r>
      <w:r>
        <w:t>ла</w:t>
      </w:r>
      <w:r>
        <w:t xml:space="preserve"> его к порту 24 коммутатора </w:t>
      </w:r>
      <w:proofErr w:type="spellStart"/>
      <w:r>
        <w:t>msk-donskaya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 w:rsidRPr="004E0FF0">
        <w:t>-</w:t>
      </w:r>
      <w:r>
        <w:t>sw-1 в соответствии с</w:t>
      </w:r>
      <w:r w:rsidRPr="004E0FF0">
        <w:t xml:space="preserve"> </w:t>
      </w:r>
      <w:r>
        <w:t>таблицей портов (см. табл. 3.3 из раздела 3.3).</w:t>
      </w:r>
    </w:p>
    <w:p w14:paraId="6256FC8F" w14:textId="27F36015" w:rsidR="004E0FF0" w:rsidRDefault="006675CF" w:rsidP="004E0FF0">
      <w:pPr>
        <w:spacing w:line="360" w:lineRule="auto"/>
      </w:pPr>
      <w:r>
        <w:rPr>
          <w:noProof/>
        </w:rPr>
        <w:drawing>
          <wp:inline distT="0" distB="0" distL="0" distR="0" wp14:anchorId="7754E825" wp14:editId="646E9591">
            <wp:extent cx="5940425" cy="32956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C8C4" w14:textId="24A83E85" w:rsidR="00094B36" w:rsidRDefault="00094B36" w:rsidP="004E0FF0">
      <w:pPr>
        <w:spacing w:line="360" w:lineRule="auto"/>
      </w:pPr>
      <w:r>
        <w:t>Рисунок 1. Схема сети.</w:t>
      </w:r>
    </w:p>
    <w:p w14:paraId="4504F4EF" w14:textId="723E13F3" w:rsidR="004E0FF0" w:rsidRDefault="004E0FF0" w:rsidP="004E0FF0">
      <w:pPr>
        <w:spacing w:line="360" w:lineRule="auto"/>
      </w:pPr>
      <w:r>
        <w:t>2. Используя приведённую последовательность команд по первоначальной</w:t>
      </w:r>
      <w:r w:rsidRPr="004E0FF0">
        <w:t xml:space="preserve"> </w:t>
      </w:r>
      <w:r>
        <w:t>настройке маршрутизатора, сконфигурир</w:t>
      </w:r>
      <w:r>
        <w:t>овала</w:t>
      </w:r>
      <w:r>
        <w:t xml:space="preserve"> маршрутизатор, задав</w:t>
      </w:r>
      <w:r w:rsidRPr="004E0FF0">
        <w:t xml:space="preserve"> </w:t>
      </w:r>
      <w:r>
        <w:t>на нём имя, пароль для доступа к консоли, настро</w:t>
      </w:r>
      <w:r>
        <w:t xml:space="preserve">ила </w:t>
      </w:r>
      <w:r>
        <w:t xml:space="preserve">удалённое подключение к нему по </w:t>
      </w:r>
      <w:proofErr w:type="spellStart"/>
      <w:r>
        <w:t>ssh</w:t>
      </w:r>
      <w:proofErr w:type="spellEnd"/>
      <w:r>
        <w:t>.</w:t>
      </w:r>
    </w:p>
    <w:p w14:paraId="336A1C58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Router &gt;enable</w:t>
      </w:r>
    </w:p>
    <w:p w14:paraId="08CE3A9B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proofErr w:type="spellStart"/>
      <w:r w:rsidRPr="00273D13">
        <w:rPr>
          <w:b/>
          <w:bCs/>
          <w:lang w:val="en-US"/>
        </w:rPr>
        <w:t>Router#configure</w:t>
      </w:r>
      <w:proofErr w:type="spellEnd"/>
      <w:r w:rsidRPr="00273D13">
        <w:rPr>
          <w:b/>
          <w:bCs/>
          <w:lang w:val="en-US"/>
        </w:rPr>
        <w:t xml:space="preserve"> terminal</w:t>
      </w:r>
    </w:p>
    <w:p w14:paraId="6AAB0F98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Router(config)#hostname msk−donskaya−gw−1</w:t>
      </w:r>
    </w:p>
    <w:p w14:paraId="3F821867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 xml:space="preserve">msk−donskaya−gw−1(config)#line </w:t>
      </w:r>
      <w:proofErr w:type="spellStart"/>
      <w:r w:rsidRPr="00273D13">
        <w:rPr>
          <w:b/>
          <w:bCs/>
          <w:lang w:val="en-US"/>
        </w:rPr>
        <w:t>vty</w:t>
      </w:r>
      <w:proofErr w:type="spellEnd"/>
      <w:r w:rsidRPr="00273D13">
        <w:rPr>
          <w:b/>
          <w:bCs/>
          <w:lang w:val="en-US"/>
        </w:rPr>
        <w:t xml:space="preserve"> 0 4</w:t>
      </w:r>
    </w:p>
    <w:p w14:paraId="7CEF0D9E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msk−donskaya−gw−1(config−</w:t>
      </w:r>
      <w:proofErr w:type="gramStart"/>
      <w:r w:rsidRPr="00273D13">
        <w:rPr>
          <w:b/>
          <w:bCs/>
          <w:lang w:val="en-US"/>
        </w:rPr>
        <w:t>line)#</w:t>
      </w:r>
      <w:proofErr w:type="gramEnd"/>
      <w:r w:rsidRPr="00273D13">
        <w:rPr>
          <w:b/>
          <w:bCs/>
          <w:lang w:val="en-US"/>
        </w:rPr>
        <w:t>password cisco</w:t>
      </w:r>
    </w:p>
    <w:p w14:paraId="79EA5D4E" w14:textId="2B20865E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lastRenderedPageBreak/>
        <w:t>msk−donskaya−gw−1(config−</w:t>
      </w:r>
      <w:proofErr w:type="gramStart"/>
      <w:r w:rsidRPr="00273D13">
        <w:rPr>
          <w:b/>
          <w:bCs/>
          <w:lang w:val="en-US"/>
        </w:rPr>
        <w:t>line)#</w:t>
      </w:r>
      <w:proofErr w:type="gramEnd"/>
      <w:r w:rsidRPr="00273D13">
        <w:rPr>
          <w:b/>
          <w:bCs/>
          <w:lang w:val="en-US"/>
        </w:rPr>
        <w:t>login</w:t>
      </w:r>
    </w:p>
    <w:p w14:paraId="2F0A83BB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msk−donskaya−gw−1(config)#line console 0</w:t>
      </w:r>
    </w:p>
    <w:p w14:paraId="416C634B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msk−donskaya−gw−1(config−</w:t>
      </w:r>
      <w:proofErr w:type="gramStart"/>
      <w:r w:rsidRPr="00273D13">
        <w:rPr>
          <w:b/>
          <w:bCs/>
          <w:lang w:val="en-US"/>
        </w:rPr>
        <w:t>line)#</w:t>
      </w:r>
      <w:proofErr w:type="gramEnd"/>
      <w:r w:rsidRPr="00273D13">
        <w:rPr>
          <w:b/>
          <w:bCs/>
          <w:lang w:val="en-US"/>
        </w:rPr>
        <w:t>password cisco</w:t>
      </w:r>
    </w:p>
    <w:p w14:paraId="42392F98" w14:textId="43E470C3" w:rsidR="004E0FF0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msk−donskaya−gw−1(config−</w:t>
      </w:r>
      <w:proofErr w:type="gramStart"/>
      <w:r w:rsidRPr="00273D13">
        <w:rPr>
          <w:b/>
          <w:bCs/>
          <w:lang w:val="en-US"/>
        </w:rPr>
        <w:t>line)#</w:t>
      </w:r>
      <w:proofErr w:type="gramEnd"/>
      <w:r w:rsidRPr="00273D13">
        <w:rPr>
          <w:b/>
          <w:bCs/>
          <w:lang w:val="en-US"/>
        </w:rPr>
        <w:t>login</w:t>
      </w:r>
    </w:p>
    <w:p w14:paraId="4835755C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msk−donskaya−gw−1(config)#enable secret cisco</w:t>
      </w:r>
    </w:p>
    <w:p w14:paraId="45E427B5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msk−donskaya−gw−1(config)#service password−encryption</w:t>
      </w:r>
    </w:p>
    <w:p w14:paraId="5CD42A10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msk−donskaya−gw−1(config)#username admin privilege 1 secret cisco</w:t>
      </w:r>
    </w:p>
    <w:p w14:paraId="525E8373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msk−donskaya−gw−1(config)#ip domain−name donskaya.rudn.edu</w:t>
      </w:r>
    </w:p>
    <w:p w14:paraId="0EE5B23D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 xml:space="preserve">msk−donskaya−gw−1(config)#crypto key </w:t>
      </w:r>
      <w:proofErr w:type="gramStart"/>
      <w:r w:rsidRPr="00273D13">
        <w:rPr>
          <w:b/>
          <w:bCs/>
          <w:lang w:val="en-US"/>
        </w:rPr>
        <w:t>generate</w:t>
      </w:r>
      <w:proofErr w:type="gramEnd"/>
      <w:r w:rsidRPr="00273D13">
        <w:rPr>
          <w:b/>
          <w:bCs/>
          <w:lang w:val="en-US"/>
        </w:rPr>
        <w:t xml:space="preserve"> </w:t>
      </w:r>
      <w:proofErr w:type="spellStart"/>
      <w:r w:rsidRPr="00273D13">
        <w:rPr>
          <w:b/>
          <w:bCs/>
          <w:lang w:val="en-US"/>
        </w:rPr>
        <w:t>rsa</w:t>
      </w:r>
      <w:proofErr w:type="spellEnd"/>
    </w:p>
    <w:p w14:paraId="1CF39160" w14:textId="77777777" w:rsidR="00273D13" w:rsidRP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 xml:space="preserve">msk−donskaya−gw−1(config)#line </w:t>
      </w:r>
      <w:proofErr w:type="spellStart"/>
      <w:r w:rsidRPr="00273D13">
        <w:rPr>
          <w:b/>
          <w:bCs/>
          <w:lang w:val="en-US"/>
        </w:rPr>
        <w:t>vty</w:t>
      </w:r>
      <w:proofErr w:type="spellEnd"/>
      <w:r w:rsidRPr="00273D13">
        <w:rPr>
          <w:b/>
          <w:bCs/>
          <w:lang w:val="en-US"/>
        </w:rPr>
        <w:t xml:space="preserve"> 0 4</w:t>
      </w:r>
    </w:p>
    <w:p w14:paraId="2DC6C8D3" w14:textId="19CF9141" w:rsidR="00273D13" w:rsidRDefault="00273D13" w:rsidP="00273D13">
      <w:pPr>
        <w:spacing w:line="360" w:lineRule="auto"/>
        <w:rPr>
          <w:b/>
          <w:bCs/>
          <w:lang w:val="en-US"/>
        </w:rPr>
      </w:pPr>
      <w:r w:rsidRPr="00273D13">
        <w:rPr>
          <w:b/>
          <w:bCs/>
          <w:lang w:val="en-US"/>
        </w:rPr>
        <w:t>msk−donskaya−gw−1(config−</w:t>
      </w:r>
      <w:proofErr w:type="gramStart"/>
      <w:r w:rsidRPr="00273D13">
        <w:rPr>
          <w:b/>
          <w:bCs/>
          <w:lang w:val="en-US"/>
        </w:rPr>
        <w:t>line)#</w:t>
      </w:r>
      <w:proofErr w:type="gramEnd"/>
      <w:r w:rsidRPr="00273D13">
        <w:rPr>
          <w:b/>
          <w:bCs/>
          <w:lang w:val="en-US"/>
        </w:rPr>
        <w:t xml:space="preserve">transport input </w:t>
      </w:r>
      <w:proofErr w:type="spellStart"/>
      <w:r w:rsidRPr="00273D13">
        <w:rPr>
          <w:b/>
          <w:bCs/>
          <w:lang w:val="en-US"/>
        </w:rPr>
        <w:t>ssh</w:t>
      </w:r>
      <w:proofErr w:type="spellEnd"/>
    </w:p>
    <w:p w14:paraId="4B041A91" w14:textId="0D8761F2" w:rsidR="003808ED" w:rsidRDefault="003808ED" w:rsidP="00273D13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AA55F3" wp14:editId="72634592">
            <wp:extent cx="5940425" cy="57124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3AB0" w14:textId="61B4E440" w:rsidR="00094B36" w:rsidRPr="00094B36" w:rsidRDefault="00094B36" w:rsidP="00273D13">
      <w:pPr>
        <w:spacing w:line="360" w:lineRule="auto"/>
        <w:rPr>
          <w:b/>
          <w:bCs/>
        </w:rPr>
      </w:pPr>
      <w:r>
        <w:t xml:space="preserve">Рисунок 2. </w:t>
      </w:r>
      <w:proofErr w:type="spellStart"/>
      <w:r>
        <w:t>С</w:t>
      </w:r>
      <w:r>
        <w:t>конфигурирова</w:t>
      </w:r>
      <w:r>
        <w:t>ние</w:t>
      </w:r>
      <w:proofErr w:type="spellEnd"/>
      <w:r>
        <w:t xml:space="preserve"> маршрутизатор, задав</w:t>
      </w:r>
      <w:r w:rsidRPr="004E0FF0">
        <w:t xml:space="preserve"> </w:t>
      </w:r>
      <w:r>
        <w:t>на нём имя, пароль для доступа к консоли</w:t>
      </w:r>
      <w:r>
        <w:t>.</w:t>
      </w:r>
    </w:p>
    <w:p w14:paraId="37523A22" w14:textId="73A562FC" w:rsidR="003808ED" w:rsidRDefault="006C6E4F" w:rsidP="00273D13">
      <w:pPr>
        <w:spacing w:line="360" w:lineRule="auto"/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578478" wp14:editId="315BED13">
            <wp:extent cx="5940425" cy="55435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D163" w14:textId="3D1D35DD" w:rsidR="00094B36" w:rsidRPr="00094B36" w:rsidRDefault="00094B36" w:rsidP="00094B36">
      <w:pPr>
        <w:spacing w:line="360" w:lineRule="auto"/>
        <w:rPr>
          <w:b/>
          <w:bCs/>
        </w:rPr>
      </w:pPr>
      <w:r>
        <w:t xml:space="preserve">Рисунок </w:t>
      </w:r>
      <w:r>
        <w:t>3</w:t>
      </w:r>
      <w:r>
        <w:t xml:space="preserve">. </w:t>
      </w:r>
      <w:proofErr w:type="spellStart"/>
      <w:r>
        <w:t>Сконфигурирование</w:t>
      </w:r>
      <w:proofErr w:type="spellEnd"/>
      <w:r>
        <w:t xml:space="preserve"> маршрутизатор</w:t>
      </w:r>
      <w:r>
        <w:t>а</w:t>
      </w:r>
      <w:r>
        <w:t>, настро</w:t>
      </w:r>
      <w:r>
        <w:t>йка</w:t>
      </w:r>
      <w:r>
        <w:t xml:space="preserve"> </w:t>
      </w:r>
      <w:proofErr w:type="spellStart"/>
      <w:r>
        <w:t>удалённое</w:t>
      </w:r>
      <w:r>
        <w:t>го</w:t>
      </w:r>
      <w:proofErr w:type="spellEnd"/>
      <w:r>
        <w:t xml:space="preserve"> подключение к нему по </w:t>
      </w:r>
      <w:proofErr w:type="spellStart"/>
      <w:r>
        <w:t>ssh</w:t>
      </w:r>
      <w:proofErr w:type="spellEnd"/>
      <w:r>
        <w:t>.</w:t>
      </w:r>
    </w:p>
    <w:p w14:paraId="2AD3416E" w14:textId="77777777" w:rsidR="00094B36" w:rsidRPr="00094B36" w:rsidRDefault="00094B36" w:rsidP="00273D13">
      <w:pPr>
        <w:spacing w:line="360" w:lineRule="auto"/>
        <w:rPr>
          <w:b/>
          <w:bCs/>
        </w:rPr>
      </w:pPr>
    </w:p>
    <w:p w14:paraId="6A355076" w14:textId="05A314F0" w:rsidR="004E0FF0" w:rsidRPr="00273D13" w:rsidRDefault="004E0FF0" w:rsidP="004E0FF0">
      <w:pPr>
        <w:spacing w:line="360" w:lineRule="auto"/>
        <w:rPr>
          <w:lang w:val="en-US"/>
        </w:rPr>
      </w:pPr>
      <w:r w:rsidRPr="00273D13">
        <w:rPr>
          <w:lang w:val="en-US"/>
        </w:rPr>
        <w:t xml:space="preserve">3. </w:t>
      </w:r>
      <w:r>
        <w:t>Настро</w:t>
      </w:r>
      <w:r>
        <w:t>ила</w:t>
      </w:r>
      <w:r w:rsidRPr="00273D13">
        <w:rPr>
          <w:lang w:val="en-US"/>
        </w:rPr>
        <w:t xml:space="preserve"> </w:t>
      </w:r>
      <w:r>
        <w:t>порт</w:t>
      </w:r>
      <w:r w:rsidRPr="00273D13">
        <w:rPr>
          <w:lang w:val="en-US"/>
        </w:rPr>
        <w:t xml:space="preserve"> 24 </w:t>
      </w:r>
      <w:r>
        <w:t>коммутатора</w:t>
      </w:r>
      <w:r w:rsidRPr="00273D13">
        <w:rPr>
          <w:lang w:val="en-US"/>
        </w:rPr>
        <w:t xml:space="preserve"> msk-donskaya-</w:t>
      </w:r>
      <w:r>
        <w:rPr>
          <w:lang w:val="en-US"/>
        </w:rPr>
        <w:t>vmshutenko</w:t>
      </w:r>
      <w:r w:rsidRPr="00273D13">
        <w:rPr>
          <w:lang w:val="en-US"/>
        </w:rPr>
        <w:t>-</w:t>
      </w:r>
      <w:r w:rsidRPr="00273D13">
        <w:rPr>
          <w:lang w:val="en-US"/>
        </w:rPr>
        <w:t xml:space="preserve">sw-1 </w:t>
      </w:r>
      <w:r>
        <w:t>как</w:t>
      </w:r>
      <w:r w:rsidRPr="00273D13">
        <w:rPr>
          <w:lang w:val="en-US"/>
        </w:rPr>
        <w:t xml:space="preserve"> trunk-</w:t>
      </w:r>
      <w:r>
        <w:t>порт</w:t>
      </w:r>
      <w:r w:rsidRPr="00273D13">
        <w:rPr>
          <w:lang w:val="en-US"/>
        </w:rPr>
        <w:t>.</w:t>
      </w:r>
    </w:p>
    <w:p w14:paraId="0279B267" w14:textId="36D9F611" w:rsidR="004E0FF0" w:rsidRDefault="006675CF" w:rsidP="004E0FF0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FB0AB3" wp14:editId="04D7CC77">
            <wp:extent cx="5940425" cy="5805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BEFE" w14:textId="05CE06CC" w:rsidR="00386518" w:rsidRPr="00094B36" w:rsidRDefault="00094B36" w:rsidP="004E0FF0">
      <w:pPr>
        <w:spacing w:line="360" w:lineRule="auto"/>
      </w:pPr>
      <w:r>
        <w:t>Рисунок</w:t>
      </w:r>
      <w:r w:rsidRPr="00094B36">
        <w:rPr>
          <w:lang w:val="en-US"/>
        </w:rPr>
        <w:t xml:space="preserve"> 4. </w:t>
      </w:r>
      <w:r>
        <w:t>Настро</w:t>
      </w:r>
      <w:r>
        <w:t>йка</w:t>
      </w:r>
      <w:r w:rsidRPr="00094B36">
        <w:t xml:space="preserve"> </w:t>
      </w:r>
      <w:r>
        <w:t>порт</w:t>
      </w:r>
      <w:r>
        <w:t>а</w:t>
      </w:r>
      <w:r w:rsidRPr="00094B36">
        <w:t xml:space="preserve"> 24 </w:t>
      </w:r>
      <w:r>
        <w:t>коммутатора</w:t>
      </w:r>
      <w:r w:rsidRPr="00094B36">
        <w:t xml:space="preserve"> </w:t>
      </w:r>
      <w:proofErr w:type="spellStart"/>
      <w:r w:rsidRPr="00273D13">
        <w:rPr>
          <w:lang w:val="en-US"/>
        </w:rPr>
        <w:t>msk</w:t>
      </w:r>
      <w:proofErr w:type="spellEnd"/>
      <w:r w:rsidRPr="00094B36">
        <w:t>-</w:t>
      </w:r>
      <w:proofErr w:type="spellStart"/>
      <w:r w:rsidRPr="00273D13">
        <w:rPr>
          <w:lang w:val="en-US"/>
        </w:rPr>
        <w:t>donskaya</w:t>
      </w:r>
      <w:proofErr w:type="spellEnd"/>
      <w:r w:rsidRPr="00094B36">
        <w:t>-</w:t>
      </w:r>
      <w:proofErr w:type="spellStart"/>
      <w:r>
        <w:rPr>
          <w:lang w:val="en-US"/>
        </w:rPr>
        <w:t>vmshutenko</w:t>
      </w:r>
      <w:proofErr w:type="spellEnd"/>
      <w:r w:rsidRPr="00094B36">
        <w:t>-</w:t>
      </w:r>
      <w:proofErr w:type="spellStart"/>
      <w:r w:rsidRPr="00273D13">
        <w:rPr>
          <w:lang w:val="en-US"/>
        </w:rPr>
        <w:t>sw</w:t>
      </w:r>
      <w:proofErr w:type="spellEnd"/>
      <w:r w:rsidRPr="00094B36">
        <w:t xml:space="preserve">-1 </w:t>
      </w:r>
      <w:r>
        <w:t>как</w:t>
      </w:r>
      <w:r w:rsidRPr="00094B36">
        <w:t xml:space="preserve"> </w:t>
      </w:r>
      <w:r w:rsidRPr="00273D13">
        <w:rPr>
          <w:lang w:val="en-US"/>
        </w:rPr>
        <w:t>trunk</w:t>
      </w:r>
      <w:r w:rsidRPr="00094B36">
        <w:t>-</w:t>
      </w:r>
      <w:r>
        <w:t>порт</w:t>
      </w:r>
      <w:r>
        <w:t>.</w:t>
      </w:r>
    </w:p>
    <w:p w14:paraId="01D41E59" w14:textId="0ADA38AE" w:rsidR="004E0FF0" w:rsidRDefault="004E0FF0" w:rsidP="004E0FF0">
      <w:pPr>
        <w:spacing w:line="360" w:lineRule="auto"/>
      </w:pPr>
      <w:r>
        <w:t xml:space="preserve">4. На интерфейсе f0/0 маршрутизатора </w:t>
      </w:r>
      <w:proofErr w:type="spellStart"/>
      <w:r>
        <w:t>msk-donskaya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>
        <w:t>-</w:t>
      </w:r>
      <w:r>
        <w:t>gw-1 настро</w:t>
      </w:r>
      <w:r>
        <w:t xml:space="preserve">ила </w:t>
      </w:r>
      <w:r>
        <w:t>виртуальные интерфейсы, соответствующие номерам VLAN. Согласно таблице</w:t>
      </w:r>
      <w:r>
        <w:t xml:space="preserve"> </w:t>
      </w:r>
      <w:r>
        <w:t>IP-адресов (см. табл. 3.2 из раздела 3.3) зада</w:t>
      </w:r>
      <w:r w:rsidR="00273D13">
        <w:t>ла</w:t>
      </w:r>
      <w:r>
        <w:t xml:space="preserve"> соответствующие </w:t>
      </w:r>
      <w:proofErr w:type="spellStart"/>
      <w:r>
        <w:t>IPадреса</w:t>
      </w:r>
      <w:proofErr w:type="spellEnd"/>
      <w:r>
        <w:t xml:space="preserve"> на виртуальных</w:t>
      </w:r>
      <w:r w:rsidR="00273D13">
        <w:t xml:space="preserve"> </w:t>
      </w:r>
      <w:r>
        <w:t>интерфейсах. Для этого используйте приведённую</w:t>
      </w:r>
      <w:r w:rsidR="00273D13">
        <w:t xml:space="preserve"> </w:t>
      </w:r>
      <w:r>
        <w:t>последовательность команд по конфигурации VLAN-интерфейсов</w:t>
      </w:r>
      <w:r w:rsidR="00273D13">
        <w:t xml:space="preserve"> </w:t>
      </w:r>
      <w:r>
        <w:t>маршрутизатора.</w:t>
      </w:r>
    </w:p>
    <w:p w14:paraId="72104CF0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msk−donskaya−gw−1&gt;enable</w:t>
      </w:r>
    </w:p>
    <w:p w14:paraId="766480E1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msk−donskaya−gw−1#configure terminal</w:t>
      </w:r>
    </w:p>
    <w:p w14:paraId="08B134F2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msk−donskaya−gw−1(config)#interface f0/0</w:t>
      </w:r>
    </w:p>
    <w:p w14:paraId="1148EF79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gramStart"/>
      <w:r w:rsidRPr="00FE3A18">
        <w:rPr>
          <w:b/>
          <w:bCs/>
          <w:lang w:val="en-US"/>
        </w:rPr>
        <w:t>if)#</w:t>
      </w:r>
      <w:proofErr w:type="gramEnd"/>
      <w:r w:rsidRPr="00FE3A18">
        <w:rPr>
          <w:b/>
          <w:bCs/>
          <w:lang w:val="en-US"/>
        </w:rPr>
        <w:t>no shutdown</w:t>
      </w:r>
    </w:p>
    <w:p w14:paraId="3617BA57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msk−donskaya−gw−1(config)#interface f0/0.2</w:t>
      </w:r>
    </w:p>
    <w:p w14:paraId="47547D16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encapsulation dot1Q 2</w:t>
      </w:r>
    </w:p>
    <w:p w14:paraId="0F4F9AE6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lastRenderedPageBreak/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ip address 10.128.1.1 255.255.255.0</w:t>
      </w:r>
    </w:p>
    <w:p w14:paraId="7BF61E3A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description management</w:t>
      </w:r>
    </w:p>
    <w:p w14:paraId="2BF28B83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msk−donskaya−gw−1(config)#interface f0/0.3</w:t>
      </w:r>
    </w:p>
    <w:p w14:paraId="12DEDE8F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encapsulation dot1Q 3</w:t>
      </w:r>
    </w:p>
    <w:p w14:paraId="0B0CCFBF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ip address 10.128.0.1 255.255.255.0</w:t>
      </w:r>
    </w:p>
    <w:p w14:paraId="058A83EB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description servers</w:t>
      </w:r>
    </w:p>
    <w:p w14:paraId="2DF38452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interface f0/0.101</w:t>
      </w:r>
    </w:p>
    <w:p w14:paraId="72280F3C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encapsulation dot1Q 101</w:t>
      </w:r>
    </w:p>
    <w:p w14:paraId="05DD5BA6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ip address 10.128.3.1 255.255.255.0</w:t>
      </w:r>
    </w:p>
    <w:p w14:paraId="1811A3AF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description dk</w:t>
      </w:r>
    </w:p>
    <w:p w14:paraId="77C122C6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interface f0/0.102</w:t>
      </w:r>
    </w:p>
    <w:p w14:paraId="475FFA98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encapsulation dot1Q 102</w:t>
      </w:r>
    </w:p>
    <w:p w14:paraId="481D6C04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ip address 10.128.4.1 255.255.255.0</w:t>
      </w:r>
    </w:p>
    <w:p w14:paraId="2BC5A447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description departments</w:t>
      </w:r>
    </w:p>
    <w:p w14:paraId="583C14ED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interface f0/0.103</w:t>
      </w:r>
    </w:p>
    <w:p w14:paraId="13FBBFD6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encapsulation dot1Q 103</w:t>
      </w:r>
    </w:p>
    <w:p w14:paraId="3BFB3242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ip address 10.128.5.1 255.255.255.0</w:t>
      </w:r>
    </w:p>
    <w:p w14:paraId="2EC3ECB0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 xml:space="preserve">description </w:t>
      </w:r>
      <w:proofErr w:type="spellStart"/>
      <w:r w:rsidRPr="00FE3A18">
        <w:rPr>
          <w:b/>
          <w:bCs/>
          <w:lang w:val="en-US"/>
        </w:rPr>
        <w:t>adm</w:t>
      </w:r>
      <w:proofErr w:type="spellEnd"/>
    </w:p>
    <w:p w14:paraId="2D5BE631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interface f0/0.104</w:t>
      </w:r>
    </w:p>
    <w:p w14:paraId="399ABFDE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encapsulation dot1Q 104</w:t>
      </w:r>
    </w:p>
    <w:p w14:paraId="00BF67DE" w14:textId="77777777" w:rsidR="00FE3A18" w:rsidRPr="00FE3A18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ip address 10.128.6.1 255.255.255.0</w:t>
      </w:r>
    </w:p>
    <w:p w14:paraId="70BD1445" w14:textId="1C84877E" w:rsidR="00273D13" w:rsidRDefault="00FE3A18" w:rsidP="00FE3A18">
      <w:pPr>
        <w:spacing w:line="360" w:lineRule="auto"/>
        <w:rPr>
          <w:b/>
          <w:bCs/>
          <w:lang w:val="en-US"/>
        </w:rPr>
      </w:pPr>
      <w:r w:rsidRPr="00FE3A18">
        <w:rPr>
          <w:b/>
          <w:bCs/>
          <w:lang w:val="en-US"/>
        </w:rPr>
        <w:t>msk−donskaya−gw−1(config−</w:t>
      </w:r>
      <w:proofErr w:type="spellStart"/>
      <w:proofErr w:type="gramStart"/>
      <w:r w:rsidRPr="00FE3A18">
        <w:rPr>
          <w:b/>
          <w:bCs/>
          <w:lang w:val="en-US"/>
        </w:rPr>
        <w:t>subif</w:t>
      </w:r>
      <w:proofErr w:type="spellEnd"/>
      <w:r w:rsidRPr="00FE3A18">
        <w:rPr>
          <w:b/>
          <w:bCs/>
          <w:lang w:val="en-US"/>
        </w:rPr>
        <w:t>)#</w:t>
      </w:r>
      <w:proofErr w:type="gramEnd"/>
      <w:r w:rsidRPr="00FE3A18">
        <w:rPr>
          <w:b/>
          <w:bCs/>
          <w:lang w:val="en-US"/>
        </w:rPr>
        <w:t>description other</w:t>
      </w:r>
    </w:p>
    <w:p w14:paraId="234EB694" w14:textId="210EFFFF" w:rsidR="001B0CA8" w:rsidRDefault="001B0CA8" w:rsidP="00FE3A18">
      <w:pPr>
        <w:spacing w:line="36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53996E8" wp14:editId="4C170C6D">
            <wp:extent cx="5940425" cy="60921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9BB9" w14:textId="3CDD7C57" w:rsidR="00094B36" w:rsidRPr="00094B36" w:rsidRDefault="00094B36" w:rsidP="00FE3A18">
      <w:pPr>
        <w:spacing w:line="360" w:lineRule="auto"/>
      </w:pPr>
      <w:r w:rsidRPr="00094B36">
        <w:t>Рисунок 5.</w:t>
      </w:r>
    </w:p>
    <w:p w14:paraId="6BA8E165" w14:textId="17F7E5DB" w:rsidR="001B0CA8" w:rsidRDefault="001B0CA8" w:rsidP="00FE3A18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4E5A7DA" wp14:editId="70AFD192">
            <wp:extent cx="5940425" cy="60921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CAA4" w14:textId="5653C20A" w:rsidR="00094B36" w:rsidRPr="00094B36" w:rsidRDefault="00094B36" w:rsidP="00FE3A18">
      <w:pPr>
        <w:spacing w:line="360" w:lineRule="auto"/>
      </w:pPr>
      <w:r w:rsidRPr="00094B36">
        <w:t>Рисунок 6.</w:t>
      </w:r>
    </w:p>
    <w:p w14:paraId="5B51C8C1" w14:textId="6647CD40" w:rsidR="001B0CA8" w:rsidRDefault="001B0CA8" w:rsidP="00FE3A18">
      <w:pPr>
        <w:spacing w:line="360" w:lineRule="auto"/>
        <w:rPr>
          <w:lang w:val="en-US"/>
        </w:rPr>
      </w:pPr>
      <w:r w:rsidRPr="00094B36">
        <w:rPr>
          <w:noProof/>
          <w:lang w:val="en-US"/>
        </w:rPr>
        <w:lastRenderedPageBreak/>
        <w:drawing>
          <wp:inline distT="0" distB="0" distL="0" distR="0" wp14:anchorId="1D92A157" wp14:editId="448B20C7">
            <wp:extent cx="5940425" cy="60921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055C" w14:textId="21D8FD7C" w:rsidR="00094B36" w:rsidRDefault="00094B36" w:rsidP="00FE3A18">
      <w:pPr>
        <w:spacing w:line="360" w:lineRule="auto"/>
      </w:pPr>
      <w:r>
        <w:t>Рисунок 7.</w:t>
      </w:r>
    </w:p>
    <w:p w14:paraId="1C8130ED" w14:textId="30EA822A" w:rsidR="00094B36" w:rsidRPr="00094B36" w:rsidRDefault="00094B36" w:rsidP="00FE3A18">
      <w:pPr>
        <w:spacing w:line="360" w:lineRule="auto"/>
      </w:pPr>
      <w:r>
        <w:t>Рисунки 5-7. Н</w:t>
      </w:r>
      <w:r>
        <w:t>астро</w:t>
      </w:r>
      <w:r>
        <w:t>йка</w:t>
      </w:r>
      <w:r>
        <w:t xml:space="preserve"> виртуальны</w:t>
      </w:r>
      <w:r>
        <w:t>х</w:t>
      </w:r>
      <w:r>
        <w:t xml:space="preserve"> интерфейс</w:t>
      </w:r>
      <w:r>
        <w:t>ов</w:t>
      </w:r>
      <w:r>
        <w:t>, соответствующи</w:t>
      </w:r>
      <w:r>
        <w:t xml:space="preserve">м </w:t>
      </w:r>
      <w:r>
        <w:t>номерам VLAN</w:t>
      </w:r>
      <w:r>
        <w:t>.</w:t>
      </w:r>
    </w:p>
    <w:p w14:paraId="419CE624" w14:textId="2875398D" w:rsidR="004E0FF0" w:rsidRDefault="004E0FF0" w:rsidP="004E0FF0">
      <w:pPr>
        <w:spacing w:line="360" w:lineRule="auto"/>
      </w:pPr>
      <w:r>
        <w:t>5. Провер</w:t>
      </w:r>
      <w:r w:rsidR="00273D13">
        <w:t>ила</w:t>
      </w:r>
      <w:r>
        <w:t xml:space="preserve"> доступность оконечных устройств из разных VLAN.</w:t>
      </w:r>
    </w:p>
    <w:p w14:paraId="342DA619" w14:textId="2F9052A9" w:rsidR="001B0CA8" w:rsidRDefault="001B0CA8" w:rsidP="004E0FF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B2F142" wp14:editId="54759142">
            <wp:extent cx="5940425" cy="57378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E939" w14:textId="6279904F" w:rsidR="00094B36" w:rsidRPr="008431A8" w:rsidRDefault="00094B36" w:rsidP="004E0FF0">
      <w:pPr>
        <w:spacing w:line="360" w:lineRule="auto"/>
        <w:rPr>
          <w:lang w:val="de-DE"/>
        </w:rPr>
      </w:pPr>
      <w:r>
        <w:t xml:space="preserve">Рисунок 8. </w:t>
      </w:r>
      <w:r>
        <w:rPr>
          <w:lang w:val="en-US"/>
        </w:rPr>
        <w:t xml:space="preserve">Ping </w:t>
      </w:r>
      <w:r w:rsidR="008431A8">
        <w:t xml:space="preserve">одного </w:t>
      </w:r>
      <w:proofErr w:type="spellStart"/>
      <w:r w:rsidR="008431A8">
        <w:rPr>
          <w:lang w:val="de-DE"/>
        </w:rPr>
        <w:t>vlan</w:t>
      </w:r>
      <w:proofErr w:type="spellEnd"/>
    </w:p>
    <w:p w14:paraId="1F28F678" w14:textId="77777777" w:rsidR="001B0CA8" w:rsidRDefault="001B0CA8" w:rsidP="004E0FF0">
      <w:pPr>
        <w:spacing w:line="360" w:lineRule="auto"/>
      </w:pPr>
    </w:p>
    <w:p w14:paraId="78DA0B2A" w14:textId="3AB05DB1" w:rsidR="00716867" w:rsidRDefault="00716867" w:rsidP="004E0FF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315E20F" wp14:editId="65CEE787">
            <wp:extent cx="5940425" cy="573786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D854" w14:textId="2C6B689C" w:rsidR="008431A8" w:rsidRPr="008431A8" w:rsidRDefault="008431A8" w:rsidP="008431A8">
      <w:pPr>
        <w:spacing w:line="360" w:lineRule="auto"/>
      </w:pPr>
      <w:r>
        <w:t xml:space="preserve">Рисунок 8. </w:t>
      </w:r>
      <w:r>
        <w:rPr>
          <w:lang w:val="en-US"/>
        </w:rPr>
        <w:t>Ping</w:t>
      </w:r>
      <w:r>
        <w:t xml:space="preserve"> разных </w:t>
      </w:r>
      <w:proofErr w:type="spellStart"/>
      <w:r>
        <w:rPr>
          <w:lang w:val="de-DE"/>
        </w:rPr>
        <w:t>vlan</w:t>
      </w:r>
      <w:proofErr w:type="spellEnd"/>
      <w:r>
        <w:t>.</w:t>
      </w:r>
    </w:p>
    <w:p w14:paraId="1B071895" w14:textId="77777777" w:rsidR="008431A8" w:rsidRDefault="008431A8" w:rsidP="004E0FF0">
      <w:pPr>
        <w:spacing w:line="360" w:lineRule="auto"/>
      </w:pPr>
    </w:p>
    <w:p w14:paraId="6077A3E8" w14:textId="2F98E1C5" w:rsidR="00716867" w:rsidRDefault="003101B2" w:rsidP="004E0FF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5E1805" wp14:editId="2847B931">
            <wp:extent cx="5940425" cy="57378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7A82" w14:textId="17952A7B" w:rsidR="008431A8" w:rsidRPr="008431A8" w:rsidRDefault="008431A8" w:rsidP="008431A8">
      <w:pPr>
        <w:spacing w:line="360" w:lineRule="auto"/>
      </w:pPr>
      <w:r>
        <w:t xml:space="preserve">Рисунок 8. </w:t>
      </w:r>
      <w:r>
        <w:rPr>
          <w:lang w:val="en-US"/>
        </w:rPr>
        <w:t>Ping</w:t>
      </w:r>
      <w:r w:rsidRPr="008431A8">
        <w:t xml:space="preserve"> </w:t>
      </w:r>
      <w:r>
        <w:t xml:space="preserve">разных </w:t>
      </w:r>
      <w:proofErr w:type="spellStart"/>
      <w:r>
        <w:rPr>
          <w:lang w:val="de-DE"/>
        </w:rPr>
        <w:t>vlan</w:t>
      </w:r>
      <w:proofErr w:type="spellEnd"/>
      <w:r>
        <w:t>, серверов.</w:t>
      </w:r>
    </w:p>
    <w:p w14:paraId="171A05C8" w14:textId="77777777" w:rsidR="008431A8" w:rsidRDefault="008431A8" w:rsidP="004E0FF0">
      <w:pPr>
        <w:spacing w:line="360" w:lineRule="auto"/>
      </w:pPr>
    </w:p>
    <w:p w14:paraId="1599FA99" w14:textId="4F2F6DF6" w:rsidR="003101B2" w:rsidRDefault="003101B2" w:rsidP="004E0FF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19B3441" wp14:editId="039801B1">
            <wp:extent cx="5940425" cy="573786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565B" w14:textId="1B18EB50" w:rsidR="008431A8" w:rsidRPr="008431A8" w:rsidRDefault="008431A8" w:rsidP="008431A8">
      <w:pPr>
        <w:spacing w:line="360" w:lineRule="auto"/>
        <w:rPr>
          <w:lang w:val="de-DE"/>
        </w:rPr>
      </w:pPr>
      <w:r>
        <w:t xml:space="preserve">Рисунок 10. </w:t>
      </w:r>
      <w:r>
        <w:t xml:space="preserve"> </w:t>
      </w:r>
      <w:r>
        <w:rPr>
          <w:lang w:val="en-US"/>
        </w:rPr>
        <w:t xml:space="preserve">Ping </w:t>
      </w:r>
      <w:r>
        <w:t>серверов.</w:t>
      </w:r>
    </w:p>
    <w:p w14:paraId="692A0209" w14:textId="7E39BA12" w:rsidR="003101B2" w:rsidRDefault="003101B2" w:rsidP="004E0FF0">
      <w:pPr>
        <w:spacing w:line="360" w:lineRule="auto"/>
      </w:pPr>
    </w:p>
    <w:p w14:paraId="6594819C" w14:textId="0D3D236E" w:rsidR="008431A8" w:rsidRDefault="00716867" w:rsidP="004E0FF0">
      <w:pPr>
        <w:spacing w:line="360" w:lineRule="auto"/>
      </w:pPr>
      <w:r>
        <w:t xml:space="preserve">6. Используя режим симуляции в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>, изучила процесс передвиж</w:t>
      </w:r>
      <w:r w:rsidR="004E0FF0">
        <w:t>ения пакета ICMP по сети. Изучи</w:t>
      </w:r>
      <w:r w:rsidR="00273D13">
        <w:t>ла</w:t>
      </w:r>
      <w:r w:rsidR="004E0FF0">
        <w:t xml:space="preserve"> содержимое передаваемого пакета и</w:t>
      </w:r>
      <w:r w:rsidR="00273D13">
        <w:t xml:space="preserve"> </w:t>
      </w:r>
      <w:r w:rsidR="004E0FF0">
        <w:t xml:space="preserve">заголовки задействованных </w:t>
      </w:r>
      <w:r w:rsidR="004E0FF0">
        <w:lastRenderedPageBreak/>
        <w:t>протоколов.</w:t>
      </w:r>
      <w:r w:rsidR="003101B2">
        <w:rPr>
          <w:noProof/>
        </w:rPr>
        <w:drawing>
          <wp:inline distT="0" distB="0" distL="0" distR="0" wp14:anchorId="4CD0B841" wp14:editId="18BB7AE6">
            <wp:extent cx="5940425" cy="57378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9B2" w14:textId="1C75A1BE" w:rsidR="008431A8" w:rsidRPr="008431A8" w:rsidRDefault="008431A8" w:rsidP="004E0FF0">
      <w:pPr>
        <w:spacing w:line="360" w:lineRule="auto"/>
        <w:rPr>
          <w:lang w:val="en-US"/>
        </w:rPr>
      </w:pPr>
      <w:r>
        <w:t>Рисунок 11. П</w:t>
      </w:r>
      <w:r>
        <w:t>роцесс передвижения пакета ICMP по сети</w:t>
      </w:r>
      <w:r>
        <w:t xml:space="preserve">. Один </w:t>
      </w:r>
      <w:r>
        <w:rPr>
          <w:lang w:val="en-US"/>
        </w:rPr>
        <w:t>VLAN.</w:t>
      </w:r>
    </w:p>
    <w:p w14:paraId="7AFE92E8" w14:textId="267E9211" w:rsidR="00BF10C9" w:rsidRDefault="003101B2" w:rsidP="004E0FF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A98207E" wp14:editId="3BEAB6CF">
            <wp:extent cx="5940425" cy="57378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203E" w14:textId="301360EC" w:rsidR="008431A8" w:rsidRPr="008431A8" w:rsidRDefault="008431A8" w:rsidP="008431A8">
      <w:pPr>
        <w:spacing w:line="360" w:lineRule="auto"/>
        <w:rPr>
          <w:lang w:val="en-US"/>
        </w:rPr>
      </w:pPr>
      <w:r>
        <w:t>Рисунок 1</w:t>
      </w:r>
      <w:r>
        <w:rPr>
          <w:lang w:val="en-US"/>
        </w:rPr>
        <w:t>2</w:t>
      </w:r>
      <w:r>
        <w:t xml:space="preserve">. Процесс передвижения пакета ICMP по сети. </w:t>
      </w:r>
      <w:r>
        <w:t xml:space="preserve">Из одного </w:t>
      </w:r>
      <w:r>
        <w:rPr>
          <w:lang w:val="en-US"/>
        </w:rPr>
        <w:t>VLAN</w:t>
      </w:r>
      <w:r>
        <w:t xml:space="preserve"> в другой</w:t>
      </w:r>
      <w:r>
        <w:rPr>
          <w:lang w:val="en-US"/>
        </w:rPr>
        <w:t>.</w:t>
      </w:r>
    </w:p>
    <w:p w14:paraId="60B65A82" w14:textId="77777777" w:rsidR="008431A8" w:rsidRDefault="008431A8" w:rsidP="004E0FF0">
      <w:pPr>
        <w:spacing w:line="360" w:lineRule="auto"/>
      </w:pPr>
    </w:p>
    <w:sectPr w:rsidR="008431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FF0"/>
    <w:rsid w:val="00094B36"/>
    <w:rsid w:val="001B0CA8"/>
    <w:rsid w:val="00273D13"/>
    <w:rsid w:val="003101B2"/>
    <w:rsid w:val="003808ED"/>
    <w:rsid w:val="00386518"/>
    <w:rsid w:val="003E6148"/>
    <w:rsid w:val="004E0FF0"/>
    <w:rsid w:val="006675CF"/>
    <w:rsid w:val="006C6E4F"/>
    <w:rsid w:val="00716867"/>
    <w:rsid w:val="008431A8"/>
    <w:rsid w:val="00A61EF7"/>
    <w:rsid w:val="00BB5819"/>
    <w:rsid w:val="00BF10C9"/>
    <w:rsid w:val="00FE3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111A145"/>
  <w15:chartTrackingRefBased/>
  <w15:docId w15:val="{6F3FD6A0-B914-864A-AACB-625C72D1A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0F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483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34</TotalTime>
  <Pages>15</Pages>
  <Words>701</Words>
  <Characters>4001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5</cp:revision>
  <dcterms:created xsi:type="dcterms:W3CDTF">2022-03-19T17:13:00Z</dcterms:created>
  <dcterms:modified xsi:type="dcterms:W3CDTF">2022-03-19T20:45:00Z</dcterms:modified>
</cp:coreProperties>
</file>