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E06A4E1" w14:textId="77777777" w:rsidR="00A61EF7" w:rsidRPr="001A2635" w:rsidRDefault="00A61EF7" w:rsidP="00055366">
      <w:pPr>
        <w:pageBreakBefore/>
        <w:widowControl w:val="0"/>
        <w:suppressAutoHyphens/>
        <w:spacing w:line="360" w:lineRule="auto"/>
        <w:ind w:left="-180"/>
        <w:jc w:val="center"/>
        <w:rPr>
          <w:rFonts w:eastAsia="Droid Sans Fallback"/>
          <w:b/>
          <w:kern w:val="2"/>
          <w:sz w:val="28"/>
          <w:szCs w:val="28"/>
          <w:lang w:eastAsia="zh-CN" w:bidi="hi-IN"/>
        </w:rPr>
      </w:pPr>
      <w:r w:rsidRPr="001A2635">
        <w:rPr>
          <w:rFonts w:eastAsia="Droid Sans Fallback"/>
          <w:b/>
          <w:kern w:val="2"/>
          <w:sz w:val="28"/>
          <w:szCs w:val="28"/>
          <w:lang w:eastAsia="zh-CN" w:bidi="hi-IN"/>
        </w:rPr>
        <w:t>РОССИЙСКИЙ УНИВЕРСИТЕТ ДРУЖБЫ НАРОДОВ</w:t>
      </w:r>
    </w:p>
    <w:p w14:paraId="5FF037B5" w14:textId="77777777" w:rsidR="00A61EF7" w:rsidRPr="001A2635" w:rsidRDefault="00A61EF7" w:rsidP="00055366">
      <w:pPr>
        <w:spacing w:line="360" w:lineRule="auto"/>
        <w:jc w:val="center"/>
        <w:rPr>
          <w:sz w:val="28"/>
          <w:szCs w:val="28"/>
        </w:rPr>
      </w:pPr>
      <w:r w:rsidRPr="001A2635">
        <w:rPr>
          <w:b/>
          <w:sz w:val="28"/>
          <w:szCs w:val="28"/>
        </w:rPr>
        <w:t>Факультет физико-математических и естественных наук</w:t>
      </w:r>
    </w:p>
    <w:p w14:paraId="1D961138" w14:textId="77777777" w:rsidR="00A61EF7" w:rsidRPr="001A2635" w:rsidRDefault="00A61EF7" w:rsidP="00055366">
      <w:pPr>
        <w:spacing w:line="360" w:lineRule="auto"/>
        <w:jc w:val="center"/>
        <w:rPr>
          <w:sz w:val="28"/>
          <w:szCs w:val="28"/>
        </w:rPr>
      </w:pPr>
      <w:r w:rsidRPr="001A2635">
        <w:rPr>
          <w:b/>
          <w:sz w:val="28"/>
          <w:szCs w:val="28"/>
        </w:rPr>
        <w:t>Кафедра прикладной информатики и теории вероятностей</w:t>
      </w:r>
    </w:p>
    <w:p w14:paraId="211F4B7E" w14:textId="77777777" w:rsidR="00A61EF7" w:rsidRPr="001A2635" w:rsidRDefault="00A61EF7" w:rsidP="00055366">
      <w:pPr>
        <w:spacing w:line="360" w:lineRule="auto"/>
        <w:jc w:val="center"/>
        <w:rPr>
          <w:sz w:val="28"/>
          <w:szCs w:val="28"/>
        </w:rPr>
      </w:pPr>
    </w:p>
    <w:p w14:paraId="489FD273" w14:textId="77777777" w:rsidR="00A61EF7" w:rsidRPr="001A2635" w:rsidRDefault="00A61EF7" w:rsidP="00055366">
      <w:pPr>
        <w:tabs>
          <w:tab w:val="left" w:pos="27195"/>
          <w:tab w:val="left" w:pos="31152"/>
        </w:tabs>
        <w:spacing w:line="360" w:lineRule="auto"/>
        <w:ind w:left="4395" w:right="730"/>
        <w:jc w:val="right"/>
        <w:rPr>
          <w:sz w:val="28"/>
          <w:szCs w:val="28"/>
        </w:rPr>
      </w:pPr>
    </w:p>
    <w:p w14:paraId="36597007" w14:textId="77777777" w:rsidR="00A61EF7" w:rsidRPr="001A2635" w:rsidRDefault="00A61EF7" w:rsidP="00055366">
      <w:pPr>
        <w:spacing w:line="360" w:lineRule="auto"/>
        <w:jc w:val="center"/>
        <w:rPr>
          <w:sz w:val="28"/>
          <w:szCs w:val="28"/>
        </w:rPr>
      </w:pPr>
    </w:p>
    <w:p w14:paraId="202B85C0" w14:textId="77777777" w:rsidR="00A61EF7" w:rsidRPr="001A2635" w:rsidRDefault="00A61EF7" w:rsidP="00055366">
      <w:pPr>
        <w:spacing w:line="360" w:lineRule="auto"/>
        <w:jc w:val="center"/>
        <w:rPr>
          <w:sz w:val="28"/>
          <w:szCs w:val="28"/>
        </w:rPr>
      </w:pPr>
    </w:p>
    <w:p w14:paraId="40B6DBFC" w14:textId="77777777" w:rsidR="00A61EF7" w:rsidRPr="001A2635" w:rsidRDefault="00A61EF7" w:rsidP="00055366">
      <w:pPr>
        <w:spacing w:line="360" w:lineRule="auto"/>
        <w:jc w:val="center"/>
        <w:rPr>
          <w:sz w:val="28"/>
          <w:szCs w:val="28"/>
        </w:rPr>
      </w:pPr>
    </w:p>
    <w:p w14:paraId="42222618" w14:textId="77777777" w:rsidR="00A61EF7" w:rsidRPr="001A2635" w:rsidRDefault="00A61EF7" w:rsidP="00055366">
      <w:pPr>
        <w:widowControl w:val="0"/>
        <w:suppressAutoHyphens/>
        <w:spacing w:line="360" w:lineRule="auto"/>
        <w:ind w:left="-180"/>
        <w:jc w:val="center"/>
        <w:rPr>
          <w:rFonts w:eastAsia="Droid Sans Fallback"/>
          <w:b/>
          <w:kern w:val="2"/>
          <w:sz w:val="28"/>
          <w:szCs w:val="28"/>
          <w:lang w:eastAsia="zh-CN" w:bidi="hi-IN"/>
        </w:rPr>
      </w:pPr>
      <w:r w:rsidRPr="001A2635">
        <w:rPr>
          <w:rFonts w:eastAsia="Droid Sans Fallback"/>
          <w:b/>
          <w:caps/>
          <w:kern w:val="2"/>
          <w:sz w:val="28"/>
          <w:szCs w:val="28"/>
          <w:lang w:eastAsia="zh-CN" w:bidi="hi-IN"/>
        </w:rPr>
        <w:t xml:space="preserve">ОТЧЕТ </w:t>
      </w:r>
    </w:p>
    <w:p w14:paraId="331C2E80" w14:textId="040EE1E3" w:rsidR="00A61EF7" w:rsidRPr="000800B4" w:rsidRDefault="00A61EF7" w:rsidP="00055366">
      <w:pPr>
        <w:widowControl w:val="0"/>
        <w:suppressAutoHyphens/>
        <w:spacing w:line="360" w:lineRule="auto"/>
        <w:ind w:left="-180"/>
        <w:jc w:val="center"/>
        <w:rPr>
          <w:rFonts w:eastAsia="Droid Sans Fallback"/>
          <w:b/>
          <w:kern w:val="2"/>
          <w:sz w:val="28"/>
          <w:szCs w:val="28"/>
          <w:lang w:eastAsia="zh-CN" w:bidi="hi-IN"/>
        </w:rPr>
      </w:pPr>
      <w:r w:rsidRPr="001A2635">
        <w:rPr>
          <w:rFonts w:eastAsia="Droid Sans Fallback"/>
          <w:b/>
          <w:caps/>
          <w:kern w:val="2"/>
          <w:sz w:val="28"/>
          <w:szCs w:val="28"/>
          <w:lang w:eastAsia="zh-CN" w:bidi="hi-IN"/>
        </w:rPr>
        <w:t xml:space="preserve">по лабораторной работе № </w:t>
      </w:r>
      <w:r w:rsidR="004922B5">
        <w:rPr>
          <w:rFonts w:eastAsia="Droid Sans Fallback"/>
          <w:b/>
          <w:caps/>
          <w:kern w:val="2"/>
          <w:sz w:val="28"/>
          <w:szCs w:val="28"/>
          <w:u w:val="single"/>
          <w:lang w:eastAsia="zh-CN" w:bidi="hi-IN"/>
        </w:rPr>
        <w:t>9</w:t>
      </w:r>
    </w:p>
    <w:p w14:paraId="5B30BECA" w14:textId="77777777" w:rsidR="00A61EF7" w:rsidRPr="001A2635" w:rsidRDefault="00A61EF7" w:rsidP="00055366">
      <w:pPr>
        <w:keepNext/>
        <w:widowControl w:val="0"/>
        <w:suppressAutoHyphens/>
        <w:spacing w:before="240" w:after="120" w:line="360" w:lineRule="auto"/>
        <w:ind w:left="-180"/>
        <w:jc w:val="center"/>
        <w:rPr>
          <w:rFonts w:eastAsia="Droid Sans Fallback"/>
          <w:i/>
          <w:iCs/>
          <w:kern w:val="2"/>
          <w:sz w:val="28"/>
          <w:szCs w:val="28"/>
          <w:lang w:eastAsia="zh-CN" w:bidi="hi-IN"/>
        </w:rPr>
      </w:pPr>
      <w:r w:rsidRPr="001A2635">
        <w:rPr>
          <w:rFonts w:eastAsia="Droid Sans Fallback"/>
          <w:i/>
          <w:iCs/>
          <w:kern w:val="2"/>
          <w:sz w:val="28"/>
          <w:szCs w:val="28"/>
          <w:u w:val="single"/>
          <w:lang w:eastAsia="zh-CN" w:bidi="hi-IN"/>
        </w:rPr>
        <w:t>дисциплина:</w:t>
      </w:r>
      <w:r w:rsidRPr="002B216D">
        <w:rPr>
          <w:rFonts w:eastAsia="Droid Sans Fallback"/>
          <w:i/>
          <w:iCs/>
          <w:kern w:val="2"/>
          <w:sz w:val="28"/>
          <w:szCs w:val="28"/>
          <w:u w:val="single"/>
          <w:lang w:eastAsia="zh-CN" w:bidi="hi-IN"/>
        </w:rPr>
        <w:t xml:space="preserve"> </w:t>
      </w:r>
      <w:r>
        <w:rPr>
          <w:rFonts w:eastAsia="Droid Sans Fallback"/>
          <w:i/>
          <w:iCs/>
          <w:kern w:val="2"/>
          <w:sz w:val="28"/>
          <w:szCs w:val="28"/>
          <w:u w:val="single"/>
          <w:lang w:eastAsia="zh-CN" w:bidi="hi-IN"/>
        </w:rPr>
        <w:t xml:space="preserve">Администрирование локальных сетей </w:t>
      </w:r>
      <w:r w:rsidRPr="001A2635">
        <w:rPr>
          <w:rFonts w:eastAsia="Droid Sans Fallback"/>
          <w:i/>
          <w:iCs/>
          <w:kern w:val="2"/>
          <w:sz w:val="28"/>
          <w:szCs w:val="28"/>
          <w:u w:val="single"/>
          <w:lang w:eastAsia="zh-CN" w:bidi="hi-IN"/>
        </w:rPr>
        <w:tab/>
      </w:r>
      <w:r w:rsidRPr="001A2635">
        <w:rPr>
          <w:rFonts w:eastAsia="Droid Sans Fallback"/>
          <w:i/>
          <w:iCs/>
          <w:kern w:val="2"/>
          <w:sz w:val="28"/>
          <w:szCs w:val="28"/>
          <w:u w:val="single"/>
          <w:lang w:eastAsia="zh-CN" w:bidi="hi-IN"/>
        </w:rPr>
        <w:tab/>
      </w:r>
      <w:r w:rsidRPr="001A2635">
        <w:rPr>
          <w:rFonts w:eastAsia="Droid Sans Fallback"/>
          <w:i/>
          <w:iCs/>
          <w:kern w:val="2"/>
          <w:sz w:val="28"/>
          <w:szCs w:val="28"/>
          <w:u w:val="single"/>
          <w:lang w:eastAsia="zh-CN" w:bidi="hi-IN"/>
        </w:rPr>
        <w:tab/>
      </w:r>
      <w:r w:rsidRPr="001A2635">
        <w:rPr>
          <w:rFonts w:eastAsia="Droid Sans Fallback"/>
          <w:i/>
          <w:iCs/>
          <w:kern w:val="2"/>
          <w:sz w:val="28"/>
          <w:szCs w:val="28"/>
          <w:u w:val="single"/>
          <w:lang w:eastAsia="zh-CN" w:bidi="hi-IN"/>
        </w:rPr>
        <w:tab/>
      </w:r>
      <w:r w:rsidRPr="001A2635">
        <w:rPr>
          <w:rFonts w:eastAsia="Droid Sans Fallback"/>
          <w:i/>
          <w:iCs/>
          <w:kern w:val="2"/>
          <w:sz w:val="28"/>
          <w:szCs w:val="28"/>
          <w:u w:val="single"/>
          <w:lang w:eastAsia="zh-CN" w:bidi="hi-IN"/>
        </w:rPr>
        <w:tab/>
      </w:r>
    </w:p>
    <w:p w14:paraId="78142080" w14:textId="77777777" w:rsidR="00A61EF7" w:rsidRPr="001A2635" w:rsidRDefault="00A61EF7" w:rsidP="00055366">
      <w:pPr>
        <w:spacing w:line="360" w:lineRule="auto"/>
        <w:jc w:val="center"/>
        <w:rPr>
          <w:sz w:val="28"/>
          <w:szCs w:val="28"/>
        </w:rPr>
      </w:pPr>
    </w:p>
    <w:p w14:paraId="372FB587" w14:textId="77777777" w:rsidR="00A61EF7" w:rsidRPr="001A2635" w:rsidRDefault="00A61EF7" w:rsidP="00055366">
      <w:pPr>
        <w:spacing w:line="360" w:lineRule="auto"/>
        <w:jc w:val="center"/>
        <w:rPr>
          <w:sz w:val="28"/>
          <w:szCs w:val="28"/>
        </w:rPr>
      </w:pPr>
    </w:p>
    <w:p w14:paraId="3C53CC97" w14:textId="77777777" w:rsidR="00A61EF7" w:rsidRPr="001A2635" w:rsidRDefault="00A61EF7" w:rsidP="00055366">
      <w:pPr>
        <w:tabs>
          <w:tab w:val="left" w:pos="5220"/>
          <w:tab w:val="left" w:pos="9177"/>
        </w:tabs>
        <w:spacing w:line="360" w:lineRule="auto"/>
        <w:jc w:val="center"/>
        <w:rPr>
          <w:bCs/>
          <w:sz w:val="28"/>
          <w:szCs w:val="28"/>
        </w:rPr>
      </w:pPr>
    </w:p>
    <w:p w14:paraId="75DCA0CF" w14:textId="77777777" w:rsidR="00A61EF7" w:rsidRPr="001A2635" w:rsidRDefault="00A61EF7" w:rsidP="00055366">
      <w:pPr>
        <w:tabs>
          <w:tab w:val="left" w:pos="5220"/>
          <w:tab w:val="left" w:pos="9177"/>
        </w:tabs>
        <w:spacing w:line="360" w:lineRule="auto"/>
        <w:jc w:val="center"/>
        <w:rPr>
          <w:bCs/>
          <w:sz w:val="28"/>
          <w:szCs w:val="28"/>
        </w:rPr>
      </w:pPr>
    </w:p>
    <w:p w14:paraId="2C120AE1" w14:textId="77777777" w:rsidR="00A61EF7" w:rsidRPr="001A2635" w:rsidRDefault="00A61EF7" w:rsidP="00055366">
      <w:pPr>
        <w:tabs>
          <w:tab w:val="left" w:pos="5220"/>
          <w:tab w:val="left" w:pos="9177"/>
        </w:tabs>
        <w:spacing w:line="360" w:lineRule="auto"/>
        <w:jc w:val="center"/>
        <w:rPr>
          <w:bCs/>
          <w:sz w:val="28"/>
          <w:szCs w:val="28"/>
        </w:rPr>
      </w:pPr>
    </w:p>
    <w:p w14:paraId="4B381FF2" w14:textId="77777777" w:rsidR="00A61EF7" w:rsidRPr="001A2635" w:rsidRDefault="00A61EF7" w:rsidP="00055366">
      <w:pPr>
        <w:tabs>
          <w:tab w:val="left" w:pos="5220"/>
          <w:tab w:val="left" w:pos="9177"/>
        </w:tabs>
        <w:spacing w:line="360" w:lineRule="auto"/>
        <w:rPr>
          <w:bCs/>
          <w:sz w:val="28"/>
          <w:szCs w:val="28"/>
        </w:rPr>
      </w:pPr>
    </w:p>
    <w:p w14:paraId="432E6852" w14:textId="77777777" w:rsidR="00A61EF7" w:rsidRPr="001A2635" w:rsidRDefault="00A61EF7" w:rsidP="00055366">
      <w:pPr>
        <w:tabs>
          <w:tab w:val="left" w:pos="5220"/>
          <w:tab w:val="left" w:pos="9177"/>
        </w:tabs>
        <w:spacing w:line="360" w:lineRule="auto"/>
        <w:jc w:val="center"/>
        <w:rPr>
          <w:bCs/>
          <w:sz w:val="28"/>
          <w:szCs w:val="28"/>
        </w:rPr>
      </w:pPr>
    </w:p>
    <w:p w14:paraId="6664F0B9" w14:textId="77777777" w:rsidR="00A61EF7" w:rsidRPr="001A2635" w:rsidRDefault="00A61EF7" w:rsidP="00055366">
      <w:pPr>
        <w:tabs>
          <w:tab w:val="left" w:pos="5220"/>
          <w:tab w:val="left" w:pos="9177"/>
        </w:tabs>
        <w:spacing w:line="360" w:lineRule="auto"/>
        <w:jc w:val="center"/>
        <w:rPr>
          <w:bCs/>
          <w:sz w:val="28"/>
          <w:szCs w:val="28"/>
        </w:rPr>
      </w:pPr>
    </w:p>
    <w:p w14:paraId="4973C85E" w14:textId="77777777" w:rsidR="00A61EF7" w:rsidRPr="001A2635" w:rsidRDefault="00A61EF7" w:rsidP="00055366">
      <w:pPr>
        <w:tabs>
          <w:tab w:val="left" w:pos="5220"/>
          <w:tab w:val="left" w:pos="9177"/>
        </w:tabs>
        <w:spacing w:line="360" w:lineRule="auto"/>
        <w:jc w:val="center"/>
        <w:rPr>
          <w:bCs/>
          <w:sz w:val="28"/>
          <w:szCs w:val="28"/>
        </w:rPr>
      </w:pPr>
    </w:p>
    <w:p w14:paraId="79DA8BD9" w14:textId="77777777" w:rsidR="00A61EF7" w:rsidRPr="001A2635" w:rsidRDefault="00A61EF7" w:rsidP="00055366">
      <w:pPr>
        <w:tabs>
          <w:tab w:val="left" w:pos="5220"/>
          <w:tab w:val="left" w:pos="9177"/>
        </w:tabs>
        <w:spacing w:line="360" w:lineRule="auto"/>
        <w:jc w:val="center"/>
        <w:rPr>
          <w:bCs/>
          <w:sz w:val="28"/>
          <w:szCs w:val="28"/>
        </w:rPr>
      </w:pPr>
    </w:p>
    <w:p w14:paraId="5033EB88" w14:textId="77777777" w:rsidR="00A61EF7" w:rsidRPr="001A2635" w:rsidRDefault="00A61EF7" w:rsidP="00055366">
      <w:pPr>
        <w:tabs>
          <w:tab w:val="left" w:pos="5220"/>
          <w:tab w:val="left" w:pos="5895"/>
        </w:tabs>
        <w:spacing w:line="360" w:lineRule="auto"/>
        <w:rPr>
          <w:sz w:val="28"/>
          <w:szCs w:val="28"/>
        </w:rPr>
      </w:pPr>
      <w:proofErr w:type="gramStart"/>
      <w:r w:rsidRPr="001A2635">
        <w:rPr>
          <w:bCs/>
          <w:sz w:val="28"/>
          <w:szCs w:val="28"/>
        </w:rPr>
        <w:t xml:space="preserve">Студент:  </w:t>
      </w:r>
      <w:r w:rsidRPr="001A2635">
        <w:rPr>
          <w:bCs/>
          <w:sz w:val="28"/>
          <w:szCs w:val="28"/>
          <w:u w:val="single"/>
        </w:rPr>
        <w:t xml:space="preserve"> </w:t>
      </w:r>
      <w:proofErr w:type="gramEnd"/>
      <w:r w:rsidRPr="001A2635">
        <w:rPr>
          <w:bCs/>
          <w:sz w:val="28"/>
          <w:szCs w:val="28"/>
          <w:u w:val="single"/>
        </w:rPr>
        <w:t xml:space="preserve">     </w:t>
      </w:r>
      <w:proofErr w:type="spellStart"/>
      <w:r w:rsidRPr="001A2635">
        <w:rPr>
          <w:bCs/>
          <w:sz w:val="28"/>
          <w:szCs w:val="28"/>
          <w:u w:val="single"/>
        </w:rPr>
        <w:t>Шутенко</w:t>
      </w:r>
      <w:proofErr w:type="spellEnd"/>
      <w:r w:rsidRPr="001A2635">
        <w:rPr>
          <w:bCs/>
          <w:sz w:val="28"/>
          <w:szCs w:val="28"/>
          <w:u w:val="single"/>
        </w:rPr>
        <w:t xml:space="preserve"> Виктория Михайловна                          </w:t>
      </w:r>
      <w:r w:rsidRPr="001A2635">
        <w:rPr>
          <w:bCs/>
          <w:sz w:val="28"/>
          <w:szCs w:val="28"/>
        </w:rPr>
        <w:t xml:space="preserve">  </w:t>
      </w:r>
    </w:p>
    <w:p w14:paraId="72DFA93A" w14:textId="77777777" w:rsidR="00A61EF7" w:rsidRPr="001A2635" w:rsidRDefault="00A61EF7" w:rsidP="00055366">
      <w:pPr>
        <w:tabs>
          <w:tab w:val="left" w:pos="5220"/>
          <w:tab w:val="left" w:pos="9177"/>
        </w:tabs>
        <w:spacing w:line="360" w:lineRule="auto"/>
        <w:rPr>
          <w:bCs/>
          <w:i/>
          <w:iCs/>
          <w:sz w:val="28"/>
          <w:szCs w:val="28"/>
        </w:rPr>
      </w:pPr>
    </w:p>
    <w:p w14:paraId="096C1AB2" w14:textId="77777777" w:rsidR="00A61EF7" w:rsidRPr="001A2635" w:rsidRDefault="00A61EF7" w:rsidP="00055366">
      <w:pPr>
        <w:tabs>
          <w:tab w:val="left" w:pos="0"/>
        </w:tabs>
        <w:spacing w:line="360" w:lineRule="auto"/>
        <w:rPr>
          <w:sz w:val="28"/>
          <w:szCs w:val="28"/>
        </w:rPr>
      </w:pPr>
      <w:proofErr w:type="gramStart"/>
      <w:r w:rsidRPr="001A2635">
        <w:rPr>
          <w:bCs/>
          <w:sz w:val="28"/>
          <w:szCs w:val="28"/>
          <w:u w:val="single"/>
        </w:rPr>
        <w:t xml:space="preserve">Группа:   </w:t>
      </w:r>
      <w:proofErr w:type="gramEnd"/>
      <w:r w:rsidRPr="001A2635">
        <w:rPr>
          <w:bCs/>
          <w:sz w:val="28"/>
          <w:szCs w:val="28"/>
          <w:u w:val="single"/>
        </w:rPr>
        <w:t xml:space="preserve">НФИ-бд-03-19                                 </w:t>
      </w:r>
      <w:r w:rsidRPr="001A2635">
        <w:rPr>
          <w:bCs/>
          <w:sz w:val="28"/>
          <w:szCs w:val="28"/>
        </w:rPr>
        <w:t xml:space="preserve">  </w:t>
      </w:r>
    </w:p>
    <w:p w14:paraId="1348E5A0" w14:textId="77777777" w:rsidR="00A61EF7" w:rsidRPr="001A2635" w:rsidRDefault="00A61EF7" w:rsidP="00055366">
      <w:pPr>
        <w:spacing w:line="360" w:lineRule="auto"/>
        <w:rPr>
          <w:sz w:val="28"/>
          <w:szCs w:val="28"/>
        </w:rPr>
      </w:pPr>
    </w:p>
    <w:p w14:paraId="6E9DDF1F" w14:textId="77777777" w:rsidR="00A61EF7" w:rsidRPr="001A2635" w:rsidRDefault="00A61EF7" w:rsidP="00055366">
      <w:pPr>
        <w:spacing w:line="360" w:lineRule="auto"/>
        <w:jc w:val="center"/>
        <w:rPr>
          <w:sz w:val="28"/>
          <w:szCs w:val="28"/>
        </w:rPr>
      </w:pPr>
    </w:p>
    <w:p w14:paraId="3985AAB6" w14:textId="77777777" w:rsidR="00A61EF7" w:rsidRPr="001A2635" w:rsidRDefault="00A61EF7" w:rsidP="00055366">
      <w:pPr>
        <w:spacing w:line="360" w:lineRule="auto"/>
        <w:jc w:val="center"/>
        <w:rPr>
          <w:sz w:val="28"/>
          <w:szCs w:val="28"/>
        </w:rPr>
      </w:pPr>
    </w:p>
    <w:p w14:paraId="57F2EB19" w14:textId="77777777" w:rsidR="00A61EF7" w:rsidRPr="001A2635" w:rsidRDefault="00A61EF7" w:rsidP="00055366">
      <w:pPr>
        <w:spacing w:line="360" w:lineRule="auto"/>
        <w:jc w:val="center"/>
        <w:rPr>
          <w:sz w:val="28"/>
          <w:szCs w:val="28"/>
        </w:rPr>
      </w:pPr>
      <w:r w:rsidRPr="001A2635">
        <w:rPr>
          <w:b/>
          <w:sz w:val="28"/>
          <w:szCs w:val="28"/>
        </w:rPr>
        <w:t>МОСКВА</w:t>
      </w:r>
    </w:p>
    <w:p w14:paraId="1D31F5E7" w14:textId="77777777" w:rsidR="00A61EF7" w:rsidRPr="001A2635" w:rsidRDefault="00A61EF7" w:rsidP="00055366">
      <w:pPr>
        <w:spacing w:line="360" w:lineRule="auto"/>
        <w:jc w:val="center"/>
        <w:rPr>
          <w:sz w:val="28"/>
          <w:szCs w:val="28"/>
        </w:rPr>
      </w:pPr>
      <w:r w:rsidRPr="001A2635">
        <w:rPr>
          <w:sz w:val="28"/>
          <w:szCs w:val="28"/>
        </w:rPr>
        <w:t>20</w:t>
      </w:r>
      <w:r w:rsidRPr="001A2635">
        <w:rPr>
          <w:sz w:val="28"/>
          <w:szCs w:val="28"/>
          <w:u w:val="single"/>
        </w:rPr>
        <w:t>2</w:t>
      </w:r>
      <w:r w:rsidRPr="005908FE">
        <w:rPr>
          <w:sz w:val="28"/>
          <w:szCs w:val="28"/>
          <w:u w:val="single"/>
        </w:rPr>
        <w:t>2</w:t>
      </w:r>
      <w:r w:rsidRPr="001A2635">
        <w:rPr>
          <w:sz w:val="28"/>
          <w:szCs w:val="28"/>
        </w:rPr>
        <w:t xml:space="preserve"> г.</w:t>
      </w:r>
    </w:p>
    <w:p w14:paraId="2BAEB0CB" w14:textId="4C0D3C87" w:rsidR="004922B5" w:rsidRDefault="004922B5" w:rsidP="00055366">
      <w:pPr>
        <w:spacing w:line="360" w:lineRule="auto"/>
      </w:pPr>
      <w:r>
        <w:lastRenderedPageBreak/>
        <w:t>Цель работы:</w:t>
      </w:r>
    </w:p>
    <w:p w14:paraId="67C13176" w14:textId="77777777" w:rsidR="004922B5" w:rsidRDefault="004922B5" w:rsidP="00055366">
      <w:pPr>
        <w:spacing w:line="360" w:lineRule="auto"/>
      </w:pPr>
      <w:r>
        <w:t>Изучение возможностей протокола STP и его модификаций по обеспечению</w:t>
      </w:r>
    </w:p>
    <w:p w14:paraId="79937446" w14:textId="77777777" w:rsidR="004922B5" w:rsidRDefault="004922B5" w:rsidP="00055366">
      <w:pPr>
        <w:spacing w:line="360" w:lineRule="auto"/>
      </w:pPr>
      <w:r>
        <w:t>отказоустойчивости сети, агрегированию интерфейсов и перераспределению</w:t>
      </w:r>
    </w:p>
    <w:p w14:paraId="20B34DE6" w14:textId="32D7E29B" w:rsidR="00BF10C9" w:rsidRDefault="004922B5" w:rsidP="00055366">
      <w:pPr>
        <w:spacing w:line="360" w:lineRule="auto"/>
      </w:pPr>
      <w:r>
        <w:t>нагрузки между ними.</w:t>
      </w:r>
    </w:p>
    <w:p w14:paraId="1F1D2CCD" w14:textId="3D4C7BCE" w:rsidR="004922B5" w:rsidRDefault="004922B5" w:rsidP="00055366">
      <w:pPr>
        <w:spacing w:line="360" w:lineRule="auto"/>
      </w:pPr>
    </w:p>
    <w:p w14:paraId="7F7BE64A" w14:textId="77777777" w:rsidR="004922B5" w:rsidRDefault="004922B5" w:rsidP="00055366">
      <w:pPr>
        <w:spacing w:line="360" w:lineRule="auto"/>
      </w:pPr>
      <w:r>
        <w:t>9.3. Задание</w:t>
      </w:r>
    </w:p>
    <w:p w14:paraId="4F3EAB3B" w14:textId="77777777" w:rsidR="004922B5" w:rsidRDefault="004922B5" w:rsidP="00055366">
      <w:pPr>
        <w:spacing w:line="360" w:lineRule="auto"/>
      </w:pPr>
      <w:r>
        <w:t>1. Сформируйте резервное соединение между коммутаторами msk-donskayasw-1 и msk-donskaya-sw-3.</w:t>
      </w:r>
    </w:p>
    <w:p w14:paraId="323BC423" w14:textId="77777777" w:rsidR="004922B5" w:rsidRDefault="004922B5" w:rsidP="00055366">
      <w:pPr>
        <w:spacing w:line="360" w:lineRule="auto"/>
      </w:pPr>
      <w:r>
        <w:t>2. Настройте балансировку нагрузки между резервными соединениями.</w:t>
      </w:r>
    </w:p>
    <w:p w14:paraId="39E0340E" w14:textId="77777777" w:rsidR="004922B5" w:rsidRDefault="004922B5" w:rsidP="00055366">
      <w:pPr>
        <w:spacing w:line="360" w:lineRule="auto"/>
      </w:pPr>
      <w:r>
        <w:t xml:space="preserve">3. Настройте режим </w:t>
      </w:r>
      <w:proofErr w:type="spellStart"/>
      <w:r>
        <w:t>Portfast</w:t>
      </w:r>
      <w:proofErr w:type="spellEnd"/>
      <w:r>
        <w:t xml:space="preserve"> на тех интерфейсах коммутаторов, к которым</w:t>
      </w:r>
    </w:p>
    <w:p w14:paraId="6939BF8C" w14:textId="77777777" w:rsidR="004922B5" w:rsidRDefault="004922B5" w:rsidP="00055366">
      <w:pPr>
        <w:spacing w:line="360" w:lineRule="auto"/>
      </w:pPr>
      <w:r>
        <w:t>подключены серверы.</w:t>
      </w:r>
    </w:p>
    <w:p w14:paraId="67763C1E" w14:textId="77777777" w:rsidR="004922B5" w:rsidRDefault="004922B5" w:rsidP="00055366">
      <w:pPr>
        <w:spacing w:line="360" w:lineRule="auto"/>
      </w:pPr>
      <w:r>
        <w:t>4. Изучите отказоустойчивость резервного соединения.</w:t>
      </w:r>
    </w:p>
    <w:p w14:paraId="3DED3812" w14:textId="77777777" w:rsidR="004922B5" w:rsidRDefault="004922B5" w:rsidP="00055366">
      <w:pPr>
        <w:spacing w:line="360" w:lineRule="auto"/>
      </w:pPr>
      <w:r>
        <w:t>5. Сформируйте и настройте агрегированное соединение интерфейсов Fa0/20</w:t>
      </w:r>
    </w:p>
    <w:p w14:paraId="508CD6F7" w14:textId="77777777" w:rsidR="004922B5" w:rsidRDefault="004922B5" w:rsidP="00055366">
      <w:pPr>
        <w:spacing w:line="360" w:lineRule="auto"/>
      </w:pPr>
      <w:r>
        <w:t>– Fa0/23 между коммутаторами msk-donskaya-sw-1 и msk-donskaya-sw-4.</w:t>
      </w:r>
    </w:p>
    <w:p w14:paraId="461FA60F" w14:textId="77777777" w:rsidR="004922B5" w:rsidRDefault="004922B5" w:rsidP="00055366">
      <w:pPr>
        <w:spacing w:line="360" w:lineRule="auto"/>
      </w:pPr>
      <w:r>
        <w:t>6. При выполнении работы необходимо учитывать соглашение об именовании</w:t>
      </w:r>
    </w:p>
    <w:p w14:paraId="3A3664AE" w14:textId="74F06532" w:rsidR="004922B5" w:rsidRDefault="004922B5" w:rsidP="00055366">
      <w:pPr>
        <w:spacing w:line="360" w:lineRule="auto"/>
      </w:pPr>
      <w:r>
        <w:t>(см. раздел 2.5).</w:t>
      </w:r>
    </w:p>
    <w:p w14:paraId="456731D7" w14:textId="75098072" w:rsidR="004922B5" w:rsidRDefault="004922B5" w:rsidP="00055366">
      <w:pPr>
        <w:spacing w:line="360" w:lineRule="auto"/>
      </w:pPr>
    </w:p>
    <w:p w14:paraId="08919505" w14:textId="28AB4583" w:rsidR="004922B5" w:rsidRDefault="00055366" w:rsidP="00055366">
      <w:pPr>
        <w:spacing w:line="360" w:lineRule="auto"/>
        <w:jc w:val="center"/>
      </w:pPr>
      <w:r>
        <w:t>Ход работы</w:t>
      </w:r>
    </w:p>
    <w:p w14:paraId="4D96822A" w14:textId="77777777" w:rsidR="00055366" w:rsidRDefault="00055366" w:rsidP="00055366">
      <w:pPr>
        <w:spacing w:line="360" w:lineRule="auto"/>
        <w:jc w:val="center"/>
      </w:pPr>
    </w:p>
    <w:p w14:paraId="596ED219" w14:textId="1C9BC942" w:rsidR="004922B5" w:rsidRDefault="004922B5" w:rsidP="00055366">
      <w:pPr>
        <w:spacing w:line="360" w:lineRule="auto"/>
      </w:pPr>
      <w:r>
        <w:t>1. Сформир</w:t>
      </w:r>
      <w:r w:rsidR="00055366">
        <w:t>овала</w:t>
      </w:r>
      <w:r>
        <w:t xml:space="preserve"> резервное соединение между коммутаторами msk-donskayasw-1 и msk-donskaya-sw-3 (рис. 9.1). Для этого:</w:t>
      </w:r>
    </w:p>
    <w:p w14:paraId="1EDCBD83" w14:textId="545AB2D8" w:rsidR="004922B5" w:rsidRDefault="004922B5" w:rsidP="00055366">
      <w:pPr>
        <w:spacing w:line="360" w:lineRule="auto"/>
      </w:pPr>
      <w:r>
        <w:t>– замени</w:t>
      </w:r>
      <w:r w:rsidR="00055366">
        <w:t>ла</w:t>
      </w:r>
      <w:r>
        <w:t xml:space="preserve"> соединение между коммутаторами msk-donskaya-sw-1</w:t>
      </w:r>
      <w:r w:rsidR="00055366">
        <w:t xml:space="preserve"> </w:t>
      </w:r>
      <w:r>
        <w:t>(Gig0/2) и msk-donskaya-sw-4 (Gig0/1) на соединение между коммутаторами msk-donskaya-sw-1 (Gig0/2) и msk-donskaya-sw-3 (Gig0/2);</w:t>
      </w:r>
    </w:p>
    <w:p w14:paraId="155F021D" w14:textId="7E49C347" w:rsidR="004922B5" w:rsidRDefault="004922B5" w:rsidP="00055366">
      <w:pPr>
        <w:spacing w:line="360" w:lineRule="auto"/>
      </w:pPr>
      <w:r>
        <w:t>– сдела</w:t>
      </w:r>
      <w:r w:rsidR="00055366">
        <w:t>ла</w:t>
      </w:r>
      <w:r>
        <w:t xml:space="preserve"> порт на интерфейсе Gig0/2 коммутатора msk-donskaya-sw-3</w:t>
      </w:r>
    </w:p>
    <w:p w14:paraId="78E0DCDC" w14:textId="77777777" w:rsidR="004922B5" w:rsidRDefault="004922B5" w:rsidP="00055366">
      <w:pPr>
        <w:spacing w:line="360" w:lineRule="auto"/>
      </w:pPr>
      <w:proofErr w:type="spellStart"/>
      <w:r>
        <w:t>транковым</w:t>
      </w:r>
      <w:proofErr w:type="spellEnd"/>
      <w:r>
        <w:t>:</w:t>
      </w:r>
    </w:p>
    <w:p w14:paraId="6585EB51" w14:textId="77777777" w:rsidR="004922B5" w:rsidRPr="00055366" w:rsidRDefault="004922B5" w:rsidP="00055366">
      <w:pPr>
        <w:spacing w:line="360" w:lineRule="auto"/>
        <w:rPr>
          <w:b/>
          <w:bCs/>
        </w:rPr>
      </w:pPr>
      <w:r w:rsidRPr="00055366">
        <w:rPr>
          <w:b/>
          <w:bCs/>
        </w:rPr>
        <w:t>msk−donskaya−sw−3(</w:t>
      </w:r>
      <w:proofErr w:type="spellStart"/>
      <w:r w:rsidRPr="00055366">
        <w:rPr>
          <w:b/>
          <w:bCs/>
        </w:rPr>
        <w:t>config</w:t>
      </w:r>
      <w:proofErr w:type="spellEnd"/>
      <w:r w:rsidRPr="00055366">
        <w:rPr>
          <w:b/>
          <w:bCs/>
        </w:rPr>
        <w:t>)#int g0/2</w:t>
      </w:r>
    </w:p>
    <w:p w14:paraId="5DA164F4" w14:textId="0A7C7C7C" w:rsidR="004922B5" w:rsidRDefault="004922B5" w:rsidP="00055366">
      <w:pPr>
        <w:spacing w:line="360" w:lineRule="auto"/>
        <w:rPr>
          <w:b/>
          <w:bCs/>
          <w:lang w:val="en-US"/>
        </w:rPr>
      </w:pPr>
      <w:r w:rsidRPr="00055366">
        <w:rPr>
          <w:b/>
          <w:bCs/>
          <w:lang w:val="en-US"/>
        </w:rPr>
        <w:t>msk−donskaya−sw−3(config−</w:t>
      </w:r>
      <w:proofErr w:type="gramStart"/>
      <w:r w:rsidRPr="00055366">
        <w:rPr>
          <w:b/>
          <w:bCs/>
          <w:lang w:val="en-US"/>
        </w:rPr>
        <w:t>if)#</w:t>
      </w:r>
      <w:proofErr w:type="gramEnd"/>
      <w:r w:rsidRPr="00055366">
        <w:rPr>
          <w:b/>
          <w:bCs/>
          <w:lang w:val="en-US"/>
        </w:rPr>
        <w:t>switchport mode trunk</w:t>
      </w:r>
    </w:p>
    <w:p w14:paraId="64C05CC3" w14:textId="5835AC29" w:rsidR="008F01D6" w:rsidRDefault="00F31C69" w:rsidP="00055366">
      <w:pPr>
        <w:spacing w:line="360" w:lineRule="auto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397A2FF4" wp14:editId="2C8F72BA">
            <wp:extent cx="5940425" cy="5719445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71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A7F5F" w14:textId="5C068BCF" w:rsidR="00985611" w:rsidRPr="00985611" w:rsidRDefault="00985611" w:rsidP="00055366">
      <w:pPr>
        <w:spacing w:line="360" w:lineRule="auto"/>
        <w:rPr>
          <w:lang w:val="en-US"/>
        </w:rPr>
      </w:pPr>
      <w:r>
        <w:t xml:space="preserve">Рисунок 1. Поднятие порта </w:t>
      </w:r>
      <w:r>
        <w:rPr>
          <w:lang w:val="en-US"/>
        </w:rPr>
        <w:t>g0/2.</w:t>
      </w:r>
    </w:p>
    <w:p w14:paraId="6606CA12" w14:textId="524BC717" w:rsidR="004922B5" w:rsidRDefault="004922B5" w:rsidP="00055366">
      <w:pPr>
        <w:spacing w:line="360" w:lineRule="auto"/>
      </w:pPr>
      <w:r>
        <w:t>– соединение между коммутаторами msk-donskaya-sw-1 и mskdonskaya-sw-4 сдела</w:t>
      </w:r>
      <w:r w:rsidR="00055366">
        <w:t xml:space="preserve">ла </w:t>
      </w:r>
      <w:r>
        <w:t>через интерфейсы Fa0/23, не забыв</w:t>
      </w:r>
      <w:r w:rsidR="00055366">
        <w:t xml:space="preserve"> </w:t>
      </w:r>
      <w:r>
        <w:t xml:space="preserve">активировать их в </w:t>
      </w:r>
      <w:proofErr w:type="spellStart"/>
      <w:r>
        <w:t>транковом</w:t>
      </w:r>
      <w:proofErr w:type="spellEnd"/>
      <w:r>
        <w:t xml:space="preserve"> режиме.</w:t>
      </w:r>
    </w:p>
    <w:p w14:paraId="095D106C" w14:textId="022E69E2" w:rsidR="008F01D6" w:rsidRDefault="00B25B55" w:rsidP="00055366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0CF6B443" wp14:editId="5610C6AC">
            <wp:extent cx="5940425" cy="5729605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72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0A2DF" w14:textId="4B68FC01" w:rsidR="00985611" w:rsidRPr="00985611" w:rsidRDefault="00985611" w:rsidP="00055366">
      <w:pPr>
        <w:spacing w:line="360" w:lineRule="auto"/>
      </w:pPr>
      <w:r>
        <w:t xml:space="preserve">Рисунок 2. Активирование портов на </w:t>
      </w:r>
      <w:proofErr w:type="spellStart"/>
      <w:r>
        <w:rPr>
          <w:lang w:val="en-US"/>
        </w:rPr>
        <w:t>sw</w:t>
      </w:r>
      <w:proofErr w:type="spellEnd"/>
      <w:r w:rsidRPr="00985611">
        <w:t>-1</w:t>
      </w:r>
    </w:p>
    <w:p w14:paraId="667F5230" w14:textId="15989F76" w:rsidR="00B25B55" w:rsidRDefault="00160AF5" w:rsidP="00055366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5F0679D5" wp14:editId="6DD7AFBE">
            <wp:extent cx="5940425" cy="5729605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72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A3754" w14:textId="3A660954" w:rsidR="00985611" w:rsidRPr="00985611" w:rsidRDefault="00985611" w:rsidP="00055366">
      <w:pPr>
        <w:spacing w:line="360" w:lineRule="auto"/>
      </w:pPr>
      <w:r>
        <w:t xml:space="preserve">Рисунок 3. Активирование портов на </w:t>
      </w:r>
      <w:r>
        <w:rPr>
          <w:lang w:val="en-US"/>
        </w:rPr>
        <w:t>sw-4.</w:t>
      </w:r>
    </w:p>
    <w:p w14:paraId="79F92EA5" w14:textId="7780BC18" w:rsidR="006734B8" w:rsidRDefault="00F31C69" w:rsidP="00055366">
      <w:pPr>
        <w:spacing w:line="360" w:lineRule="auto"/>
      </w:pPr>
      <w:r>
        <w:rPr>
          <w:noProof/>
        </w:rPr>
        <w:drawing>
          <wp:inline distT="0" distB="0" distL="0" distR="0" wp14:anchorId="010392DF" wp14:editId="069CDCEC">
            <wp:extent cx="5940425" cy="2803525"/>
            <wp:effectExtent l="0" t="0" r="3175" b="317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0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CEA18" w14:textId="7C965EC8" w:rsidR="00985611" w:rsidRPr="00985611" w:rsidRDefault="00985611" w:rsidP="00055366">
      <w:pPr>
        <w:spacing w:line="360" w:lineRule="auto"/>
      </w:pPr>
      <w:r>
        <w:t>Рисунок 4. Схема сети</w:t>
      </w:r>
    </w:p>
    <w:p w14:paraId="6FD9820F" w14:textId="4B91EEFB" w:rsidR="00055366" w:rsidRDefault="00055366" w:rsidP="00055366">
      <w:pPr>
        <w:spacing w:line="360" w:lineRule="auto"/>
      </w:pPr>
      <w:r>
        <w:lastRenderedPageBreak/>
        <w:t xml:space="preserve">2. С оконечного устройства dk-donskaya-1 </w:t>
      </w:r>
      <w:proofErr w:type="spellStart"/>
      <w:r>
        <w:t>пропинговала</w:t>
      </w:r>
      <w:proofErr w:type="spellEnd"/>
      <w:r>
        <w:t xml:space="preserve"> серверы </w:t>
      </w:r>
      <w:proofErr w:type="spellStart"/>
      <w:r>
        <w:t>mail</w:t>
      </w:r>
      <w:proofErr w:type="spellEnd"/>
      <w:r>
        <w:t xml:space="preserve"> и </w:t>
      </w:r>
      <w:proofErr w:type="spellStart"/>
      <w:r>
        <w:t>web</w:t>
      </w:r>
      <w:proofErr w:type="spellEnd"/>
      <w:r>
        <w:t>.</w:t>
      </w:r>
    </w:p>
    <w:p w14:paraId="065F6580" w14:textId="690D1ABF" w:rsidR="00055366" w:rsidRDefault="00055366" w:rsidP="00055366">
      <w:pPr>
        <w:spacing w:line="360" w:lineRule="auto"/>
      </w:pPr>
      <w:r>
        <w:t>В режиме симуляции проследила движение пакетов ICMP. Убедилась, что</w:t>
      </w:r>
    </w:p>
    <w:p w14:paraId="4F1E918D" w14:textId="77777777" w:rsidR="00985611" w:rsidRDefault="00055366" w:rsidP="00055366">
      <w:pPr>
        <w:spacing w:line="360" w:lineRule="auto"/>
      </w:pPr>
      <w:r>
        <w:t>движение пакетов происходит через коммутатор msk-donskaya-sw-2.</w:t>
      </w:r>
    </w:p>
    <w:p w14:paraId="17AB6E5E" w14:textId="0A173FB0" w:rsidR="00042C05" w:rsidRDefault="00D13C35" w:rsidP="00055366">
      <w:pPr>
        <w:spacing w:line="360" w:lineRule="auto"/>
      </w:pPr>
      <w:r>
        <w:rPr>
          <w:noProof/>
        </w:rPr>
        <w:drawing>
          <wp:inline distT="0" distB="0" distL="0" distR="0" wp14:anchorId="2E84327D" wp14:editId="01AAA20B">
            <wp:extent cx="6083167" cy="5867278"/>
            <wp:effectExtent l="0" t="0" r="635" b="63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67281" cy="6044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3058D" w14:textId="3411388E" w:rsidR="00042C05" w:rsidRPr="00042C05" w:rsidRDefault="00042C05" w:rsidP="00055366">
      <w:pPr>
        <w:spacing w:line="360" w:lineRule="auto"/>
        <w:rPr>
          <w:lang w:val="en-US"/>
        </w:rPr>
      </w:pPr>
      <w:r>
        <w:t>Рисунок 5. Пинг</w:t>
      </w:r>
      <w:r>
        <w:rPr>
          <w:lang w:val="en-US"/>
        </w:rPr>
        <w:t xml:space="preserve"> mail</w:t>
      </w:r>
    </w:p>
    <w:p w14:paraId="326D171B" w14:textId="4B42D55D" w:rsidR="00055366" w:rsidRDefault="00D13C35" w:rsidP="00055366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48567A27" wp14:editId="56A1468D">
            <wp:extent cx="5940425" cy="5729605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72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03B7B" w14:textId="74B3A998" w:rsidR="00042C05" w:rsidRDefault="00042C05" w:rsidP="00055366">
      <w:pPr>
        <w:spacing w:line="360" w:lineRule="auto"/>
        <w:rPr>
          <w:lang w:val="en-US"/>
        </w:rPr>
      </w:pPr>
      <w:r>
        <w:t xml:space="preserve">Рисунок </w:t>
      </w:r>
      <w:r>
        <w:rPr>
          <w:lang w:val="en-US"/>
        </w:rPr>
        <w:t>6</w:t>
      </w:r>
      <w:r>
        <w:t>. Пинг</w:t>
      </w:r>
      <w:r>
        <w:rPr>
          <w:lang w:val="en-US"/>
        </w:rPr>
        <w:t xml:space="preserve"> </w:t>
      </w:r>
      <w:r>
        <w:rPr>
          <w:lang w:val="en-US"/>
        </w:rPr>
        <w:t>web</w:t>
      </w:r>
    </w:p>
    <w:p w14:paraId="2B7E2408" w14:textId="21390B78" w:rsidR="007D26E9" w:rsidRDefault="007D26E9" w:rsidP="00055366">
      <w:pPr>
        <w:spacing w:line="360" w:lineRule="auto"/>
        <w:rPr>
          <w:lang w:val="en-US"/>
        </w:rPr>
      </w:pPr>
    </w:p>
    <w:p w14:paraId="2479B5CA" w14:textId="77777777" w:rsidR="007D26E9" w:rsidRPr="00042C05" w:rsidRDefault="007D26E9" w:rsidP="00055366">
      <w:pPr>
        <w:spacing w:line="360" w:lineRule="auto"/>
        <w:rPr>
          <w:lang w:val="en-US"/>
        </w:rPr>
      </w:pPr>
    </w:p>
    <w:p w14:paraId="42AD6EEE" w14:textId="6C3FCCE3" w:rsidR="00042C05" w:rsidRDefault="00FC673C" w:rsidP="00055366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41004F22" wp14:editId="0E36C81F">
            <wp:extent cx="5940425" cy="280797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0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F1C1C" w14:textId="66A41DBE" w:rsidR="00FC673C" w:rsidRDefault="003A717C" w:rsidP="00055366">
      <w:pPr>
        <w:spacing w:line="360" w:lineRule="auto"/>
      </w:pPr>
      <w:r>
        <w:rPr>
          <w:noProof/>
        </w:rPr>
        <w:drawing>
          <wp:inline distT="0" distB="0" distL="0" distR="0" wp14:anchorId="1ADDE016" wp14:editId="5C419279">
            <wp:extent cx="5940425" cy="2807970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0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B5067" w14:textId="77777777" w:rsidR="007D26E9" w:rsidRDefault="007D26E9" w:rsidP="007D26E9">
      <w:pPr>
        <w:spacing w:line="360" w:lineRule="auto"/>
      </w:pPr>
      <w:r>
        <w:t xml:space="preserve">Рисунок </w:t>
      </w:r>
      <w:r w:rsidRPr="007D26E9">
        <w:t>7</w:t>
      </w:r>
      <w:r>
        <w:t>-8. Режим симуляции. Движение пакетов происходит через коммутатор msk-donskaya-sw-2.</w:t>
      </w:r>
    </w:p>
    <w:p w14:paraId="4115F6D6" w14:textId="77777777" w:rsidR="007D26E9" w:rsidRDefault="007D26E9" w:rsidP="00055366">
      <w:pPr>
        <w:spacing w:line="360" w:lineRule="auto"/>
      </w:pPr>
    </w:p>
    <w:p w14:paraId="1E67372E" w14:textId="77777777" w:rsidR="00055366" w:rsidRDefault="00055366" w:rsidP="00055366">
      <w:r w:rsidRPr="00055366">
        <w:t>3. На коммутаторе msk-donskaya-sw-2 посмотр</w:t>
      </w:r>
      <w:r>
        <w:t>ела</w:t>
      </w:r>
      <w:r w:rsidRPr="00055366">
        <w:t xml:space="preserve"> состояние протокола STP для </w:t>
      </w:r>
      <w:proofErr w:type="spellStart"/>
      <w:r w:rsidRPr="00055366">
        <w:t>vlan</w:t>
      </w:r>
      <w:proofErr w:type="spellEnd"/>
      <w:r w:rsidRPr="00055366">
        <w:t xml:space="preserve"> 3: </w:t>
      </w:r>
      <w:r w:rsidRPr="00055366">
        <w:rPr>
          <w:b/>
          <w:bCs/>
        </w:rPr>
        <w:t xml:space="preserve">msk−donskaya−sw−2#show </w:t>
      </w:r>
      <w:proofErr w:type="spellStart"/>
      <w:r w:rsidRPr="00055366">
        <w:rPr>
          <w:b/>
          <w:bCs/>
        </w:rPr>
        <w:t>spanning−tree</w:t>
      </w:r>
      <w:proofErr w:type="spellEnd"/>
      <w:r w:rsidRPr="00055366">
        <w:rPr>
          <w:b/>
          <w:bCs/>
        </w:rPr>
        <w:t xml:space="preserve"> </w:t>
      </w:r>
      <w:proofErr w:type="spellStart"/>
      <w:r w:rsidRPr="00055366">
        <w:rPr>
          <w:b/>
          <w:bCs/>
        </w:rPr>
        <w:t>vlan</w:t>
      </w:r>
      <w:proofErr w:type="spellEnd"/>
      <w:r w:rsidRPr="00055366">
        <w:rPr>
          <w:b/>
          <w:bCs/>
        </w:rPr>
        <w:t xml:space="preserve"> 3</w:t>
      </w:r>
      <w:r w:rsidRPr="00055366">
        <w:t xml:space="preserve"> </w:t>
      </w:r>
    </w:p>
    <w:p w14:paraId="1DB4F242" w14:textId="6E6F2239" w:rsidR="00055366" w:rsidRDefault="00055366" w:rsidP="00055366">
      <w:r w:rsidRPr="00055366">
        <w:t>В результате выве</w:t>
      </w:r>
      <w:r>
        <w:t>лась</w:t>
      </w:r>
      <w:r w:rsidRPr="00055366">
        <w:t xml:space="preserve"> следующая информация, связанная с протоколом STP</w:t>
      </w:r>
      <w:r>
        <w:t>:</w:t>
      </w:r>
    </w:p>
    <w:p w14:paraId="3880C9A3" w14:textId="1EFAA063" w:rsidR="003A717C" w:rsidRDefault="003A717C" w:rsidP="00055366">
      <w:r>
        <w:rPr>
          <w:noProof/>
        </w:rPr>
        <w:lastRenderedPageBreak/>
        <w:drawing>
          <wp:inline distT="0" distB="0" distL="0" distR="0" wp14:anchorId="2962B223" wp14:editId="4E919B31">
            <wp:extent cx="5940425" cy="5829935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82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7C1B8" w14:textId="735A9D08" w:rsidR="00741210" w:rsidRDefault="00741210" w:rsidP="00055366">
      <w:r>
        <w:t xml:space="preserve">Рисунок </w:t>
      </w:r>
      <w:r w:rsidRPr="00741210">
        <w:t xml:space="preserve">9. </w:t>
      </w:r>
      <w:r>
        <w:t xml:space="preserve">Состояние протокола </w:t>
      </w:r>
      <w:r>
        <w:rPr>
          <w:lang w:val="en-US"/>
        </w:rPr>
        <w:t>STP</w:t>
      </w:r>
      <w:r>
        <w:t xml:space="preserve"> для </w:t>
      </w:r>
      <w:r>
        <w:rPr>
          <w:lang w:val="en-US"/>
        </w:rPr>
        <w:t>VLAN</w:t>
      </w:r>
      <w:r w:rsidRPr="00741210">
        <w:t xml:space="preserve"> 3.</w:t>
      </w:r>
    </w:p>
    <w:p w14:paraId="76472387" w14:textId="77777777" w:rsidR="00741210" w:rsidRPr="00741210" w:rsidRDefault="00741210" w:rsidP="00055366"/>
    <w:p w14:paraId="02ED9250" w14:textId="29B8B967" w:rsidR="002D42A0" w:rsidRDefault="002D42A0" w:rsidP="002D42A0">
      <w:r>
        <w:t>4. В качестве корневого коммутатора STP настро</w:t>
      </w:r>
      <w:r w:rsidR="00F45179">
        <w:t>ила</w:t>
      </w:r>
      <w:r>
        <w:t xml:space="preserve"> коммутатор mskdonskaya-sw-1:</w:t>
      </w:r>
    </w:p>
    <w:p w14:paraId="6F12BE22" w14:textId="77777777" w:rsidR="002D42A0" w:rsidRPr="00F45179" w:rsidRDefault="002D42A0" w:rsidP="002D42A0">
      <w:pPr>
        <w:rPr>
          <w:b/>
          <w:bCs/>
          <w:lang w:val="en-US"/>
        </w:rPr>
      </w:pPr>
      <w:r w:rsidRPr="00F45179">
        <w:rPr>
          <w:b/>
          <w:bCs/>
          <w:lang w:val="en-US"/>
        </w:rPr>
        <w:t>msk−donskaya−sw−1#configure terminal</w:t>
      </w:r>
    </w:p>
    <w:p w14:paraId="3D150B9A" w14:textId="7011520C" w:rsidR="002D42A0" w:rsidRDefault="002D42A0" w:rsidP="002D42A0">
      <w:pPr>
        <w:rPr>
          <w:b/>
          <w:bCs/>
          <w:lang w:val="en-US"/>
        </w:rPr>
      </w:pPr>
      <w:r w:rsidRPr="00F45179">
        <w:rPr>
          <w:b/>
          <w:bCs/>
          <w:lang w:val="en-US"/>
        </w:rPr>
        <w:t xml:space="preserve">msk−donskaya−sw−1(config)#spanning−tree </w:t>
      </w:r>
      <w:proofErr w:type="spellStart"/>
      <w:r w:rsidRPr="00F45179">
        <w:rPr>
          <w:b/>
          <w:bCs/>
          <w:lang w:val="en-US"/>
        </w:rPr>
        <w:t>vlan</w:t>
      </w:r>
      <w:proofErr w:type="spellEnd"/>
      <w:r w:rsidRPr="00F45179">
        <w:rPr>
          <w:b/>
          <w:bCs/>
          <w:lang w:val="en-US"/>
        </w:rPr>
        <w:t xml:space="preserve"> 3 root primary</w:t>
      </w:r>
    </w:p>
    <w:p w14:paraId="63858FF7" w14:textId="786E119F" w:rsidR="00E93BC8" w:rsidRDefault="003A717C" w:rsidP="002D42A0">
      <w:r>
        <w:rPr>
          <w:noProof/>
        </w:rPr>
        <w:lastRenderedPageBreak/>
        <w:drawing>
          <wp:inline distT="0" distB="0" distL="0" distR="0" wp14:anchorId="2DFE47AE" wp14:editId="30DA76FD">
            <wp:extent cx="5940425" cy="5829935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82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E8DCF" w14:textId="5A260C6E" w:rsidR="003A717C" w:rsidRDefault="00741210" w:rsidP="002D42A0">
      <w:r>
        <w:t>Рисунок 10.</w:t>
      </w:r>
      <w:r w:rsidR="00E50BEC">
        <w:t xml:space="preserve"> Настройка </w:t>
      </w:r>
      <w:r w:rsidR="00E50BEC">
        <w:t>корневого коммутатора STP</w:t>
      </w:r>
      <w:r w:rsidR="00E50BEC">
        <w:t>.</w:t>
      </w:r>
    </w:p>
    <w:p w14:paraId="00B7C283" w14:textId="77777777" w:rsidR="00E50BEC" w:rsidRPr="00741210" w:rsidRDefault="00E50BEC" w:rsidP="002D42A0"/>
    <w:p w14:paraId="517908CC" w14:textId="291437A3" w:rsidR="002D42A0" w:rsidRPr="00741210" w:rsidRDefault="002D42A0" w:rsidP="002D42A0">
      <w:r w:rsidRPr="00741210">
        <w:t xml:space="preserve">5. </w:t>
      </w:r>
      <w:r>
        <w:t>Используя</w:t>
      </w:r>
      <w:r w:rsidRPr="00741210">
        <w:t xml:space="preserve"> </w:t>
      </w:r>
      <w:r>
        <w:t>режим</w:t>
      </w:r>
      <w:r w:rsidRPr="00741210">
        <w:t xml:space="preserve"> </w:t>
      </w:r>
      <w:r>
        <w:t>симуляции</w:t>
      </w:r>
      <w:r w:rsidRPr="00741210">
        <w:t xml:space="preserve">, </w:t>
      </w:r>
      <w:r>
        <w:t>убеди</w:t>
      </w:r>
      <w:r w:rsidR="00F45179">
        <w:t>ла</w:t>
      </w:r>
      <w:r>
        <w:t>сь</w:t>
      </w:r>
      <w:r w:rsidRPr="00741210">
        <w:t xml:space="preserve">, </w:t>
      </w:r>
      <w:r>
        <w:t>что</w:t>
      </w:r>
      <w:r w:rsidRPr="00741210">
        <w:t xml:space="preserve"> </w:t>
      </w:r>
      <w:r>
        <w:t>пакеты</w:t>
      </w:r>
      <w:r w:rsidRPr="00741210">
        <w:t xml:space="preserve"> </w:t>
      </w:r>
      <w:r w:rsidRPr="00E93BC8">
        <w:rPr>
          <w:lang w:val="en-US"/>
        </w:rPr>
        <w:t>ICMP</w:t>
      </w:r>
      <w:r w:rsidRPr="00741210">
        <w:t xml:space="preserve"> </w:t>
      </w:r>
      <w:r>
        <w:t>пойдут</w:t>
      </w:r>
      <w:r w:rsidRPr="00741210">
        <w:t xml:space="preserve"> </w:t>
      </w:r>
      <w:r>
        <w:t>от</w:t>
      </w:r>
      <w:r w:rsidR="00E93BC8" w:rsidRPr="00741210">
        <w:t xml:space="preserve"> </w:t>
      </w:r>
      <w:r>
        <w:t>хоста</w:t>
      </w:r>
      <w:r w:rsidRPr="00741210">
        <w:t xml:space="preserve"> </w:t>
      </w:r>
      <w:r w:rsidRPr="00E93BC8">
        <w:rPr>
          <w:lang w:val="en-US"/>
        </w:rPr>
        <w:t>dk</w:t>
      </w:r>
      <w:r w:rsidRPr="00741210">
        <w:t>-</w:t>
      </w:r>
      <w:proofErr w:type="spellStart"/>
      <w:r w:rsidRPr="00E93BC8">
        <w:rPr>
          <w:lang w:val="en-US"/>
        </w:rPr>
        <w:t>donskaya</w:t>
      </w:r>
      <w:proofErr w:type="spellEnd"/>
      <w:r w:rsidRPr="00741210">
        <w:t xml:space="preserve">-1 </w:t>
      </w:r>
      <w:r>
        <w:t>до</w:t>
      </w:r>
      <w:r w:rsidRPr="00741210">
        <w:t xml:space="preserve"> </w:t>
      </w:r>
      <w:r w:rsidRPr="00E93BC8">
        <w:rPr>
          <w:lang w:val="en-US"/>
        </w:rPr>
        <w:t>mail</w:t>
      </w:r>
      <w:r w:rsidRPr="00741210">
        <w:t xml:space="preserve"> </w:t>
      </w:r>
      <w:r>
        <w:t>через</w:t>
      </w:r>
      <w:r w:rsidRPr="00741210">
        <w:t xml:space="preserve"> </w:t>
      </w:r>
      <w:r>
        <w:t>коммутаторы</w:t>
      </w:r>
      <w:r w:rsidRPr="00741210">
        <w:t xml:space="preserve"> </w:t>
      </w:r>
      <w:proofErr w:type="spellStart"/>
      <w:r w:rsidRPr="00E93BC8">
        <w:rPr>
          <w:lang w:val="en-US"/>
        </w:rPr>
        <w:t>msk</w:t>
      </w:r>
      <w:proofErr w:type="spellEnd"/>
      <w:r w:rsidRPr="00741210">
        <w:t>-</w:t>
      </w:r>
      <w:proofErr w:type="spellStart"/>
      <w:r w:rsidRPr="00E93BC8">
        <w:rPr>
          <w:lang w:val="en-US"/>
        </w:rPr>
        <w:t>donskaya</w:t>
      </w:r>
      <w:proofErr w:type="spellEnd"/>
      <w:r w:rsidRPr="00741210">
        <w:t>-</w:t>
      </w:r>
      <w:proofErr w:type="spellStart"/>
      <w:r w:rsidRPr="00E93BC8">
        <w:rPr>
          <w:lang w:val="en-US"/>
        </w:rPr>
        <w:t>sw</w:t>
      </w:r>
      <w:proofErr w:type="spellEnd"/>
      <w:r w:rsidRPr="00741210">
        <w:t xml:space="preserve">-1 </w:t>
      </w:r>
      <w:r>
        <w:t>и</w:t>
      </w:r>
      <w:r w:rsidR="00E93BC8" w:rsidRPr="00741210">
        <w:t xml:space="preserve"> </w:t>
      </w:r>
      <w:proofErr w:type="spellStart"/>
      <w:r w:rsidRPr="00E93BC8">
        <w:rPr>
          <w:lang w:val="en-US"/>
        </w:rPr>
        <w:t>msk</w:t>
      </w:r>
      <w:proofErr w:type="spellEnd"/>
      <w:r w:rsidRPr="00741210">
        <w:t>-</w:t>
      </w:r>
      <w:proofErr w:type="spellStart"/>
      <w:r w:rsidRPr="00E93BC8">
        <w:rPr>
          <w:lang w:val="en-US"/>
        </w:rPr>
        <w:t>donskaya</w:t>
      </w:r>
      <w:proofErr w:type="spellEnd"/>
      <w:r w:rsidRPr="00741210">
        <w:t>-</w:t>
      </w:r>
      <w:proofErr w:type="spellStart"/>
      <w:r w:rsidRPr="00E93BC8">
        <w:rPr>
          <w:lang w:val="en-US"/>
        </w:rPr>
        <w:t>sw</w:t>
      </w:r>
      <w:proofErr w:type="spellEnd"/>
      <w:r w:rsidRPr="00741210">
        <w:t xml:space="preserve">-3, </w:t>
      </w:r>
      <w:r>
        <w:t>а</w:t>
      </w:r>
      <w:r w:rsidRPr="00741210">
        <w:t xml:space="preserve"> </w:t>
      </w:r>
      <w:r>
        <w:t>от</w:t>
      </w:r>
      <w:r w:rsidRPr="00741210">
        <w:t xml:space="preserve"> </w:t>
      </w:r>
      <w:r>
        <w:t>хоста</w:t>
      </w:r>
      <w:r w:rsidRPr="00741210">
        <w:t xml:space="preserve"> </w:t>
      </w:r>
      <w:r w:rsidRPr="00E93BC8">
        <w:rPr>
          <w:lang w:val="en-US"/>
        </w:rPr>
        <w:t>dk</w:t>
      </w:r>
      <w:r w:rsidR="00E93BC8" w:rsidRPr="00741210">
        <w:t>-</w:t>
      </w:r>
      <w:proofErr w:type="spellStart"/>
      <w:r w:rsidRPr="00E93BC8">
        <w:rPr>
          <w:lang w:val="en-US"/>
        </w:rPr>
        <w:t>donskaya</w:t>
      </w:r>
      <w:proofErr w:type="spellEnd"/>
      <w:r w:rsidRPr="00741210">
        <w:t xml:space="preserve">-1 </w:t>
      </w:r>
      <w:r>
        <w:t>до</w:t>
      </w:r>
      <w:r w:rsidRPr="00741210">
        <w:t xml:space="preserve"> </w:t>
      </w:r>
      <w:r w:rsidRPr="00E93BC8">
        <w:rPr>
          <w:lang w:val="en-US"/>
        </w:rPr>
        <w:t>web</w:t>
      </w:r>
      <w:r w:rsidRPr="00741210">
        <w:t xml:space="preserve"> </w:t>
      </w:r>
      <w:r>
        <w:t>через</w:t>
      </w:r>
      <w:r w:rsidRPr="00741210">
        <w:t xml:space="preserve"> </w:t>
      </w:r>
      <w:r>
        <w:t>коммутаторы</w:t>
      </w:r>
      <w:r w:rsidR="00E93BC8" w:rsidRPr="00741210">
        <w:t xml:space="preserve"> </w:t>
      </w:r>
      <w:proofErr w:type="spellStart"/>
      <w:r w:rsidRPr="002D42A0">
        <w:rPr>
          <w:lang w:val="en-US"/>
        </w:rPr>
        <w:t>msk</w:t>
      </w:r>
      <w:proofErr w:type="spellEnd"/>
      <w:r w:rsidRPr="00741210">
        <w:t>-</w:t>
      </w:r>
      <w:proofErr w:type="spellStart"/>
      <w:r w:rsidRPr="002D42A0">
        <w:rPr>
          <w:lang w:val="en-US"/>
        </w:rPr>
        <w:t>donskaya</w:t>
      </w:r>
      <w:proofErr w:type="spellEnd"/>
      <w:r w:rsidRPr="00741210">
        <w:t>-</w:t>
      </w:r>
      <w:proofErr w:type="spellStart"/>
      <w:r w:rsidRPr="002D42A0">
        <w:rPr>
          <w:lang w:val="en-US"/>
        </w:rPr>
        <w:t>sw</w:t>
      </w:r>
      <w:proofErr w:type="spellEnd"/>
      <w:r w:rsidRPr="00741210">
        <w:t xml:space="preserve">-1 </w:t>
      </w:r>
      <w:r>
        <w:t>и</w:t>
      </w:r>
      <w:r w:rsidRPr="00741210">
        <w:t xml:space="preserve"> </w:t>
      </w:r>
      <w:proofErr w:type="spellStart"/>
      <w:r w:rsidRPr="002D42A0">
        <w:rPr>
          <w:lang w:val="en-US"/>
        </w:rPr>
        <w:t>msk</w:t>
      </w:r>
      <w:proofErr w:type="spellEnd"/>
      <w:r w:rsidRPr="00741210">
        <w:t>-</w:t>
      </w:r>
      <w:proofErr w:type="spellStart"/>
      <w:r w:rsidRPr="002D42A0">
        <w:rPr>
          <w:lang w:val="en-US"/>
        </w:rPr>
        <w:t>donskaya</w:t>
      </w:r>
      <w:proofErr w:type="spellEnd"/>
      <w:r w:rsidRPr="00741210">
        <w:t>-</w:t>
      </w:r>
      <w:proofErr w:type="spellStart"/>
      <w:r w:rsidRPr="002D42A0">
        <w:rPr>
          <w:lang w:val="en-US"/>
        </w:rPr>
        <w:t>sw</w:t>
      </w:r>
      <w:proofErr w:type="spellEnd"/>
      <w:r w:rsidRPr="00741210">
        <w:t>-2.</w:t>
      </w:r>
    </w:p>
    <w:p w14:paraId="1EDCCCC7" w14:textId="24ADDA4F" w:rsidR="00BE19F6" w:rsidRDefault="00BE19F6" w:rsidP="002D42A0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735CD6E" wp14:editId="45D3B026">
            <wp:extent cx="5940425" cy="2824480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2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46D49" w14:textId="3C9CBD73" w:rsidR="00E93BC8" w:rsidRDefault="00515024" w:rsidP="002D42A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AA39CD2" wp14:editId="62D5BB04">
            <wp:extent cx="5940425" cy="2824480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2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CC552" w14:textId="6E975658" w:rsidR="00E50BEC" w:rsidRDefault="00E50BEC" w:rsidP="002D42A0">
      <w:pPr>
        <w:rPr>
          <w:lang w:val="en-US"/>
        </w:rPr>
      </w:pPr>
      <w:r>
        <w:t>Рисунок</w:t>
      </w:r>
      <w:r w:rsidRPr="00E50BEC">
        <w:rPr>
          <w:lang w:val="en-US"/>
        </w:rPr>
        <w:t xml:space="preserve"> 11-12. </w:t>
      </w:r>
      <w:r>
        <w:t>Режим</w:t>
      </w:r>
      <w:r w:rsidRPr="00E50BEC">
        <w:rPr>
          <w:lang w:val="en-US"/>
        </w:rPr>
        <w:t xml:space="preserve"> </w:t>
      </w:r>
      <w:r>
        <w:t>симуляции</w:t>
      </w:r>
      <w:r w:rsidRPr="00E50BEC">
        <w:rPr>
          <w:lang w:val="en-US"/>
        </w:rPr>
        <w:t xml:space="preserve">. </w:t>
      </w:r>
      <w:r>
        <w:t>Здесь</w:t>
      </w:r>
      <w:r w:rsidRPr="00E50BEC">
        <w:rPr>
          <w:lang w:val="en-US"/>
        </w:rPr>
        <w:t xml:space="preserve"> </w:t>
      </w:r>
      <w:r>
        <w:t>пакеты</w:t>
      </w:r>
      <w:r w:rsidRPr="00E50BEC">
        <w:rPr>
          <w:lang w:val="en-US"/>
        </w:rPr>
        <w:t xml:space="preserve"> </w:t>
      </w:r>
      <w:r w:rsidRPr="00E93BC8">
        <w:rPr>
          <w:lang w:val="en-US"/>
        </w:rPr>
        <w:t>ICMP</w:t>
      </w:r>
      <w:r w:rsidRPr="00E50BEC">
        <w:rPr>
          <w:lang w:val="en-US"/>
        </w:rPr>
        <w:t xml:space="preserve"> </w:t>
      </w:r>
      <w:r>
        <w:t>и</w:t>
      </w:r>
      <w:r>
        <w:t>дут</w:t>
      </w:r>
      <w:r w:rsidRPr="00E50BEC">
        <w:rPr>
          <w:lang w:val="en-US"/>
        </w:rPr>
        <w:t xml:space="preserve"> </w:t>
      </w:r>
      <w:r>
        <w:t>от</w:t>
      </w:r>
      <w:r w:rsidRPr="00E50BEC">
        <w:rPr>
          <w:lang w:val="en-US"/>
        </w:rPr>
        <w:t xml:space="preserve"> </w:t>
      </w:r>
      <w:r>
        <w:t>хоста</w:t>
      </w:r>
      <w:r w:rsidRPr="00E50BEC">
        <w:rPr>
          <w:lang w:val="en-US"/>
        </w:rPr>
        <w:t xml:space="preserve"> </w:t>
      </w:r>
      <w:r w:rsidRPr="00E93BC8">
        <w:rPr>
          <w:lang w:val="en-US"/>
        </w:rPr>
        <w:t>dk</w:t>
      </w:r>
      <w:r w:rsidRPr="00E50BEC">
        <w:rPr>
          <w:lang w:val="en-US"/>
        </w:rPr>
        <w:t>-</w:t>
      </w:r>
      <w:r w:rsidRPr="00E93BC8">
        <w:rPr>
          <w:lang w:val="en-US"/>
        </w:rPr>
        <w:t>donskaya</w:t>
      </w:r>
      <w:r w:rsidRPr="00E50BEC">
        <w:rPr>
          <w:lang w:val="en-US"/>
        </w:rPr>
        <w:t xml:space="preserve">-1 </w:t>
      </w:r>
      <w:r>
        <w:t>до</w:t>
      </w:r>
      <w:r w:rsidRPr="00E50BEC">
        <w:rPr>
          <w:lang w:val="en-US"/>
        </w:rPr>
        <w:t xml:space="preserve"> </w:t>
      </w:r>
      <w:r w:rsidRPr="00E93BC8">
        <w:rPr>
          <w:lang w:val="en-US"/>
        </w:rPr>
        <w:t>mail</w:t>
      </w:r>
      <w:r w:rsidRPr="00E50BEC">
        <w:rPr>
          <w:lang w:val="en-US"/>
        </w:rPr>
        <w:t xml:space="preserve"> </w:t>
      </w:r>
      <w:r>
        <w:t>через</w:t>
      </w:r>
      <w:r w:rsidRPr="00E50BEC">
        <w:rPr>
          <w:lang w:val="en-US"/>
        </w:rPr>
        <w:t xml:space="preserve"> </w:t>
      </w:r>
      <w:r>
        <w:t>коммутаторы</w:t>
      </w:r>
      <w:r w:rsidRPr="00E50BEC">
        <w:rPr>
          <w:lang w:val="en-US"/>
        </w:rPr>
        <w:t xml:space="preserve"> </w:t>
      </w:r>
      <w:r w:rsidRPr="00E93BC8">
        <w:rPr>
          <w:lang w:val="en-US"/>
        </w:rPr>
        <w:t>msk</w:t>
      </w:r>
      <w:r w:rsidRPr="00E50BEC">
        <w:rPr>
          <w:lang w:val="en-US"/>
        </w:rPr>
        <w:t>-</w:t>
      </w:r>
      <w:r w:rsidRPr="00E93BC8">
        <w:rPr>
          <w:lang w:val="en-US"/>
        </w:rPr>
        <w:t>donskaya</w:t>
      </w:r>
      <w:r w:rsidRPr="00E50BEC">
        <w:rPr>
          <w:lang w:val="en-US"/>
        </w:rPr>
        <w:t>-</w:t>
      </w:r>
      <w:r w:rsidRPr="00E93BC8">
        <w:rPr>
          <w:lang w:val="en-US"/>
        </w:rPr>
        <w:t>sw</w:t>
      </w:r>
      <w:r w:rsidRPr="00E50BEC">
        <w:rPr>
          <w:lang w:val="en-US"/>
        </w:rPr>
        <w:t xml:space="preserve">-1 </w:t>
      </w:r>
      <w:r>
        <w:t>и</w:t>
      </w:r>
      <w:r w:rsidRPr="00E50BEC">
        <w:rPr>
          <w:lang w:val="en-US"/>
        </w:rPr>
        <w:t xml:space="preserve"> </w:t>
      </w:r>
      <w:r w:rsidRPr="00E93BC8">
        <w:rPr>
          <w:lang w:val="en-US"/>
        </w:rPr>
        <w:t>msk</w:t>
      </w:r>
      <w:r w:rsidRPr="00E50BEC">
        <w:rPr>
          <w:lang w:val="en-US"/>
        </w:rPr>
        <w:t>-</w:t>
      </w:r>
      <w:r w:rsidRPr="00E93BC8">
        <w:rPr>
          <w:lang w:val="en-US"/>
        </w:rPr>
        <w:t>donskaya</w:t>
      </w:r>
      <w:r w:rsidRPr="00E50BEC">
        <w:rPr>
          <w:lang w:val="en-US"/>
        </w:rPr>
        <w:t>-</w:t>
      </w:r>
      <w:r w:rsidRPr="00E93BC8">
        <w:rPr>
          <w:lang w:val="en-US"/>
        </w:rPr>
        <w:t>sw</w:t>
      </w:r>
      <w:r w:rsidRPr="00E50BEC">
        <w:rPr>
          <w:lang w:val="en-US"/>
        </w:rPr>
        <w:t xml:space="preserve">-3, </w:t>
      </w:r>
      <w:r>
        <w:t>а</w:t>
      </w:r>
      <w:r w:rsidRPr="00E50BEC">
        <w:rPr>
          <w:lang w:val="en-US"/>
        </w:rPr>
        <w:t xml:space="preserve"> </w:t>
      </w:r>
      <w:r>
        <w:t>от</w:t>
      </w:r>
      <w:r w:rsidRPr="00E50BEC">
        <w:rPr>
          <w:lang w:val="en-US"/>
        </w:rPr>
        <w:t xml:space="preserve"> </w:t>
      </w:r>
      <w:r>
        <w:t>хоста</w:t>
      </w:r>
      <w:r w:rsidRPr="00E50BEC">
        <w:rPr>
          <w:lang w:val="en-US"/>
        </w:rPr>
        <w:t xml:space="preserve"> </w:t>
      </w:r>
      <w:r w:rsidRPr="00E93BC8">
        <w:rPr>
          <w:lang w:val="en-US"/>
        </w:rPr>
        <w:t>dk</w:t>
      </w:r>
      <w:r w:rsidRPr="00E50BEC">
        <w:rPr>
          <w:lang w:val="en-US"/>
        </w:rPr>
        <w:t>-</w:t>
      </w:r>
      <w:r w:rsidRPr="00E93BC8">
        <w:rPr>
          <w:lang w:val="en-US"/>
        </w:rPr>
        <w:t>donskaya</w:t>
      </w:r>
      <w:r w:rsidRPr="00E50BEC">
        <w:rPr>
          <w:lang w:val="en-US"/>
        </w:rPr>
        <w:t xml:space="preserve">-1 </w:t>
      </w:r>
      <w:r>
        <w:t>до</w:t>
      </w:r>
      <w:r w:rsidRPr="00E50BEC">
        <w:rPr>
          <w:lang w:val="en-US"/>
        </w:rPr>
        <w:t xml:space="preserve"> </w:t>
      </w:r>
      <w:r w:rsidRPr="00E93BC8">
        <w:rPr>
          <w:lang w:val="en-US"/>
        </w:rPr>
        <w:t>web</w:t>
      </w:r>
      <w:r w:rsidRPr="00E50BEC">
        <w:rPr>
          <w:lang w:val="en-US"/>
        </w:rPr>
        <w:t xml:space="preserve"> </w:t>
      </w:r>
      <w:r>
        <w:t>через</w:t>
      </w:r>
      <w:r w:rsidRPr="00E50BEC">
        <w:rPr>
          <w:lang w:val="en-US"/>
        </w:rPr>
        <w:t xml:space="preserve"> </w:t>
      </w:r>
      <w:r>
        <w:t>коммутаторы</w:t>
      </w:r>
      <w:r w:rsidRPr="00E50BEC">
        <w:rPr>
          <w:lang w:val="en-US"/>
        </w:rPr>
        <w:t xml:space="preserve"> </w:t>
      </w:r>
      <w:r w:rsidRPr="002D42A0">
        <w:rPr>
          <w:lang w:val="en-US"/>
        </w:rPr>
        <w:t>msk</w:t>
      </w:r>
      <w:r w:rsidRPr="00E50BEC">
        <w:rPr>
          <w:lang w:val="en-US"/>
        </w:rPr>
        <w:t>-</w:t>
      </w:r>
      <w:r w:rsidRPr="002D42A0">
        <w:rPr>
          <w:lang w:val="en-US"/>
        </w:rPr>
        <w:t>donskaya</w:t>
      </w:r>
      <w:r w:rsidRPr="00E50BEC">
        <w:rPr>
          <w:lang w:val="en-US"/>
        </w:rPr>
        <w:t>-</w:t>
      </w:r>
      <w:r w:rsidRPr="002D42A0">
        <w:rPr>
          <w:lang w:val="en-US"/>
        </w:rPr>
        <w:t>sw</w:t>
      </w:r>
      <w:r w:rsidRPr="00E50BEC">
        <w:rPr>
          <w:lang w:val="en-US"/>
        </w:rPr>
        <w:t xml:space="preserve">-1 </w:t>
      </w:r>
      <w:r>
        <w:t>и</w:t>
      </w:r>
      <w:r w:rsidRPr="00E50BEC">
        <w:rPr>
          <w:lang w:val="en-US"/>
        </w:rPr>
        <w:t xml:space="preserve"> </w:t>
      </w:r>
      <w:r w:rsidRPr="002D42A0">
        <w:rPr>
          <w:lang w:val="en-US"/>
        </w:rPr>
        <w:t>msk</w:t>
      </w:r>
      <w:r w:rsidRPr="00E50BEC">
        <w:rPr>
          <w:lang w:val="en-US"/>
        </w:rPr>
        <w:t>-</w:t>
      </w:r>
      <w:r w:rsidRPr="002D42A0">
        <w:rPr>
          <w:lang w:val="en-US"/>
        </w:rPr>
        <w:t>donskaya</w:t>
      </w:r>
      <w:r w:rsidRPr="00E50BEC">
        <w:rPr>
          <w:lang w:val="en-US"/>
        </w:rPr>
        <w:t>-</w:t>
      </w:r>
      <w:r w:rsidRPr="002D42A0">
        <w:rPr>
          <w:lang w:val="en-US"/>
        </w:rPr>
        <w:t>sw</w:t>
      </w:r>
      <w:r w:rsidRPr="00E50BEC">
        <w:rPr>
          <w:lang w:val="en-US"/>
        </w:rPr>
        <w:t>-2.</w:t>
      </w:r>
    </w:p>
    <w:p w14:paraId="3ED86F25" w14:textId="77777777" w:rsidR="00E50BEC" w:rsidRPr="00E50BEC" w:rsidRDefault="00E50BEC" w:rsidP="002D42A0">
      <w:pPr>
        <w:rPr>
          <w:lang w:val="en-US"/>
        </w:rPr>
      </w:pPr>
    </w:p>
    <w:p w14:paraId="3949661C" w14:textId="54094527" w:rsidR="002D42A0" w:rsidRDefault="002D42A0" w:rsidP="002D42A0">
      <w:r>
        <w:t>6. Настро</w:t>
      </w:r>
      <w:r w:rsidR="00E93BC8">
        <w:t>ила</w:t>
      </w:r>
      <w:r>
        <w:t xml:space="preserve"> режим </w:t>
      </w:r>
      <w:proofErr w:type="spellStart"/>
      <w:r>
        <w:t>Portfast</w:t>
      </w:r>
      <w:proofErr w:type="spellEnd"/>
      <w:r>
        <w:t xml:space="preserve"> на тех интерфейсах коммутаторов, к которым</w:t>
      </w:r>
      <w:r w:rsidR="00E93BC8">
        <w:t xml:space="preserve"> </w:t>
      </w:r>
      <w:r>
        <w:t>подключены серверы:</w:t>
      </w:r>
    </w:p>
    <w:p w14:paraId="4FDF1B49" w14:textId="77777777" w:rsidR="002D42A0" w:rsidRPr="00BE19F6" w:rsidRDefault="002D42A0" w:rsidP="002D42A0">
      <w:pPr>
        <w:rPr>
          <w:b/>
          <w:bCs/>
          <w:lang w:val="en-US"/>
        </w:rPr>
      </w:pPr>
      <w:r w:rsidRPr="00BE19F6">
        <w:rPr>
          <w:b/>
          <w:bCs/>
          <w:lang w:val="en-US"/>
        </w:rPr>
        <w:t>msk−donskaya−sw−2(config)#interface f0/1</w:t>
      </w:r>
    </w:p>
    <w:p w14:paraId="3D269490" w14:textId="77777777" w:rsidR="002D42A0" w:rsidRPr="00E93BC8" w:rsidRDefault="002D42A0" w:rsidP="002D42A0">
      <w:pPr>
        <w:rPr>
          <w:b/>
          <w:bCs/>
          <w:lang w:val="en-US"/>
        </w:rPr>
      </w:pPr>
      <w:r w:rsidRPr="00E93BC8">
        <w:rPr>
          <w:b/>
          <w:bCs/>
          <w:lang w:val="en-US"/>
        </w:rPr>
        <w:t>msk−donskaya−sw−2(config−</w:t>
      </w:r>
      <w:proofErr w:type="gramStart"/>
      <w:r w:rsidRPr="00E93BC8">
        <w:rPr>
          <w:b/>
          <w:bCs/>
          <w:lang w:val="en-US"/>
        </w:rPr>
        <w:t>if)#</w:t>
      </w:r>
      <w:proofErr w:type="gramEnd"/>
      <w:r w:rsidRPr="00E93BC8">
        <w:rPr>
          <w:b/>
          <w:bCs/>
          <w:lang w:val="en-US"/>
        </w:rPr>
        <w:t xml:space="preserve">spanning−tree </w:t>
      </w:r>
      <w:proofErr w:type="spellStart"/>
      <w:r w:rsidRPr="00E93BC8">
        <w:rPr>
          <w:b/>
          <w:bCs/>
          <w:lang w:val="en-US"/>
        </w:rPr>
        <w:t>portfast</w:t>
      </w:r>
      <w:proofErr w:type="spellEnd"/>
    </w:p>
    <w:p w14:paraId="0C1E3860" w14:textId="77777777" w:rsidR="002D42A0" w:rsidRPr="00E93BC8" w:rsidRDefault="002D42A0" w:rsidP="002D42A0">
      <w:pPr>
        <w:rPr>
          <w:b/>
          <w:bCs/>
          <w:lang w:val="en-US"/>
        </w:rPr>
      </w:pPr>
      <w:r w:rsidRPr="00E93BC8">
        <w:rPr>
          <w:b/>
          <w:bCs/>
          <w:lang w:val="en-US"/>
        </w:rPr>
        <w:t>msk−donskaya−sw−2(config)#interface f0/2</w:t>
      </w:r>
    </w:p>
    <w:p w14:paraId="7E65691A" w14:textId="77777777" w:rsidR="002D42A0" w:rsidRPr="00E93BC8" w:rsidRDefault="002D42A0" w:rsidP="002D42A0">
      <w:pPr>
        <w:rPr>
          <w:b/>
          <w:bCs/>
          <w:lang w:val="en-US"/>
        </w:rPr>
      </w:pPr>
      <w:r w:rsidRPr="00E93BC8">
        <w:rPr>
          <w:b/>
          <w:bCs/>
          <w:lang w:val="en-US"/>
        </w:rPr>
        <w:t>msk−donskaya−sw−2(config−</w:t>
      </w:r>
      <w:proofErr w:type="gramStart"/>
      <w:r w:rsidRPr="00E93BC8">
        <w:rPr>
          <w:b/>
          <w:bCs/>
          <w:lang w:val="en-US"/>
        </w:rPr>
        <w:t>if)#</w:t>
      </w:r>
      <w:proofErr w:type="gramEnd"/>
      <w:r w:rsidRPr="00E93BC8">
        <w:rPr>
          <w:b/>
          <w:bCs/>
          <w:lang w:val="en-US"/>
        </w:rPr>
        <w:t xml:space="preserve">spanning−tree </w:t>
      </w:r>
      <w:proofErr w:type="spellStart"/>
      <w:r w:rsidRPr="00E93BC8">
        <w:rPr>
          <w:b/>
          <w:bCs/>
          <w:lang w:val="en-US"/>
        </w:rPr>
        <w:t>portfast</w:t>
      </w:r>
      <w:proofErr w:type="spellEnd"/>
    </w:p>
    <w:p w14:paraId="137E0D6C" w14:textId="77777777" w:rsidR="002D42A0" w:rsidRPr="00E93BC8" w:rsidRDefault="002D42A0" w:rsidP="002D42A0">
      <w:pPr>
        <w:rPr>
          <w:b/>
          <w:bCs/>
          <w:lang w:val="en-US"/>
        </w:rPr>
      </w:pPr>
      <w:r w:rsidRPr="00E93BC8">
        <w:rPr>
          <w:b/>
          <w:bCs/>
          <w:lang w:val="en-US"/>
        </w:rPr>
        <w:t>msk−donskaya−sw−3(config)#interface f0/1</w:t>
      </w:r>
    </w:p>
    <w:p w14:paraId="65D5AF31" w14:textId="77777777" w:rsidR="002D42A0" w:rsidRPr="00E93BC8" w:rsidRDefault="002D42A0" w:rsidP="002D42A0">
      <w:pPr>
        <w:rPr>
          <w:b/>
          <w:bCs/>
          <w:lang w:val="en-US"/>
        </w:rPr>
      </w:pPr>
      <w:r w:rsidRPr="00E93BC8">
        <w:rPr>
          <w:b/>
          <w:bCs/>
          <w:lang w:val="en-US"/>
        </w:rPr>
        <w:t>msk−donskaya−sw−3(config−</w:t>
      </w:r>
      <w:proofErr w:type="gramStart"/>
      <w:r w:rsidRPr="00E93BC8">
        <w:rPr>
          <w:b/>
          <w:bCs/>
          <w:lang w:val="en-US"/>
        </w:rPr>
        <w:t>if)#</w:t>
      </w:r>
      <w:proofErr w:type="gramEnd"/>
      <w:r w:rsidRPr="00E93BC8">
        <w:rPr>
          <w:b/>
          <w:bCs/>
          <w:lang w:val="en-US"/>
        </w:rPr>
        <w:t xml:space="preserve">spanning−tree </w:t>
      </w:r>
      <w:proofErr w:type="spellStart"/>
      <w:r w:rsidRPr="00E93BC8">
        <w:rPr>
          <w:b/>
          <w:bCs/>
          <w:lang w:val="en-US"/>
        </w:rPr>
        <w:t>portfast</w:t>
      </w:r>
      <w:proofErr w:type="spellEnd"/>
    </w:p>
    <w:p w14:paraId="51AEC52A" w14:textId="77777777" w:rsidR="002D42A0" w:rsidRPr="00E93BC8" w:rsidRDefault="002D42A0" w:rsidP="002D42A0">
      <w:pPr>
        <w:rPr>
          <w:b/>
          <w:bCs/>
          <w:lang w:val="en-US"/>
        </w:rPr>
      </w:pPr>
      <w:r w:rsidRPr="00E93BC8">
        <w:rPr>
          <w:b/>
          <w:bCs/>
          <w:lang w:val="en-US"/>
        </w:rPr>
        <w:t>msk−donskaya−sw−3(config)#interface f0/2</w:t>
      </w:r>
    </w:p>
    <w:p w14:paraId="74D1C5F1" w14:textId="02AEC735" w:rsidR="00055366" w:rsidRDefault="002D42A0" w:rsidP="002D42A0">
      <w:pPr>
        <w:rPr>
          <w:b/>
          <w:bCs/>
          <w:lang w:val="en-US"/>
        </w:rPr>
      </w:pPr>
      <w:r w:rsidRPr="00E93BC8">
        <w:rPr>
          <w:b/>
          <w:bCs/>
          <w:lang w:val="en-US"/>
        </w:rPr>
        <w:t>msk−donskaya−sw−3(config−</w:t>
      </w:r>
      <w:proofErr w:type="gramStart"/>
      <w:r w:rsidRPr="00E93BC8">
        <w:rPr>
          <w:b/>
          <w:bCs/>
          <w:lang w:val="en-US"/>
        </w:rPr>
        <w:t>if)#</w:t>
      </w:r>
      <w:proofErr w:type="gramEnd"/>
      <w:r w:rsidRPr="00E93BC8">
        <w:rPr>
          <w:b/>
          <w:bCs/>
          <w:lang w:val="en-US"/>
        </w:rPr>
        <w:t xml:space="preserve">spanning−tree </w:t>
      </w:r>
      <w:proofErr w:type="spellStart"/>
      <w:r w:rsidRPr="00E93BC8">
        <w:rPr>
          <w:b/>
          <w:bCs/>
          <w:lang w:val="en-US"/>
        </w:rPr>
        <w:t>portfast</w:t>
      </w:r>
      <w:proofErr w:type="spellEnd"/>
    </w:p>
    <w:p w14:paraId="061CEE29" w14:textId="17DC3574" w:rsidR="00E93BC8" w:rsidRDefault="00E8363A" w:rsidP="002D42A0">
      <w:r>
        <w:rPr>
          <w:noProof/>
        </w:rPr>
        <w:lastRenderedPageBreak/>
        <w:drawing>
          <wp:inline distT="0" distB="0" distL="0" distR="0" wp14:anchorId="6A6BB2C6" wp14:editId="037533DD">
            <wp:extent cx="3917315" cy="4046287"/>
            <wp:effectExtent l="0" t="0" r="0" b="508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6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2273" cy="4072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9621D" w14:textId="34674B86" w:rsidR="00E8363A" w:rsidRDefault="004A73A3" w:rsidP="002D42A0">
      <w:r>
        <w:rPr>
          <w:noProof/>
        </w:rPr>
        <w:drawing>
          <wp:inline distT="0" distB="0" distL="0" distR="0" wp14:anchorId="79C91C22" wp14:editId="546A981B">
            <wp:extent cx="3917483" cy="4046461"/>
            <wp:effectExtent l="0" t="0" r="0" b="508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17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3469" cy="4062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88A52" w14:textId="0EAA2059" w:rsidR="00E93BC8" w:rsidRDefault="007C6F1F" w:rsidP="002D42A0">
      <w:r>
        <w:t xml:space="preserve">Рисунок 13-14. </w:t>
      </w:r>
      <w:r>
        <w:t>Настро</w:t>
      </w:r>
      <w:r>
        <w:t>йка</w:t>
      </w:r>
      <w:r>
        <w:t xml:space="preserve"> режим</w:t>
      </w:r>
      <w:r>
        <w:t>а</w:t>
      </w:r>
      <w:r>
        <w:t xml:space="preserve"> </w:t>
      </w:r>
      <w:proofErr w:type="spellStart"/>
      <w:r>
        <w:t>Portfast</w:t>
      </w:r>
      <w:proofErr w:type="spellEnd"/>
      <w:r>
        <w:t>.</w:t>
      </w:r>
    </w:p>
    <w:p w14:paraId="2FA7B785" w14:textId="77777777" w:rsidR="007C6F1F" w:rsidRPr="00E93BC8" w:rsidRDefault="007C6F1F" w:rsidP="002D42A0"/>
    <w:p w14:paraId="6007A2B6" w14:textId="7219F980" w:rsidR="002D42A0" w:rsidRDefault="002D42A0" w:rsidP="002D42A0">
      <w:r w:rsidRPr="002D42A0">
        <w:t>7. Изучи</w:t>
      </w:r>
      <w:r w:rsidR="00E93BC8">
        <w:t>ла</w:t>
      </w:r>
      <w:r w:rsidRPr="002D42A0">
        <w:t xml:space="preserve"> отказоустойчивость протокола </w:t>
      </w:r>
      <w:r w:rsidRPr="002D42A0">
        <w:rPr>
          <w:lang w:val="en-US"/>
        </w:rPr>
        <w:t>STP</w:t>
      </w:r>
      <w:r w:rsidRPr="002D42A0">
        <w:t xml:space="preserve"> и время восстановления</w:t>
      </w:r>
      <w:r w:rsidR="00E93BC8">
        <w:t xml:space="preserve"> </w:t>
      </w:r>
      <w:r w:rsidRPr="002D42A0">
        <w:t>соединения при переключении на резервное соединение. Для этого</w:t>
      </w:r>
      <w:r w:rsidR="00E93BC8">
        <w:t xml:space="preserve"> </w:t>
      </w:r>
      <w:r w:rsidRPr="002D42A0">
        <w:t>использ</w:t>
      </w:r>
      <w:r w:rsidR="00E93BC8">
        <w:t>овала</w:t>
      </w:r>
      <w:r w:rsidRPr="002D42A0">
        <w:t xml:space="preserve"> команду </w:t>
      </w:r>
      <w:r w:rsidRPr="002D42A0">
        <w:rPr>
          <w:lang w:val="en-US"/>
        </w:rPr>
        <w:t>ping</w:t>
      </w:r>
      <w:r w:rsidRPr="002D42A0">
        <w:t xml:space="preserve"> -</w:t>
      </w:r>
      <w:r w:rsidRPr="002D42A0">
        <w:rPr>
          <w:lang w:val="en-US"/>
        </w:rPr>
        <w:t>n</w:t>
      </w:r>
      <w:r w:rsidRPr="002D42A0">
        <w:t xml:space="preserve"> 1000 </w:t>
      </w:r>
      <w:r w:rsidRPr="002D42A0">
        <w:rPr>
          <w:lang w:val="en-US"/>
        </w:rPr>
        <w:t>mail</w:t>
      </w:r>
      <w:r w:rsidRPr="002D42A0">
        <w:t>.</w:t>
      </w:r>
      <w:proofErr w:type="spellStart"/>
      <w:r w:rsidRPr="002D42A0">
        <w:rPr>
          <w:lang w:val="en-US"/>
        </w:rPr>
        <w:t>donskaya</w:t>
      </w:r>
      <w:proofErr w:type="spellEnd"/>
      <w:r w:rsidRPr="002D42A0">
        <w:t>.</w:t>
      </w:r>
      <w:proofErr w:type="spellStart"/>
      <w:r w:rsidRPr="002D42A0">
        <w:rPr>
          <w:lang w:val="en-US"/>
        </w:rPr>
        <w:t>rudn</w:t>
      </w:r>
      <w:proofErr w:type="spellEnd"/>
      <w:r w:rsidRPr="002D42A0">
        <w:t>.</w:t>
      </w:r>
      <w:proofErr w:type="spellStart"/>
      <w:r w:rsidRPr="002D42A0">
        <w:rPr>
          <w:lang w:val="en-US"/>
        </w:rPr>
        <w:t>ru</w:t>
      </w:r>
      <w:proofErr w:type="spellEnd"/>
      <w:r w:rsidRPr="002D42A0">
        <w:t xml:space="preserve"> на хосте </w:t>
      </w:r>
      <w:proofErr w:type="spellStart"/>
      <w:r w:rsidRPr="002D42A0">
        <w:rPr>
          <w:lang w:val="en-US"/>
        </w:rPr>
        <w:t>dkdonskaya</w:t>
      </w:r>
      <w:proofErr w:type="spellEnd"/>
      <w:r w:rsidRPr="002D42A0">
        <w:t>-1, а разрыв соединения обеспеч</w:t>
      </w:r>
      <w:r w:rsidR="00E93BC8">
        <w:t>ила</w:t>
      </w:r>
      <w:r w:rsidRPr="002D42A0">
        <w:t xml:space="preserve"> переводом соответствующего</w:t>
      </w:r>
      <w:r w:rsidR="00E93BC8">
        <w:t xml:space="preserve"> </w:t>
      </w:r>
      <w:r w:rsidRPr="002D42A0">
        <w:t xml:space="preserve">интерфейса коммутатора в состояние </w:t>
      </w:r>
      <w:r w:rsidRPr="002D42A0">
        <w:rPr>
          <w:lang w:val="en-US"/>
        </w:rPr>
        <w:t>shutdown</w:t>
      </w:r>
      <w:r w:rsidRPr="002D42A0">
        <w:t>.</w:t>
      </w:r>
    </w:p>
    <w:p w14:paraId="69859623" w14:textId="15FEB7BE" w:rsidR="00E93BC8" w:rsidRDefault="004A73A3" w:rsidP="002D42A0">
      <w:r>
        <w:rPr>
          <w:noProof/>
        </w:rPr>
        <w:lastRenderedPageBreak/>
        <w:drawing>
          <wp:inline distT="0" distB="0" distL="0" distR="0" wp14:anchorId="530BFC0F" wp14:editId="053B9CBE">
            <wp:extent cx="5940425" cy="3478530"/>
            <wp:effectExtent l="0" t="0" r="3175" b="127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8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7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5B0E">
        <w:rPr>
          <w:noProof/>
        </w:rPr>
        <w:drawing>
          <wp:inline distT="0" distB="0" distL="0" distR="0" wp14:anchorId="33AB4881" wp14:editId="6C1C2C9D">
            <wp:extent cx="5940425" cy="3478530"/>
            <wp:effectExtent l="0" t="0" r="3175" b="127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19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7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BBA14" w14:textId="13B6C0A7" w:rsidR="008249F2" w:rsidRDefault="007C6F1F" w:rsidP="002D42A0">
      <w:r>
        <w:t xml:space="preserve">Рисунок 15-16. Работа с </w:t>
      </w:r>
      <w:r w:rsidRPr="002D42A0">
        <w:t>отказоустойчивость</w:t>
      </w:r>
      <w:r>
        <w:t>ю</w:t>
      </w:r>
      <w:r w:rsidRPr="002D42A0">
        <w:t xml:space="preserve"> протокола </w:t>
      </w:r>
      <w:r w:rsidRPr="002D42A0">
        <w:rPr>
          <w:lang w:val="en-US"/>
        </w:rPr>
        <w:t>STP</w:t>
      </w:r>
      <w:r>
        <w:t>.</w:t>
      </w:r>
    </w:p>
    <w:p w14:paraId="65098ED3" w14:textId="77777777" w:rsidR="007C6F1F" w:rsidRPr="007C6F1F" w:rsidRDefault="007C6F1F" w:rsidP="002D42A0"/>
    <w:p w14:paraId="1FFA02F3" w14:textId="1F3B7912" w:rsidR="002D42A0" w:rsidRPr="002D42A0" w:rsidRDefault="002D42A0" w:rsidP="002D42A0">
      <w:r w:rsidRPr="002D42A0">
        <w:t>8. Переключи</w:t>
      </w:r>
      <w:r w:rsidR="00A112AC">
        <w:t>ла</w:t>
      </w:r>
      <w:r w:rsidRPr="002D42A0">
        <w:t xml:space="preserve"> коммутаторы режим работы по протоколу </w:t>
      </w:r>
      <w:r w:rsidRPr="002D42A0">
        <w:rPr>
          <w:lang w:val="en-US"/>
        </w:rPr>
        <w:t>Rapid</w:t>
      </w:r>
      <w:r w:rsidRPr="002D42A0">
        <w:t xml:space="preserve"> </w:t>
      </w:r>
      <w:r w:rsidRPr="002D42A0">
        <w:rPr>
          <w:lang w:val="en-US"/>
        </w:rPr>
        <w:t>PVST</w:t>
      </w:r>
      <w:r w:rsidRPr="002D42A0">
        <w:t>+:</w:t>
      </w:r>
    </w:p>
    <w:p w14:paraId="554FEE28" w14:textId="77777777" w:rsidR="002D42A0" w:rsidRPr="00A112AC" w:rsidRDefault="002D42A0" w:rsidP="002D42A0">
      <w:pPr>
        <w:rPr>
          <w:b/>
          <w:bCs/>
          <w:lang w:val="en-US"/>
        </w:rPr>
      </w:pPr>
      <w:r w:rsidRPr="00A112AC">
        <w:rPr>
          <w:b/>
          <w:bCs/>
          <w:lang w:val="en-US"/>
        </w:rPr>
        <w:t>msk−donskaya−sw−1(config)#spanning−tree mode rapid−</w:t>
      </w:r>
      <w:proofErr w:type="spellStart"/>
      <w:r w:rsidRPr="00A112AC">
        <w:rPr>
          <w:b/>
          <w:bCs/>
          <w:lang w:val="en-US"/>
        </w:rPr>
        <w:t>pvst</w:t>
      </w:r>
      <w:proofErr w:type="spellEnd"/>
    </w:p>
    <w:p w14:paraId="7670521D" w14:textId="77777777" w:rsidR="002D42A0" w:rsidRPr="00A112AC" w:rsidRDefault="002D42A0" w:rsidP="002D42A0">
      <w:pPr>
        <w:rPr>
          <w:b/>
          <w:bCs/>
          <w:lang w:val="en-US"/>
        </w:rPr>
      </w:pPr>
      <w:r w:rsidRPr="00A112AC">
        <w:rPr>
          <w:b/>
          <w:bCs/>
          <w:lang w:val="en-US"/>
        </w:rPr>
        <w:t>msk−donskaya−sw−2(config)#spanning−tree mode rapid−</w:t>
      </w:r>
      <w:proofErr w:type="spellStart"/>
      <w:r w:rsidRPr="00A112AC">
        <w:rPr>
          <w:b/>
          <w:bCs/>
          <w:lang w:val="en-US"/>
        </w:rPr>
        <w:t>pvst</w:t>
      </w:r>
      <w:proofErr w:type="spellEnd"/>
    </w:p>
    <w:p w14:paraId="4E0B1DB7" w14:textId="77777777" w:rsidR="002D42A0" w:rsidRPr="00A112AC" w:rsidRDefault="002D42A0" w:rsidP="002D42A0">
      <w:pPr>
        <w:rPr>
          <w:b/>
          <w:bCs/>
          <w:lang w:val="en-US"/>
        </w:rPr>
      </w:pPr>
      <w:r w:rsidRPr="00A112AC">
        <w:rPr>
          <w:b/>
          <w:bCs/>
          <w:lang w:val="en-US"/>
        </w:rPr>
        <w:t>msk−donskaya−sw−3(config)#spanning−tree mode rapid−</w:t>
      </w:r>
      <w:proofErr w:type="spellStart"/>
      <w:r w:rsidRPr="00A112AC">
        <w:rPr>
          <w:b/>
          <w:bCs/>
          <w:lang w:val="en-US"/>
        </w:rPr>
        <w:t>pvst</w:t>
      </w:r>
      <w:proofErr w:type="spellEnd"/>
    </w:p>
    <w:p w14:paraId="1B7FE700" w14:textId="77777777" w:rsidR="002D42A0" w:rsidRPr="00A112AC" w:rsidRDefault="002D42A0" w:rsidP="002D42A0">
      <w:pPr>
        <w:rPr>
          <w:b/>
          <w:bCs/>
          <w:lang w:val="en-US"/>
        </w:rPr>
      </w:pPr>
      <w:r w:rsidRPr="00A112AC">
        <w:rPr>
          <w:b/>
          <w:bCs/>
          <w:lang w:val="en-US"/>
        </w:rPr>
        <w:t>msk−donskaya−sw−4(config)#spanning−tree mode rapid−</w:t>
      </w:r>
      <w:proofErr w:type="spellStart"/>
      <w:r w:rsidRPr="00A112AC">
        <w:rPr>
          <w:b/>
          <w:bCs/>
          <w:lang w:val="en-US"/>
        </w:rPr>
        <w:t>pvst</w:t>
      </w:r>
      <w:proofErr w:type="spellEnd"/>
    </w:p>
    <w:p w14:paraId="14CDA599" w14:textId="47A05D1D" w:rsidR="002D42A0" w:rsidRDefault="002D42A0" w:rsidP="002D42A0">
      <w:pPr>
        <w:rPr>
          <w:b/>
          <w:bCs/>
          <w:lang w:val="en-US"/>
        </w:rPr>
      </w:pPr>
      <w:r w:rsidRPr="00A112AC">
        <w:rPr>
          <w:b/>
          <w:bCs/>
          <w:lang w:val="en-US"/>
        </w:rPr>
        <w:t>msk−pavlovskaya−sw−1(config)#spanning−tree mode rapid−</w:t>
      </w:r>
      <w:proofErr w:type="spellStart"/>
      <w:r w:rsidRPr="00A112AC">
        <w:rPr>
          <w:b/>
          <w:bCs/>
          <w:lang w:val="en-US"/>
        </w:rPr>
        <w:t>pvst</w:t>
      </w:r>
      <w:proofErr w:type="spellEnd"/>
    </w:p>
    <w:p w14:paraId="6E20F680" w14:textId="2BE480F8" w:rsidR="00A112AC" w:rsidRDefault="008930B3" w:rsidP="002D42A0">
      <w:r>
        <w:rPr>
          <w:noProof/>
        </w:rPr>
        <w:lastRenderedPageBreak/>
        <w:drawing>
          <wp:inline distT="0" distB="0" distL="0" distR="0" wp14:anchorId="65F7056A" wp14:editId="3D1659D3">
            <wp:extent cx="5940425" cy="3478530"/>
            <wp:effectExtent l="0" t="0" r="3175" b="127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20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7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CE906" w14:textId="179DABD0" w:rsidR="008930B3" w:rsidRDefault="00EF5AA7" w:rsidP="002D42A0">
      <w:r>
        <w:rPr>
          <w:noProof/>
        </w:rPr>
        <w:drawing>
          <wp:inline distT="0" distB="0" distL="0" distR="0" wp14:anchorId="36B434CA" wp14:editId="4E9B368D">
            <wp:extent cx="5940425" cy="3478530"/>
            <wp:effectExtent l="0" t="0" r="3175" b="127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Рисунок 21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7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50B74" w14:textId="04B7EF01" w:rsidR="008249F2" w:rsidRDefault="007C6F1F" w:rsidP="002D42A0">
      <w:r>
        <w:t xml:space="preserve">Рисунок 17-18. </w:t>
      </w:r>
      <w:r w:rsidRPr="002D42A0">
        <w:t>Переключ</w:t>
      </w:r>
      <w:r>
        <w:t xml:space="preserve">ение </w:t>
      </w:r>
      <w:r w:rsidRPr="002D42A0">
        <w:t>коммутатор</w:t>
      </w:r>
      <w:r>
        <w:t>ов в</w:t>
      </w:r>
      <w:r w:rsidRPr="002D42A0">
        <w:t xml:space="preserve"> режим работы по протоколу </w:t>
      </w:r>
      <w:r w:rsidRPr="002D42A0">
        <w:rPr>
          <w:lang w:val="en-US"/>
        </w:rPr>
        <w:t>Rapid</w:t>
      </w:r>
      <w:r w:rsidRPr="002D42A0">
        <w:t xml:space="preserve"> </w:t>
      </w:r>
      <w:r w:rsidRPr="002D42A0">
        <w:rPr>
          <w:lang w:val="en-US"/>
        </w:rPr>
        <w:t>PVST</w:t>
      </w:r>
      <w:r w:rsidRPr="002D42A0">
        <w:t>+</w:t>
      </w:r>
      <w:r>
        <w:t>.</w:t>
      </w:r>
    </w:p>
    <w:p w14:paraId="1F58AE91" w14:textId="77777777" w:rsidR="007C6F1F" w:rsidRPr="00A112AC" w:rsidRDefault="007C6F1F" w:rsidP="002D42A0"/>
    <w:p w14:paraId="305693B5" w14:textId="6780DC9E" w:rsidR="002D42A0" w:rsidRDefault="002D42A0" w:rsidP="002D42A0">
      <w:r w:rsidRPr="002D42A0">
        <w:t>9. Изучи</w:t>
      </w:r>
      <w:r w:rsidR="00A112AC">
        <w:t>ла</w:t>
      </w:r>
      <w:r w:rsidRPr="002D42A0">
        <w:t xml:space="preserve"> отказоустойчивость протокола </w:t>
      </w:r>
      <w:r w:rsidRPr="002D42A0">
        <w:rPr>
          <w:lang w:val="en-US"/>
        </w:rPr>
        <w:t>Rapid</w:t>
      </w:r>
      <w:r w:rsidRPr="002D42A0">
        <w:t xml:space="preserve"> </w:t>
      </w:r>
      <w:r w:rsidRPr="002D42A0">
        <w:rPr>
          <w:lang w:val="en-US"/>
        </w:rPr>
        <w:t>PVST</w:t>
      </w:r>
      <w:r w:rsidRPr="002D42A0">
        <w:t>+ и время восстановления</w:t>
      </w:r>
      <w:r w:rsidR="00A112AC">
        <w:t xml:space="preserve"> </w:t>
      </w:r>
      <w:r w:rsidRPr="002D42A0">
        <w:t>соединения при переключении на резервное соединение.</w:t>
      </w:r>
    </w:p>
    <w:p w14:paraId="559C8BBD" w14:textId="65D50C2D" w:rsidR="00B02AC1" w:rsidRDefault="003F5136" w:rsidP="002D42A0">
      <w:r>
        <w:rPr>
          <w:noProof/>
        </w:rPr>
        <w:lastRenderedPageBreak/>
        <w:drawing>
          <wp:inline distT="0" distB="0" distL="0" distR="0" wp14:anchorId="255773CE" wp14:editId="5E4DB2E6">
            <wp:extent cx="5940425" cy="3478530"/>
            <wp:effectExtent l="0" t="0" r="3175" b="127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Рисунок 22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7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10665" w14:textId="108DE434" w:rsidR="003F5136" w:rsidRDefault="00817B33" w:rsidP="002D42A0">
      <w:r>
        <w:rPr>
          <w:noProof/>
        </w:rPr>
        <w:drawing>
          <wp:inline distT="0" distB="0" distL="0" distR="0" wp14:anchorId="0F880783" wp14:editId="5752DBDC">
            <wp:extent cx="5940425" cy="3478530"/>
            <wp:effectExtent l="0" t="0" r="3175" b="127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Рисунок 23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7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0C877" w14:textId="1BEEB243" w:rsidR="007C6F1F" w:rsidRDefault="007C6F1F" w:rsidP="007C6F1F">
      <w:r>
        <w:t>Рисунок 1</w:t>
      </w:r>
      <w:r>
        <w:t>9</w:t>
      </w:r>
      <w:r>
        <w:t>-</w:t>
      </w:r>
      <w:r>
        <w:t>20</w:t>
      </w:r>
      <w:r>
        <w:t xml:space="preserve">. Работа с </w:t>
      </w:r>
      <w:r w:rsidRPr="002D42A0">
        <w:t>отказоустойчивость</w:t>
      </w:r>
      <w:r>
        <w:t>ю</w:t>
      </w:r>
      <w:r w:rsidRPr="002D42A0">
        <w:t xml:space="preserve"> протокола </w:t>
      </w:r>
      <w:r w:rsidRPr="002D42A0">
        <w:rPr>
          <w:lang w:val="en-US"/>
        </w:rPr>
        <w:t>STP</w:t>
      </w:r>
      <w:r>
        <w:t>.</w:t>
      </w:r>
    </w:p>
    <w:p w14:paraId="2E784661" w14:textId="77777777" w:rsidR="00C50995" w:rsidRPr="002D42A0" w:rsidRDefault="00C50995" w:rsidP="002D42A0"/>
    <w:p w14:paraId="046D5848" w14:textId="24100112" w:rsidR="002D42A0" w:rsidRPr="002D42A0" w:rsidRDefault="002D42A0" w:rsidP="002D42A0">
      <w:r w:rsidRPr="002D42A0">
        <w:t>10. Сформир</w:t>
      </w:r>
      <w:r w:rsidR="00B02AC1">
        <w:t>овала</w:t>
      </w:r>
      <w:r w:rsidRPr="002D42A0">
        <w:t xml:space="preserve"> агрегированное соединение интерфейсов </w:t>
      </w:r>
      <w:r w:rsidRPr="002D42A0">
        <w:rPr>
          <w:lang w:val="en-US"/>
        </w:rPr>
        <w:t>Fa</w:t>
      </w:r>
      <w:r w:rsidRPr="002D42A0">
        <w:t xml:space="preserve">0/20 – </w:t>
      </w:r>
      <w:r w:rsidRPr="002D42A0">
        <w:rPr>
          <w:lang w:val="en-US"/>
        </w:rPr>
        <w:t>Fa</w:t>
      </w:r>
      <w:r w:rsidRPr="002D42A0">
        <w:t>0/23</w:t>
      </w:r>
    </w:p>
    <w:p w14:paraId="52796439" w14:textId="3B0035AB" w:rsidR="002D42A0" w:rsidRPr="003F5136" w:rsidRDefault="002D42A0" w:rsidP="002D42A0">
      <w:r w:rsidRPr="003F5136">
        <w:t xml:space="preserve">между коммутаторами </w:t>
      </w:r>
      <w:proofErr w:type="spellStart"/>
      <w:r w:rsidRPr="002D42A0">
        <w:rPr>
          <w:lang w:val="en-US"/>
        </w:rPr>
        <w:t>msk</w:t>
      </w:r>
      <w:proofErr w:type="spellEnd"/>
      <w:r w:rsidRPr="003F5136">
        <w:t>-</w:t>
      </w:r>
      <w:proofErr w:type="spellStart"/>
      <w:r w:rsidRPr="002D42A0">
        <w:rPr>
          <w:lang w:val="en-US"/>
        </w:rPr>
        <w:t>donskaya</w:t>
      </w:r>
      <w:proofErr w:type="spellEnd"/>
      <w:r w:rsidRPr="003F5136">
        <w:t>-</w:t>
      </w:r>
      <w:proofErr w:type="spellStart"/>
      <w:r w:rsidRPr="002D42A0">
        <w:rPr>
          <w:lang w:val="en-US"/>
        </w:rPr>
        <w:t>sw</w:t>
      </w:r>
      <w:proofErr w:type="spellEnd"/>
      <w:r w:rsidRPr="003F5136">
        <w:t xml:space="preserve">-1 и </w:t>
      </w:r>
      <w:proofErr w:type="spellStart"/>
      <w:r w:rsidRPr="002D42A0">
        <w:rPr>
          <w:lang w:val="en-US"/>
        </w:rPr>
        <w:t>msk</w:t>
      </w:r>
      <w:proofErr w:type="spellEnd"/>
      <w:r w:rsidRPr="003F5136">
        <w:t>-</w:t>
      </w:r>
      <w:proofErr w:type="spellStart"/>
      <w:r w:rsidRPr="002D42A0">
        <w:rPr>
          <w:lang w:val="en-US"/>
        </w:rPr>
        <w:t>donskaya</w:t>
      </w:r>
      <w:proofErr w:type="spellEnd"/>
      <w:r w:rsidRPr="003F5136">
        <w:t>-</w:t>
      </w:r>
      <w:proofErr w:type="spellStart"/>
      <w:r w:rsidRPr="002D42A0">
        <w:rPr>
          <w:lang w:val="en-US"/>
        </w:rPr>
        <w:t>sw</w:t>
      </w:r>
      <w:proofErr w:type="spellEnd"/>
      <w:r w:rsidRPr="003F5136">
        <w:t>-4.</w:t>
      </w:r>
    </w:p>
    <w:p w14:paraId="1E6CA4B3" w14:textId="1217C5FA" w:rsidR="00B02AC1" w:rsidRDefault="008249F2" w:rsidP="002D42A0">
      <w:r w:rsidRPr="008249F2">
        <w:rPr>
          <w:noProof/>
        </w:rPr>
        <w:lastRenderedPageBreak/>
        <w:drawing>
          <wp:inline distT="0" distB="0" distL="0" distR="0" wp14:anchorId="5A55F43B" wp14:editId="34D76FF1">
            <wp:extent cx="5940425" cy="2751455"/>
            <wp:effectExtent l="0" t="0" r="3175" b="4445"/>
            <wp:docPr id="1" name="Рисунок 3">
              <a:extLst xmlns:a="http://schemas.openxmlformats.org/drawingml/2006/main">
                <a:ext uri="{FF2B5EF4-FFF2-40B4-BE49-F238E27FC236}">
                  <a16:creationId xmlns:a16="http://schemas.microsoft.com/office/drawing/2014/main" id="{3977907D-45E7-4280-74EF-EE08F1CB6E5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3">
                      <a:extLst>
                        <a:ext uri="{FF2B5EF4-FFF2-40B4-BE49-F238E27FC236}">
                          <a16:creationId xmlns:a16="http://schemas.microsoft.com/office/drawing/2014/main" id="{3977907D-45E7-4280-74EF-EE08F1CB6E5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2CE07" w14:textId="611E3BDE" w:rsidR="00B76D00" w:rsidRDefault="00B76D00" w:rsidP="00B76D00">
      <w:r>
        <w:t>Рисунок</w:t>
      </w:r>
      <w:r w:rsidR="00C81AAD">
        <w:t xml:space="preserve"> 21.</w:t>
      </w:r>
      <w:r>
        <w:t xml:space="preserve"> </w:t>
      </w:r>
      <w:r w:rsidR="00C81AAD">
        <w:t>А</w:t>
      </w:r>
      <w:r w:rsidRPr="002D42A0">
        <w:t xml:space="preserve">грегированное соединение интерфейсов </w:t>
      </w:r>
      <w:r w:rsidRPr="002D42A0">
        <w:rPr>
          <w:lang w:val="en-US"/>
        </w:rPr>
        <w:t>Fa</w:t>
      </w:r>
      <w:r w:rsidRPr="002D42A0">
        <w:t xml:space="preserve">0/20 – </w:t>
      </w:r>
      <w:r w:rsidRPr="002D42A0">
        <w:rPr>
          <w:lang w:val="en-US"/>
        </w:rPr>
        <w:t>Fa</w:t>
      </w:r>
      <w:r w:rsidRPr="002D42A0">
        <w:t>0/23</w:t>
      </w:r>
      <w:r>
        <w:t xml:space="preserve"> </w:t>
      </w:r>
      <w:r w:rsidRPr="003F5136">
        <w:t xml:space="preserve">между коммутаторами </w:t>
      </w:r>
      <w:proofErr w:type="spellStart"/>
      <w:r w:rsidRPr="002D42A0">
        <w:rPr>
          <w:lang w:val="en-US"/>
        </w:rPr>
        <w:t>msk</w:t>
      </w:r>
      <w:proofErr w:type="spellEnd"/>
      <w:r w:rsidRPr="003F5136">
        <w:t>-</w:t>
      </w:r>
      <w:proofErr w:type="spellStart"/>
      <w:r w:rsidRPr="002D42A0">
        <w:rPr>
          <w:lang w:val="en-US"/>
        </w:rPr>
        <w:t>donskaya</w:t>
      </w:r>
      <w:proofErr w:type="spellEnd"/>
      <w:r w:rsidRPr="003F5136">
        <w:t>-</w:t>
      </w:r>
      <w:proofErr w:type="spellStart"/>
      <w:r w:rsidRPr="002D42A0">
        <w:rPr>
          <w:lang w:val="en-US"/>
        </w:rPr>
        <w:t>sw</w:t>
      </w:r>
      <w:proofErr w:type="spellEnd"/>
      <w:r w:rsidRPr="003F5136">
        <w:t xml:space="preserve">-1 и </w:t>
      </w:r>
      <w:proofErr w:type="spellStart"/>
      <w:r w:rsidRPr="002D42A0">
        <w:rPr>
          <w:lang w:val="en-US"/>
        </w:rPr>
        <w:t>msk</w:t>
      </w:r>
      <w:proofErr w:type="spellEnd"/>
      <w:r w:rsidRPr="003F5136">
        <w:t>-</w:t>
      </w:r>
      <w:proofErr w:type="spellStart"/>
      <w:r w:rsidRPr="002D42A0">
        <w:rPr>
          <w:lang w:val="en-US"/>
        </w:rPr>
        <w:t>donskaya</w:t>
      </w:r>
      <w:proofErr w:type="spellEnd"/>
      <w:r w:rsidRPr="003F5136">
        <w:t>-</w:t>
      </w:r>
      <w:proofErr w:type="spellStart"/>
      <w:r w:rsidRPr="002D42A0">
        <w:rPr>
          <w:lang w:val="en-US"/>
        </w:rPr>
        <w:t>sw</w:t>
      </w:r>
      <w:proofErr w:type="spellEnd"/>
      <w:r w:rsidRPr="003F5136">
        <w:t>-4</w:t>
      </w:r>
    </w:p>
    <w:p w14:paraId="5FEB986D" w14:textId="77777777" w:rsidR="00C81AAD" w:rsidRPr="003F5136" w:rsidRDefault="00C81AAD" w:rsidP="00B76D00"/>
    <w:p w14:paraId="3C9C9DA1" w14:textId="46AD4335" w:rsidR="002D42A0" w:rsidRPr="002D42A0" w:rsidRDefault="002D42A0" w:rsidP="002D42A0">
      <w:r w:rsidRPr="002D42A0">
        <w:t>11. Настро</w:t>
      </w:r>
      <w:r w:rsidR="00B02AC1">
        <w:t>ила</w:t>
      </w:r>
      <w:r w:rsidRPr="002D42A0">
        <w:t xml:space="preserve"> агрегирование каналов (режим </w:t>
      </w:r>
      <w:r w:rsidRPr="002D42A0">
        <w:rPr>
          <w:lang w:val="en-US"/>
        </w:rPr>
        <w:t>EtherChannel</w:t>
      </w:r>
      <w:r w:rsidRPr="002D42A0">
        <w:t>):</w:t>
      </w:r>
    </w:p>
    <w:p w14:paraId="5F57F038" w14:textId="77777777" w:rsidR="002D42A0" w:rsidRPr="00B02AC1" w:rsidRDefault="002D42A0" w:rsidP="002D42A0">
      <w:pPr>
        <w:rPr>
          <w:b/>
          <w:bCs/>
          <w:lang w:val="en-US"/>
        </w:rPr>
      </w:pPr>
      <w:r w:rsidRPr="00B02AC1">
        <w:rPr>
          <w:b/>
          <w:bCs/>
          <w:lang w:val="en-US"/>
        </w:rPr>
        <w:t>msk−donskaya−sw−1(config)#interface range f0/20 − 23</w:t>
      </w:r>
    </w:p>
    <w:p w14:paraId="4BA7802A" w14:textId="77777777" w:rsidR="002D42A0" w:rsidRPr="00B02AC1" w:rsidRDefault="002D42A0" w:rsidP="002D42A0">
      <w:pPr>
        <w:rPr>
          <w:b/>
          <w:bCs/>
          <w:lang w:val="en-US"/>
        </w:rPr>
      </w:pPr>
      <w:r w:rsidRPr="00B02AC1">
        <w:rPr>
          <w:b/>
          <w:bCs/>
          <w:lang w:val="en-US"/>
        </w:rPr>
        <w:t>msk−donskaya−sw−1(config−if−</w:t>
      </w:r>
      <w:proofErr w:type="gramStart"/>
      <w:r w:rsidRPr="00B02AC1">
        <w:rPr>
          <w:b/>
          <w:bCs/>
          <w:lang w:val="en-US"/>
        </w:rPr>
        <w:t>range)#</w:t>
      </w:r>
      <w:proofErr w:type="gramEnd"/>
      <w:r w:rsidRPr="00B02AC1">
        <w:rPr>
          <w:b/>
          <w:bCs/>
          <w:lang w:val="en-US"/>
        </w:rPr>
        <w:t>channel−group 1 mode on</w:t>
      </w:r>
    </w:p>
    <w:p w14:paraId="73ECB3B4" w14:textId="77777777" w:rsidR="002D42A0" w:rsidRPr="00B02AC1" w:rsidRDefault="002D42A0" w:rsidP="002D42A0">
      <w:pPr>
        <w:rPr>
          <w:b/>
          <w:bCs/>
          <w:lang w:val="en-US"/>
        </w:rPr>
      </w:pPr>
      <w:r w:rsidRPr="00B02AC1">
        <w:rPr>
          <w:b/>
          <w:bCs/>
          <w:lang w:val="en-US"/>
        </w:rPr>
        <w:t>msk−donskaya−sw−1(config−if−</w:t>
      </w:r>
      <w:proofErr w:type="gramStart"/>
      <w:r w:rsidRPr="00B02AC1">
        <w:rPr>
          <w:b/>
          <w:bCs/>
          <w:lang w:val="en-US"/>
        </w:rPr>
        <w:t>range)#</w:t>
      </w:r>
      <w:proofErr w:type="gramEnd"/>
      <w:r w:rsidRPr="00B02AC1">
        <w:rPr>
          <w:b/>
          <w:bCs/>
          <w:lang w:val="en-US"/>
        </w:rPr>
        <w:t>exit</w:t>
      </w:r>
    </w:p>
    <w:p w14:paraId="5AB70889" w14:textId="77777777" w:rsidR="002D42A0" w:rsidRPr="00B02AC1" w:rsidRDefault="002D42A0" w:rsidP="002D42A0">
      <w:pPr>
        <w:rPr>
          <w:b/>
          <w:bCs/>
          <w:lang w:val="en-US"/>
        </w:rPr>
      </w:pPr>
      <w:r w:rsidRPr="00B02AC1">
        <w:rPr>
          <w:b/>
          <w:bCs/>
          <w:lang w:val="en-US"/>
        </w:rPr>
        <w:t>msk−donskaya−sw−1(config)#interface port−channel 1</w:t>
      </w:r>
    </w:p>
    <w:p w14:paraId="2E22BA19" w14:textId="77777777" w:rsidR="00C81AAD" w:rsidRDefault="002D42A0" w:rsidP="002D42A0">
      <w:pPr>
        <w:rPr>
          <w:b/>
          <w:bCs/>
          <w:lang w:val="en-US"/>
        </w:rPr>
      </w:pPr>
      <w:r w:rsidRPr="00B02AC1">
        <w:rPr>
          <w:b/>
          <w:bCs/>
          <w:lang w:val="en-US"/>
        </w:rPr>
        <w:t>msk−donskaya−sw−1(config−</w:t>
      </w:r>
      <w:proofErr w:type="gramStart"/>
      <w:r w:rsidRPr="00B02AC1">
        <w:rPr>
          <w:b/>
          <w:bCs/>
          <w:lang w:val="en-US"/>
        </w:rPr>
        <w:t>if)#</w:t>
      </w:r>
      <w:proofErr w:type="gramEnd"/>
      <w:r w:rsidRPr="00B02AC1">
        <w:rPr>
          <w:b/>
          <w:bCs/>
          <w:lang w:val="en-US"/>
        </w:rPr>
        <w:t>switchport mode trunk</w:t>
      </w:r>
    </w:p>
    <w:p w14:paraId="3ACF4B42" w14:textId="0D48AA95" w:rsidR="002D42A0" w:rsidRDefault="005C689D" w:rsidP="002D42A0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3A07BEB3" wp14:editId="26E72A26">
            <wp:extent cx="3602355" cy="3695927"/>
            <wp:effectExtent l="0" t="0" r="444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Рисунок 24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6307" cy="3720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lang w:val="en-US"/>
        </w:rPr>
        <w:drawing>
          <wp:inline distT="0" distB="0" distL="0" distR="0" wp14:anchorId="639FA26A" wp14:editId="75B6F932">
            <wp:extent cx="3602524" cy="3696101"/>
            <wp:effectExtent l="0" t="0" r="444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Рисунок 25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6255" cy="3710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4C123" w14:textId="00D20E8A" w:rsidR="00C81AAD" w:rsidRPr="00C81AAD" w:rsidRDefault="00C81AAD" w:rsidP="002D42A0">
      <w:pPr>
        <w:rPr>
          <w:lang w:val="en-US"/>
        </w:rPr>
      </w:pPr>
      <w:r>
        <w:t>Рисунок 22-23. А</w:t>
      </w:r>
      <w:r w:rsidRPr="002D42A0">
        <w:t>грегирование каналов</w:t>
      </w:r>
      <w:r>
        <w:t xml:space="preserve"> </w:t>
      </w:r>
      <w:r>
        <w:rPr>
          <w:lang w:val="en-US"/>
        </w:rPr>
        <w:t>sw-1.</w:t>
      </w:r>
    </w:p>
    <w:p w14:paraId="61BD6C30" w14:textId="77777777" w:rsidR="005C689D" w:rsidRPr="00B02AC1" w:rsidRDefault="005C689D" w:rsidP="002D42A0">
      <w:pPr>
        <w:rPr>
          <w:b/>
          <w:bCs/>
          <w:lang w:val="en-US"/>
        </w:rPr>
      </w:pPr>
    </w:p>
    <w:p w14:paraId="3D86F480" w14:textId="77777777" w:rsidR="002D42A0" w:rsidRPr="00B02AC1" w:rsidRDefault="002D42A0" w:rsidP="002D42A0">
      <w:pPr>
        <w:rPr>
          <w:b/>
          <w:bCs/>
          <w:lang w:val="en-US"/>
        </w:rPr>
      </w:pPr>
      <w:r w:rsidRPr="00B02AC1">
        <w:rPr>
          <w:b/>
          <w:bCs/>
          <w:lang w:val="en-US"/>
        </w:rPr>
        <w:t>msk−donskaya−sw−4(config)#int range f0/20 − 23</w:t>
      </w:r>
    </w:p>
    <w:p w14:paraId="7D5E9DF3" w14:textId="77777777" w:rsidR="002D42A0" w:rsidRPr="00B02AC1" w:rsidRDefault="002D42A0" w:rsidP="002D42A0">
      <w:pPr>
        <w:rPr>
          <w:b/>
          <w:bCs/>
          <w:lang w:val="en-US"/>
        </w:rPr>
      </w:pPr>
      <w:r w:rsidRPr="00B02AC1">
        <w:rPr>
          <w:b/>
          <w:bCs/>
          <w:lang w:val="en-US"/>
        </w:rPr>
        <w:t>msk−donskaya−sw−4(config−if−</w:t>
      </w:r>
      <w:proofErr w:type="gramStart"/>
      <w:r w:rsidRPr="00B02AC1">
        <w:rPr>
          <w:b/>
          <w:bCs/>
          <w:lang w:val="en-US"/>
        </w:rPr>
        <w:t>range)#</w:t>
      </w:r>
      <w:proofErr w:type="gramEnd"/>
      <w:r w:rsidRPr="00B02AC1">
        <w:rPr>
          <w:b/>
          <w:bCs/>
          <w:lang w:val="en-US"/>
        </w:rPr>
        <w:t xml:space="preserve">no switchport access </w:t>
      </w:r>
      <w:proofErr w:type="spellStart"/>
      <w:r w:rsidRPr="00B02AC1">
        <w:rPr>
          <w:b/>
          <w:bCs/>
          <w:lang w:val="en-US"/>
        </w:rPr>
        <w:t>vlan</w:t>
      </w:r>
      <w:proofErr w:type="spellEnd"/>
      <w:r w:rsidRPr="00B02AC1">
        <w:rPr>
          <w:b/>
          <w:bCs/>
          <w:lang w:val="en-US"/>
        </w:rPr>
        <w:t xml:space="preserve"> 104</w:t>
      </w:r>
    </w:p>
    <w:p w14:paraId="31DE701C" w14:textId="77777777" w:rsidR="002D42A0" w:rsidRPr="00B02AC1" w:rsidRDefault="002D42A0" w:rsidP="002D42A0">
      <w:pPr>
        <w:rPr>
          <w:b/>
          <w:bCs/>
          <w:lang w:val="en-US"/>
        </w:rPr>
      </w:pPr>
      <w:r w:rsidRPr="00B02AC1">
        <w:rPr>
          <w:b/>
          <w:bCs/>
          <w:lang w:val="en-US"/>
        </w:rPr>
        <w:t>msk−donskaya−sw−4(config−if−</w:t>
      </w:r>
      <w:proofErr w:type="gramStart"/>
      <w:r w:rsidRPr="00B02AC1">
        <w:rPr>
          <w:b/>
          <w:bCs/>
          <w:lang w:val="en-US"/>
        </w:rPr>
        <w:t>range)#</w:t>
      </w:r>
      <w:proofErr w:type="gramEnd"/>
      <w:r w:rsidRPr="00B02AC1">
        <w:rPr>
          <w:b/>
          <w:bCs/>
          <w:lang w:val="en-US"/>
        </w:rPr>
        <w:t>exit</w:t>
      </w:r>
    </w:p>
    <w:p w14:paraId="3D7FAD53" w14:textId="77777777" w:rsidR="002D42A0" w:rsidRPr="00B02AC1" w:rsidRDefault="002D42A0" w:rsidP="002D42A0">
      <w:pPr>
        <w:rPr>
          <w:b/>
          <w:bCs/>
          <w:lang w:val="en-US"/>
        </w:rPr>
      </w:pPr>
      <w:r w:rsidRPr="00B02AC1">
        <w:rPr>
          <w:b/>
          <w:bCs/>
          <w:lang w:val="en-US"/>
        </w:rPr>
        <w:t>msk−donskaya−sw−4(config)#interface range f0/20 − 23</w:t>
      </w:r>
    </w:p>
    <w:p w14:paraId="66292A1C" w14:textId="77777777" w:rsidR="002D42A0" w:rsidRPr="00B02AC1" w:rsidRDefault="002D42A0" w:rsidP="002D42A0">
      <w:pPr>
        <w:rPr>
          <w:b/>
          <w:bCs/>
          <w:lang w:val="en-US"/>
        </w:rPr>
      </w:pPr>
      <w:r w:rsidRPr="00B02AC1">
        <w:rPr>
          <w:b/>
          <w:bCs/>
          <w:lang w:val="en-US"/>
        </w:rPr>
        <w:t>msk−donskaya−sw−4(config−if−</w:t>
      </w:r>
      <w:proofErr w:type="gramStart"/>
      <w:r w:rsidRPr="00B02AC1">
        <w:rPr>
          <w:b/>
          <w:bCs/>
          <w:lang w:val="en-US"/>
        </w:rPr>
        <w:t>range)#</w:t>
      </w:r>
      <w:proofErr w:type="gramEnd"/>
      <w:r w:rsidRPr="00B02AC1">
        <w:rPr>
          <w:b/>
          <w:bCs/>
          <w:lang w:val="en-US"/>
        </w:rPr>
        <w:t>channel−group 1 mode on</w:t>
      </w:r>
    </w:p>
    <w:p w14:paraId="54414FA9" w14:textId="77777777" w:rsidR="002D42A0" w:rsidRPr="00B02AC1" w:rsidRDefault="002D42A0" w:rsidP="002D42A0">
      <w:pPr>
        <w:rPr>
          <w:b/>
          <w:bCs/>
          <w:lang w:val="en-US"/>
        </w:rPr>
      </w:pPr>
      <w:r w:rsidRPr="00B02AC1">
        <w:rPr>
          <w:b/>
          <w:bCs/>
          <w:lang w:val="en-US"/>
        </w:rPr>
        <w:t>msk−donskaya−sw−4(config−if−</w:t>
      </w:r>
      <w:proofErr w:type="gramStart"/>
      <w:r w:rsidRPr="00B02AC1">
        <w:rPr>
          <w:b/>
          <w:bCs/>
          <w:lang w:val="en-US"/>
        </w:rPr>
        <w:t>range)#</w:t>
      </w:r>
      <w:proofErr w:type="gramEnd"/>
      <w:r w:rsidRPr="00B02AC1">
        <w:rPr>
          <w:b/>
          <w:bCs/>
          <w:lang w:val="en-US"/>
        </w:rPr>
        <w:t>exit</w:t>
      </w:r>
    </w:p>
    <w:p w14:paraId="6899D7EA" w14:textId="78DB99D9" w:rsidR="002D42A0" w:rsidRPr="00B02AC1" w:rsidRDefault="002D42A0" w:rsidP="002D42A0">
      <w:pPr>
        <w:rPr>
          <w:b/>
          <w:bCs/>
          <w:lang w:val="en-US"/>
        </w:rPr>
      </w:pPr>
      <w:r w:rsidRPr="00B02AC1">
        <w:rPr>
          <w:b/>
          <w:bCs/>
          <w:lang w:val="en-US"/>
        </w:rPr>
        <w:t>msk−donskaya−sw−4(config)#interface port−channel 1</w:t>
      </w:r>
    </w:p>
    <w:p w14:paraId="2EF81837" w14:textId="3CC95B28" w:rsidR="002D42A0" w:rsidRDefault="002D42A0" w:rsidP="002D42A0">
      <w:pPr>
        <w:rPr>
          <w:b/>
          <w:bCs/>
          <w:lang w:val="en-US"/>
        </w:rPr>
      </w:pPr>
      <w:r w:rsidRPr="00B02AC1">
        <w:rPr>
          <w:b/>
          <w:bCs/>
          <w:lang w:val="en-US"/>
        </w:rPr>
        <w:t>msk−donskaya−sw−4(config−</w:t>
      </w:r>
      <w:proofErr w:type="gramStart"/>
      <w:r w:rsidRPr="00B02AC1">
        <w:rPr>
          <w:b/>
          <w:bCs/>
          <w:lang w:val="en-US"/>
        </w:rPr>
        <w:t>if)#</w:t>
      </w:r>
      <w:proofErr w:type="gramEnd"/>
      <w:r w:rsidRPr="00B02AC1">
        <w:rPr>
          <w:b/>
          <w:bCs/>
          <w:lang w:val="en-US"/>
        </w:rPr>
        <w:t>switchport mode trunk</w:t>
      </w:r>
    </w:p>
    <w:p w14:paraId="1E8F30FE" w14:textId="19F21C65" w:rsidR="005C689D" w:rsidRDefault="00894DB1" w:rsidP="002D42A0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3EA2D3C1" wp14:editId="5D495A03">
            <wp:extent cx="4462780" cy="4578703"/>
            <wp:effectExtent l="0" t="0" r="0" b="635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Рисунок 26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9166" cy="4636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81199" w14:textId="6EBB64C5" w:rsidR="00894DB1" w:rsidRDefault="00894DB1" w:rsidP="002D42A0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041A1B63" wp14:editId="418484AC">
            <wp:extent cx="4463305" cy="4373132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Рисунок 27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3456" cy="4412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5BD00" w14:textId="78A7270F" w:rsidR="008A1F16" w:rsidRPr="002F0B3C" w:rsidRDefault="008A1F16" w:rsidP="002D42A0">
      <w:pPr>
        <w:rPr>
          <w:b/>
          <w:bCs/>
        </w:rPr>
      </w:pPr>
      <w:r>
        <w:t>Рисунок 24-25. А</w:t>
      </w:r>
      <w:r w:rsidRPr="002D42A0">
        <w:t>грегирование каналов</w:t>
      </w:r>
      <w:r>
        <w:t xml:space="preserve"> на </w:t>
      </w:r>
      <w:proofErr w:type="spellStart"/>
      <w:r>
        <w:rPr>
          <w:lang w:val="en-US"/>
        </w:rPr>
        <w:t>sw</w:t>
      </w:r>
      <w:proofErr w:type="spellEnd"/>
      <w:r w:rsidRPr="002F0B3C">
        <w:t>-4</w:t>
      </w:r>
      <w:r>
        <w:t>.</w:t>
      </w:r>
    </w:p>
    <w:p w14:paraId="4526351D" w14:textId="1BAA0FFF" w:rsidR="00894DB1" w:rsidRDefault="0082577C" w:rsidP="002D42A0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66346E58" wp14:editId="012C7D3F">
            <wp:extent cx="5940425" cy="5820410"/>
            <wp:effectExtent l="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Рисунок 28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82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708AC" w14:textId="224891C8" w:rsidR="002F0B3C" w:rsidRPr="002F0B3C" w:rsidRDefault="002F0B3C" w:rsidP="002F0B3C">
      <w:pPr>
        <w:rPr>
          <w:b/>
          <w:bCs/>
        </w:rPr>
      </w:pPr>
      <w:r>
        <w:t>Рисунок 2</w:t>
      </w:r>
      <w:r>
        <w:rPr>
          <w:lang w:val="en-US"/>
        </w:rPr>
        <w:t>6</w:t>
      </w:r>
      <w:r>
        <w:t>. А</w:t>
      </w:r>
      <w:r w:rsidRPr="002D42A0">
        <w:t>грегирование каналов</w:t>
      </w:r>
      <w:r>
        <w:t xml:space="preserve"> на </w:t>
      </w:r>
      <w:proofErr w:type="spellStart"/>
      <w:r>
        <w:rPr>
          <w:lang w:val="en-US"/>
        </w:rPr>
        <w:t>sw</w:t>
      </w:r>
      <w:proofErr w:type="spellEnd"/>
      <w:r w:rsidRPr="002F0B3C">
        <w:t>-4</w:t>
      </w:r>
      <w:r>
        <w:t>.</w:t>
      </w:r>
    </w:p>
    <w:p w14:paraId="0C8B45DA" w14:textId="77777777" w:rsidR="005C689D" w:rsidRPr="002F0B3C" w:rsidRDefault="005C689D" w:rsidP="002D42A0">
      <w:pPr>
        <w:rPr>
          <w:b/>
          <w:bCs/>
        </w:rPr>
      </w:pPr>
    </w:p>
    <w:p w14:paraId="61491C4A" w14:textId="5F9C529B" w:rsidR="005322C5" w:rsidRDefault="005322C5" w:rsidP="005322C5">
      <w:r>
        <w:t>Контрольные вопросы</w:t>
      </w:r>
    </w:p>
    <w:p w14:paraId="4CCF1CB9" w14:textId="77777777" w:rsidR="005322C5" w:rsidRDefault="005322C5" w:rsidP="005322C5">
      <w:r>
        <w:t>1. Какую информацию можно получить, воспользовавшись командой определения состояния протокола STP для VLAN (на корневом и не на корневом</w:t>
      </w:r>
    </w:p>
    <w:p w14:paraId="2AF9DD33" w14:textId="02B78D7A" w:rsidR="004A49CE" w:rsidRDefault="005322C5" w:rsidP="005322C5">
      <w:r>
        <w:t>устройстве)? Приведите примеры вывода подобной информации на устройствах.</w:t>
      </w:r>
    </w:p>
    <w:p w14:paraId="56652E8C" w14:textId="3997E30E" w:rsidR="00364F5E" w:rsidRPr="00364F5E" w:rsidRDefault="004A49CE" w:rsidP="005322C5">
      <w:proofErr w:type="spellStart"/>
      <w:r w:rsidRPr="004A49CE">
        <w:t>show</w:t>
      </w:r>
      <w:proofErr w:type="spellEnd"/>
      <w:r w:rsidRPr="004A49CE">
        <w:t xml:space="preserve"> </w:t>
      </w:r>
      <w:proofErr w:type="spellStart"/>
      <w:r w:rsidRPr="004A49CE">
        <w:t>spanning-tree</w:t>
      </w:r>
      <w:proofErr w:type="spellEnd"/>
      <w:r w:rsidR="00364F5E" w:rsidRPr="00364F5E">
        <w:t xml:space="preserve"> </w:t>
      </w:r>
      <w:r w:rsidR="00364F5E">
        <w:t>–</w:t>
      </w:r>
      <w:r w:rsidR="00364F5E" w:rsidRPr="00364F5E">
        <w:t xml:space="preserve"> </w:t>
      </w:r>
      <w:r w:rsidR="00364F5E">
        <w:t>д</w:t>
      </w:r>
      <w:r w:rsidR="00364F5E" w:rsidRPr="00364F5E">
        <w:t xml:space="preserve">анная команда выводит информацию о всех процессах </w:t>
      </w:r>
      <w:r w:rsidR="00364F5E" w:rsidRPr="00364F5E">
        <w:rPr>
          <w:lang w:val="en-US"/>
        </w:rPr>
        <w:t>STP</w:t>
      </w:r>
      <w:r w:rsidR="00364F5E" w:rsidRPr="00364F5E">
        <w:t xml:space="preserve"> (то есть за каждый </w:t>
      </w:r>
      <w:r w:rsidR="00364F5E" w:rsidRPr="00364F5E">
        <w:rPr>
          <w:lang w:val="en-US"/>
        </w:rPr>
        <w:t>VLAN</w:t>
      </w:r>
      <w:r w:rsidR="00364F5E" w:rsidRPr="00364F5E">
        <w:t>), в которых участвует коммутатор</w:t>
      </w:r>
      <w:r w:rsidR="00364F5E">
        <w:t>.</w:t>
      </w:r>
    </w:p>
    <w:p w14:paraId="11E67D5F" w14:textId="3CA9BA84" w:rsidR="004A49CE" w:rsidRDefault="00364F5E" w:rsidP="005322C5">
      <w:r>
        <w:rPr>
          <w:noProof/>
        </w:rPr>
        <w:lastRenderedPageBreak/>
        <w:drawing>
          <wp:inline distT="0" distB="0" distL="0" distR="0" wp14:anchorId="39F57A3F" wp14:editId="588BBAC6">
            <wp:extent cx="5940425" cy="5263515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6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DAF21" w14:textId="77777777" w:rsidR="005322C5" w:rsidRDefault="005322C5" w:rsidP="005322C5">
      <w:r>
        <w:t xml:space="preserve">2. При помощи какой команды можно узнать, в каком режиме, STP или </w:t>
      </w:r>
      <w:proofErr w:type="spellStart"/>
      <w:r>
        <w:t>Rapid</w:t>
      </w:r>
      <w:proofErr w:type="spellEnd"/>
    </w:p>
    <w:p w14:paraId="7D245336" w14:textId="60EC1F4B" w:rsidR="005322C5" w:rsidRDefault="005322C5" w:rsidP="005322C5">
      <w:r>
        <w:t>PVST+, работает устройство? Приведите примеры вывода подобной информации на устройствах.</w:t>
      </w:r>
    </w:p>
    <w:p w14:paraId="5D796C71" w14:textId="56ACF752" w:rsidR="0060398D" w:rsidRPr="00985611" w:rsidRDefault="009420FC" w:rsidP="005322C5">
      <w:proofErr w:type="spellStart"/>
      <w:r w:rsidRPr="009420FC">
        <w:lastRenderedPageBreak/>
        <w:t>show</w:t>
      </w:r>
      <w:proofErr w:type="spellEnd"/>
      <w:r w:rsidRPr="009420FC">
        <w:t xml:space="preserve"> </w:t>
      </w:r>
      <w:proofErr w:type="spellStart"/>
      <w:r w:rsidRPr="009420FC">
        <w:t>spanning-tree</w:t>
      </w:r>
      <w:proofErr w:type="spellEnd"/>
      <w:r w:rsidRPr="009420FC">
        <w:t xml:space="preserve"> </w:t>
      </w:r>
      <w:proofErr w:type="spellStart"/>
      <w:r w:rsidRPr="009420FC">
        <w:t>summary</w:t>
      </w:r>
      <w:proofErr w:type="spellEnd"/>
      <w:r>
        <w:rPr>
          <w:noProof/>
          <w:lang w:val="en-US"/>
        </w:rPr>
        <w:drawing>
          <wp:inline distT="0" distB="0" distL="0" distR="0" wp14:anchorId="4498DD6E" wp14:editId="7547613B">
            <wp:extent cx="5940425" cy="5263515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6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930BB" w14:textId="28458EEF" w:rsidR="005322C5" w:rsidRDefault="005322C5" w:rsidP="005322C5">
      <w:r>
        <w:t xml:space="preserve">3. Для чего и в каких случаях нужно настраивать режим </w:t>
      </w:r>
      <w:proofErr w:type="spellStart"/>
      <w:r>
        <w:t>Portfast</w:t>
      </w:r>
      <w:proofErr w:type="spellEnd"/>
      <w:r>
        <w:t>?</w:t>
      </w:r>
    </w:p>
    <w:p w14:paraId="0F89404B" w14:textId="6495C67A" w:rsidR="0060398D" w:rsidRDefault="0060398D" w:rsidP="005322C5">
      <w:r w:rsidRPr="0060398D">
        <w:t xml:space="preserve">При подключении устройства к такому порту, он, минуя промежуточные стадии, сразу переходит к </w:t>
      </w:r>
      <w:proofErr w:type="spellStart"/>
      <w:r w:rsidRPr="0060398D">
        <w:t>forwarding</w:t>
      </w:r>
      <w:proofErr w:type="spellEnd"/>
      <w:r w:rsidRPr="0060398D">
        <w:t xml:space="preserve">-состоянию. Само собой, </w:t>
      </w:r>
      <w:proofErr w:type="spellStart"/>
      <w:r w:rsidRPr="0060398D">
        <w:t>portfast</w:t>
      </w:r>
      <w:proofErr w:type="spellEnd"/>
      <w:r w:rsidRPr="0060398D">
        <w:t xml:space="preserve"> следует включать только на интерфейсах, ведущих к конечным устройствам (рабочим станциям, серверам, телефонам и т.д.), но не к другим </w:t>
      </w:r>
      <w:proofErr w:type="spellStart"/>
      <w:r w:rsidRPr="0060398D">
        <w:t>свичам</w:t>
      </w:r>
      <w:proofErr w:type="spellEnd"/>
      <w:r w:rsidRPr="0060398D">
        <w:t>.</w:t>
      </w:r>
    </w:p>
    <w:p w14:paraId="10EF685A" w14:textId="77777777" w:rsidR="005322C5" w:rsidRDefault="005322C5" w:rsidP="005322C5">
      <w:r>
        <w:t>4. В чем состоит принцип работы агрегированного интерфейса? Для чего он</w:t>
      </w:r>
    </w:p>
    <w:p w14:paraId="4B830642" w14:textId="1FB16B53" w:rsidR="005322C5" w:rsidRDefault="005322C5" w:rsidP="005322C5">
      <w:r>
        <w:t>используется?</w:t>
      </w:r>
    </w:p>
    <w:p w14:paraId="44F6F46C" w14:textId="77777777" w:rsidR="0060398D" w:rsidRDefault="0060398D" w:rsidP="0060398D">
      <w:r>
        <w:t>Агрегация — это объединение нескольких физических каналов в один логический.</w:t>
      </w:r>
    </w:p>
    <w:p w14:paraId="746F0420" w14:textId="510BA1FC" w:rsidR="0060398D" w:rsidRDefault="0060398D" w:rsidP="0060398D">
      <w:r>
        <w:t>Это объединение решает две задачи: увеличение пропускной способности канала и усиление надежности канала на физический отказ. Агрегирование не является заменой такого протокола как STP, так как при работе STP активным является только один канал, а дополнительные физические каналы находятся в резерве.</w:t>
      </w:r>
    </w:p>
    <w:p w14:paraId="7C93E957" w14:textId="77777777" w:rsidR="005322C5" w:rsidRDefault="005322C5" w:rsidP="005322C5">
      <w:r>
        <w:t>5. В чём принципиальные отличия при использовании протоколов LACP</w:t>
      </w:r>
    </w:p>
    <w:p w14:paraId="29ED5AA8" w14:textId="2783C4D1" w:rsidR="005322C5" w:rsidRPr="00B540EB" w:rsidRDefault="005322C5" w:rsidP="005322C5">
      <w:r w:rsidRPr="00B540EB">
        <w:t>(</w:t>
      </w:r>
      <w:r w:rsidRPr="005322C5">
        <w:rPr>
          <w:lang w:val="en-US"/>
        </w:rPr>
        <w:t>Link</w:t>
      </w:r>
      <w:r w:rsidRPr="00B540EB">
        <w:t xml:space="preserve"> </w:t>
      </w:r>
      <w:r w:rsidRPr="005322C5">
        <w:rPr>
          <w:lang w:val="en-US"/>
        </w:rPr>
        <w:t>Aggregation</w:t>
      </w:r>
      <w:r w:rsidRPr="00B540EB">
        <w:t xml:space="preserve"> </w:t>
      </w:r>
      <w:r w:rsidRPr="005322C5">
        <w:rPr>
          <w:lang w:val="en-US"/>
        </w:rPr>
        <w:t>Control</w:t>
      </w:r>
      <w:r w:rsidRPr="00B540EB">
        <w:t xml:space="preserve"> </w:t>
      </w:r>
      <w:r w:rsidRPr="005322C5">
        <w:rPr>
          <w:lang w:val="en-US"/>
        </w:rPr>
        <w:t>Protocol</w:t>
      </w:r>
      <w:r w:rsidRPr="00B540EB">
        <w:t xml:space="preserve">), </w:t>
      </w:r>
      <w:proofErr w:type="spellStart"/>
      <w:r w:rsidRPr="005322C5">
        <w:rPr>
          <w:lang w:val="en-US"/>
        </w:rPr>
        <w:t>PAgP</w:t>
      </w:r>
      <w:proofErr w:type="spellEnd"/>
      <w:r w:rsidRPr="00B540EB">
        <w:t xml:space="preserve"> (</w:t>
      </w:r>
      <w:r w:rsidRPr="005322C5">
        <w:rPr>
          <w:lang w:val="en-US"/>
        </w:rPr>
        <w:t>Port</w:t>
      </w:r>
      <w:r w:rsidRPr="00B540EB">
        <w:t xml:space="preserve"> </w:t>
      </w:r>
      <w:r w:rsidRPr="005322C5">
        <w:rPr>
          <w:lang w:val="en-US"/>
        </w:rPr>
        <w:t>Aggregation</w:t>
      </w:r>
      <w:r w:rsidRPr="00B540EB">
        <w:t xml:space="preserve"> </w:t>
      </w:r>
      <w:r w:rsidRPr="005322C5">
        <w:rPr>
          <w:lang w:val="en-US"/>
        </w:rPr>
        <w:t>Protocol</w:t>
      </w:r>
      <w:r w:rsidRPr="00B540EB">
        <w:t xml:space="preserve">) </w:t>
      </w:r>
      <w:r>
        <w:t>и</w:t>
      </w:r>
      <w:r w:rsidR="00B540EB">
        <w:t xml:space="preserve"> </w:t>
      </w:r>
      <w:r>
        <w:t>статического агрегирования без использования протоколов?</w:t>
      </w:r>
    </w:p>
    <w:p w14:paraId="32407434" w14:textId="77777777" w:rsidR="0060398D" w:rsidRPr="0060398D" w:rsidRDefault="0060398D" w:rsidP="0060398D">
      <w:pPr>
        <w:rPr>
          <w:lang w:val="en-US"/>
        </w:rPr>
      </w:pPr>
      <w:r w:rsidRPr="0060398D">
        <w:rPr>
          <w:lang w:val="en-US"/>
        </w:rPr>
        <w:t xml:space="preserve">LACP (Link Aggregation Control Protocol) </w:t>
      </w:r>
      <w:r>
        <w:t>стандартный</w:t>
      </w:r>
      <w:r w:rsidRPr="0060398D">
        <w:rPr>
          <w:lang w:val="en-US"/>
        </w:rPr>
        <w:t xml:space="preserve"> </w:t>
      </w:r>
      <w:r>
        <w:t>протокол</w:t>
      </w:r>
    </w:p>
    <w:p w14:paraId="6DB6B818" w14:textId="77777777" w:rsidR="0060398D" w:rsidRPr="0060398D" w:rsidRDefault="0060398D" w:rsidP="0060398D">
      <w:pPr>
        <w:rPr>
          <w:lang w:val="en-US"/>
        </w:rPr>
      </w:pPr>
      <w:proofErr w:type="spellStart"/>
      <w:r w:rsidRPr="0060398D">
        <w:rPr>
          <w:lang w:val="en-US"/>
        </w:rPr>
        <w:t>PAgP</w:t>
      </w:r>
      <w:proofErr w:type="spellEnd"/>
      <w:r w:rsidRPr="0060398D">
        <w:rPr>
          <w:lang w:val="en-US"/>
        </w:rPr>
        <w:t xml:space="preserve"> (Port Aggregation Protocol) </w:t>
      </w:r>
      <w:r>
        <w:t>проприетарный</w:t>
      </w:r>
      <w:r w:rsidRPr="0060398D">
        <w:rPr>
          <w:lang w:val="en-US"/>
        </w:rPr>
        <w:t xml:space="preserve"> </w:t>
      </w:r>
      <w:r>
        <w:t>протокол</w:t>
      </w:r>
      <w:r w:rsidRPr="0060398D">
        <w:rPr>
          <w:lang w:val="en-US"/>
        </w:rPr>
        <w:t xml:space="preserve"> Cisco</w:t>
      </w:r>
    </w:p>
    <w:p w14:paraId="15C15C52" w14:textId="77777777" w:rsidR="0060398D" w:rsidRDefault="0060398D" w:rsidP="0060398D">
      <w:r>
        <w:t>Статическое агрегирование без использования протоколов</w:t>
      </w:r>
    </w:p>
    <w:p w14:paraId="2184B23E" w14:textId="05225115" w:rsidR="0060398D" w:rsidRDefault="0060398D" w:rsidP="0060398D">
      <w:r>
        <w:t xml:space="preserve">Так как LACP и </w:t>
      </w:r>
      <w:proofErr w:type="spellStart"/>
      <w:r>
        <w:t>PAgP</w:t>
      </w:r>
      <w:proofErr w:type="spellEnd"/>
      <w:r>
        <w:t xml:space="preserve"> решают одни и те же задачи (с небольшими отличиями по возможностям), то лучше использовать стандартный протокол. Фактически остается выбор между LACP и статическим агрегированием.</w:t>
      </w:r>
    </w:p>
    <w:p w14:paraId="4C6918E5" w14:textId="108D4D3A" w:rsidR="0060398D" w:rsidRDefault="0060398D" w:rsidP="00B540EB">
      <w:pPr>
        <w:pStyle w:val="a3"/>
        <w:numPr>
          <w:ilvl w:val="0"/>
          <w:numId w:val="2"/>
        </w:numPr>
      </w:pPr>
      <w:r>
        <w:lastRenderedPageBreak/>
        <w:t>Статическое агрегирование:</w:t>
      </w:r>
    </w:p>
    <w:p w14:paraId="76ECF037" w14:textId="77777777" w:rsidR="0060398D" w:rsidRDefault="0060398D" w:rsidP="00B540EB">
      <w:pPr>
        <w:pStyle w:val="a3"/>
        <w:numPr>
          <w:ilvl w:val="1"/>
          <w:numId w:val="2"/>
        </w:numPr>
      </w:pPr>
      <w:r>
        <w:t>Преимущества:</w:t>
      </w:r>
    </w:p>
    <w:p w14:paraId="7AC864D0" w14:textId="77777777" w:rsidR="0060398D" w:rsidRDefault="0060398D" w:rsidP="00B540EB">
      <w:pPr>
        <w:pStyle w:val="a3"/>
        <w:numPr>
          <w:ilvl w:val="2"/>
          <w:numId w:val="2"/>
        </w:numPr>
      </w:pPr>
      <w:r>
        <w:t>Не вносит дополнительную задержку при поднятии агрегированного канала или изменении его настроек</w:t>
      </w:r>
    </w:p>
    <w:p w14:paraId="74D0830F" w14:textId="77777777" w:rsidR="0060398D" w:rsidRDefault="0060398D" w:rsidP="00B540EB">
      <w:pPr>
        <w:pStyle w:val="a3"/>
        <w:numPr>
          <w:ilvl w:val="2"/>
          <w:numId w:val="2"/>
        </w:numPr>
      </w:pPr>
      <w:r>
        <w:t>Вариант, который рекомендует использовать Cisco</w:t>
      </w:r>
    </w:p>
    <w:p w14:paraId="7E40CE42" w14:textId="77777777" w:rsidR="0060398D" w:rsidRDefault="0060398D" w:rsidP="00B540EB">
      <w:pPr>
        <w:pStyle w:val="a3"/>
        <w:numPr>
          <w:ilvl w:val="1"/>
          <w:numId w:val="2"/>
        </w:numPr>
      </w:pPr>
      <w:r>
        <w:t>Недостатки:</w:t>
      </w:r>
    </w:p>
    <w:p w14:paraId="1735A4E7" w14:textId="77777777" w:rsidR="0060398D" w:rsidRDefault="0060398D" w:rsidP="00B540EB">
      <w:pPr>
        <w:pStyle w:val="a3"/>
        <w:numPr>
          <w:ilvl w:val="2"/>
          <w:numId w:val="2"/>
        </w:numPr>
      </w:pPr>
      <w:r>
        <w:t>Нет согласования настроек с удаленной стороной. Ошибки в настройке могут привести к образованию петель</w:t>
      </w:r>
    </w:p>
    <w:p w14:paraId="31AF17EA" w14:textId="17D85F32" w:rsidR="0060398D" w:rsidRDefault="0060398D" w:rsidP="00B540EB">
      <w:pPr>
        <w:pStyle w:val="a3"/>
        <w:numPr>
          <w:ilvl w:val="0"/>
          <w:numId w:val="2"/>
        </w:numPr>
      </w:pPr>
      <w:r>
        <w:t>Агрегирование с помощью LACP:</w:t>
      </w:r>
    </w:p>
    <w:p w14:paraId="25353ECF" w14:textId="77777777" w:rsidR="0060398D" w:rsidRDefault="0060398D" w:rsidP="00B540EB">
      <w:pPr>
        <w:pStyle w:val="a3"/>
        <w:numPr>
          <w:ilvl w:val="1"/>
          <w:numId w:val="2"/>
        </w:numPr>
      </w:pPr>
      <w:r>
        <w:t>Преимущества:</w:t>
      </w:r>
    </w:p>
    <w:p w14:paraId="06B7417D" w14:textId="77777777" w:rsidR="0060398D" w:rsidRDefault="0060398D" w:rsidP="00B540EB">
      <w:pPr>
        <w:pStyle w:val="a3"/>
        <w:numPr>
          <w:ilvl w:val="2"/>
          <w:numId w:val="2"/>
        </w:numPr>
      </w:pPr>
      <w:r>
        <w:t>Согласование настроек с удаленной стороной позволяет избежать ошибок и петель в сети.</w:t>
      </w:r>
    </w:p>
    <w:p w14:paraId="3F580FAC" w14:textId="77777777" w:rsidR="0060398D" w:rsidRDefault="0060398D" w:rsidP="00B540EB">
      <w:pPr>
        <w:pStyle w:val="a3"/>
        <w:numPr>
          <w:ilvl w:val="2"/>
          <w:numId w:val="2"/>
        </w:numPr>
      </w:pPr>
      <w:r>
        <w:t xml:space="preserve">Поддержка </w:t>
      </w:r>
      <w:proofErr w:type="spellStart"/>
      <w:r>
        <w:t>standby</w:t>
      </w:r>
      <w:proofErr w:type="spellEnd"/>
      <w:r>
        <w:t xml:space="preserve">-интерфейсов позволяет агрегировать до 16ти портов, 8 из которых будут активными, а остальные в режиме </w:t>
      </w:r>
      <w:proofErr w:type="spellStart"/>
      <w:r>
        <w:t>standby</w:t>
      </w:r>
      <w:proofErr w:type="spellEnd"/>
    </w:p>
    <w:p w14:paraId="305DFE9B" w14:textId="77777777" w:rsidR="0060398D" w:rsidRDefault="0060398D" w:rsidP="00B540EB">
      <w:pPr>
        <w:pStyle w:val="a3"/>
        <w:numPr>
          <w:ilvl w:val="1"/>
          <w:numId w:val="2"/>
        </w:numPr>
      </w:pPr>
      <w:r>
        <w:t>Недостатки:</w:t>
      </w:r>
    </w:p>
    <w:p w14:paraId="13107572" w14:textId="20FD5C9F" w:rsidR="0060398D" w:rsidRDefault="0060398D" w:rsidP="00B540EB">
      <w:pPr>
        <w:pStyle w:val="a3"/>
        <w:numPr>
          <w:ilvl w:val="2"/>
          <w:numId w:val="2"/>
        </w:numPr>
      </w:pPr>
      <w:r>
        <w:t>Вносит дополнительную задержку при поднятии агрегированного канала или изменении его настроек</w:t>
      </w:r>
    </w:p>
    <w:p w14:paraId="6EB95372" w14:textId="11BBA7DD" w:rsidR="00B02AC1" w:rsidRPr="00055366" w:rsidRDefault="005322C5" w:rsidP="005322C5">
      <w:r>
        <w:t xml:space="preserve">6. При помощи каких команд можно узнать состояние агрегированного канала </w:t>
      </w:r>
      <w:proofErr w:type="spellStart"/>
      <w:r>
        <w:t>EtherChannel</w:t>
      </w:r>
      <w:proofErr w:type="spellEnd"/>
      <w:r>
        <w:t>?</w:t>
      </w:r>
    </w:p>
    <w:p w14:paraId="574B57E4" w14:textId="77777777" w:rsidR="00B540EB" w:rsidRDefault="00B540EB" w:rsidP="00B540EB">
      <w:pPr>
        <w:pStyle w:val="a3"/>
        <w:numPr>
          <w:ilvl w:val="0"/>
          <w:numId w:val="1"/>
        </w:numPr>
        <w:spacing w:line="360" w:lineRule="auto"/>
      </w:pPr>
      <w:proofErr w:type="spellStart"/>
      <w:r>
        <w:t>show</w:t>
      </w:r>
      <w:proofErr w:type="spellEnd"/>
      <w:r>
        <w:t xml:space="preserve"> </w:t>
      </w:r>
      <w:proofErr w:type="spellStart"/>
      <w:r>
        <w:t>etherchannel</w:t>
      </w:r>
      <w:proofErr w:type="spellEnd"/>
      <w:r>
        <w:t xml:space="preserve"> </w:t>
      </w:r>
      <w:proofErr w:type="spellStart"/>
      <w:r>
        <w:t>summary</w:t>
      </w:r>
      <w:proofErr w:type="spellEnd"/>
    </w:p>
    <w:p w14:paraId="0077A5AA" w14:textId="77777777" w:rsidR="00B540EB" w:rsidRDefault="00B540EB" w:rsidP="00B540EB">
      <w:pPr>
        <w:pStyle w:val="a3"/>
        <w:numPr>
          <w:ilvl w:val="0"/>
          <w:numId w:val="1"/>
        </w:numPr>
        <w:spacing w:line="360" w:lineRule="auto"/>
      </w:pPr>
      <w:proofErr w:type="spellStart"/>
      <w:r>
        <w:t>show</w:t>
      </w:r>
      <w:proofErr w:type="spellEnd"/>
      <w:r>
        <w:t xml:space="preserve"> </w:t>
      </w:r>
      <w:proofErr w:type="spellStart"/>
      <w:r>
        <w:t>etherchannel</w:t>
      </w:r>
      <w:proofErr w:type="spellEnd"/>
      <w:r>
        <w:t xml:space="preserve"> 1 </w:t>
      </w:r>
      <w:proofErr w:type="spellStart"/>
      <w:r>
        <w:t>port-channel</w:t>
      </w:r>
      <w:proofErr w:type="spellEnd"/>
    </w:p>
    <w:p w14:paraId="346BBEA0" w14:textId="091B2A73" w:rsidR="00055366" w:rsidRPr="005322C5" w:rsidRDefault="00B540EB" w:rsidP="00B540EB">
      <w:pPr>
        <w:pStyle w:val="a3"/>
        <w:numPr>
          <w:ilvl w:val="0"/>
          <w:numId w:val="1"/>
        </w:numPr>
        <w:spacing w:line="360" w:lineRule="auto"/>
      </w:pPr>
      <w:proofErr w:type="spellStart"/>
      <w:r>
        <w:t>show</w:t>
      </w:r>
      <w:proofErr w:type="spellEnd"/>
      <w:r>
        <w:t xml:space="preserve"> </w:t>
      </w:r>
      <w:proofErr w:type="spellStart"/>
      <w:r>
        <w:t>interfaces</w:t>
      </w:r>
      <w:proofErr w:type="spellEnd"/>
      <w:r>
        <w:t xml:space="preserve"> </w:t>
      </w:r>
      <w:proofErr w:type="spellStart"/>
      <w:r>
        <w:t>etherchannel</w:t>
      </w:r>
      <w:proofErr w:type="spellEnd"/>
    </w:p>
    <w:sectPr w:rsidR="00055366" w:rsidRPr="005322C5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roid Sans Fallback">
    <w:altName w:val="Yu Gothic"/>
    <w:panose1 w:val="020B0604020202020204"/>
    <w:charset w:val="80"/>
    <w:family w:val="auto"/>
    <w:pitch w:val="variable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F724C9"/>
    <w:multiLevelType w:val="hybridMultilevel"/>
    <w:tmpl w:val="D8CC96C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6D5A66A0"/>
    <w:multiLevelType w:val="hybridMultilevel"/>
    <w:tmpl w:val="9A6CBC7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69301444">
    <w:abstractNumId w:val="0"/>
  </w:num>
  <w:num w:numId="2" w16cid:durableId="140058971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attachedTemplate r:id="rId1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922B5"/>
    <w:rsid w:val="00042C05"/>
    <w:rsid w:val="00055366"/>
    <w:rsid w:val="00160AF5"/>
    <w:rsid w:val="002D42A0"/>
    <w:rsid w:val="002F0B3C"/>
    <w:rsid w:val="00364F5E"/>
    <w:rsid w:val="003A717C"/>
    <w:rsid w:val="003E6148"/>
    <w:rsid w:val="003F5136"/>
    <w:rsid w:val="004922B5"/>
    <w:rsid w:val="004A49CE"/>
    <w:rsid w:val="004A73A3"/>
    <w:rsid w:val="004F14A6"/>
    <w:rsid w:val="00515024"/>
    <w:rsid w:val="005322C5"/>
    <w:rsid w:val="005C689D"/>
    <w:rsid w:val="0060398D"/>
    <w:rsid w:val="006734B8"/>
    <w:rsid w:val="00741210"/>
    <w:rsid w:val="007C6F1F"/>
    <w:rsid w:val="007D26E9"/>
    <w:rsid w:val="00817B33"/>
    <w:rsid w:val="008249F2"/>
    <w:rsid w:val="0082577C"/>
    <w:rsid w:val="008930B3"/>
    <w:rsid w:val="00894DB1"/>
    <w:rsid w:val="008A1F16"/>
    <w:rsid w:val="008F01D6"/>
    <w:rsid w:val="009420FC"/>
    <w:rsid w:val="00985611"/>
    <w:rsid w:val="00A112AC"/>
    <w:rsid w:val="00A61EF7"/>
    <w:rsid w:val="00AE5B0E"/>
    <w:rsid w:val="00B02AC1"/>
    <w:rsid w:val="00B25B55"/>
    <w:rsid w:val="00B540EB"/>
    <w:rsid w:val="00B76D00"/>
    <w:rsid w:val="00BB5819"/>
    <w:rsid w:val="00BD7959"/>
    <w:rsid w:val="00BE19F6"/>
    <w:rsid w:val="00BF10C9"/>
    <w:rsid w:val="00C50995"/>
    <w:rsid w:val="00C81AAD"/>
    <w:rsid w:val="00D13C35"/>
    <w:rsid w:val="00E50BEC"/>
    <w:rsid w:val="00E8363A"/>
    <w:rsid w:val="00E93BC8"/>
    <w:rsid w:val="00EF5AA7"/>
    <w:rsid w:val="00F31C69"/>
    <w:rsid w:val="00F45179"/>
    <w:rsid w:val="00FC67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004EFDBD"/>
  <w15:chartTrackingRefBased/>
  <w15:docId w15:val="{E938E088-FC7C-624D-BC18-79F07EDD642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61EF7"/>
    <w:rPr>
      <w:rFonts w:ascii="Times New Roman" w:eastAsia="Times New Roman" w:hAnsi="Times New Roman" w:cs="Times New Roman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B540E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8960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006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578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166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675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307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135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8" Type="http://schemas.openxmlformats.org/officeDocument/2006/relationships/image" Target="media/image4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/Users/shutenkovika/Library/Group%20Containers/UBF8T346G9.Office/User%20Content.localized/Templates.localized/&#1096;&#1072;&#1073;&#1083;&#1086;&#1085;%20&#1086;&#1090;&#1095;&#1077;&#1090;&#1072;%20&#1088;&#1091;&#1076;&#1085;.dotx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шаблон отчета рудн.dotx</Template>
  <TotalTime>146</TotalTime>
  <Pages>22</Pages>
  <Words>1284</Words>
  <Characters>7319</Characters>
  <Application>Microsoft Office Word</Application>
  <DocSecurity>0</DocSecurity>
  <Lines>60</Lines>
  <Paragraphs>17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8586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Екатерина-Виктория Петрова</cp:lastModifiedBy>
  <cp:revision>16</cp:revision>
  <dcterms:created xsi:type="dcterms:W3CDTF">2022-04-16T10:54:00Z</dcterms:created>
  <dcterms:modified xsi:type="dcterms:W3CDTF">2022-04-19T18:18:00Z</dcterms:modified>
</cp:coreProperties>
</file>