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EB1C9" w14:textId="77777777" w:rsidR="00A61EF7" w:rsidRPr="001A2635" w:rsidRDefault="00A61EF7" w:rsidP="00A61EF7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73672A6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57D3C9E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72F66E9F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2FECEAF" w14:textId="77777777" w:rsidR="00A61EF7" w:rsidRPr="001A2635" w:rsidRDefault="00A61EF7" w:rsidP="00A61EF7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44BF268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09F49BC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9DC95D9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7E6D9CE4" w14:textId="77777777" w:rsidR="00A61EF7" w:rsidRPr="001A2635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4E28C8B8" w14:textId="0E2D2B2A" w:rsidR="00A61EF7" w:rsidRPr="000800B4" w:rsidRDefault="00A61EF7" w:rsidP="00A61EF7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3E0666" w:rsidRPr="00D30564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>1</w:t>
      </w:r>
      <w:r w:rsidRPr="000800B4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3</w:t>
      </w:r>
    </w:p>
    <w:p w14:paraId="0DA91848" w14:textId="77777777" w:rsidR="00A61EF7" w:rsidRPr="001A2635" w:rsidRDefault="00A61EF7" w:rsidP="00A61EF7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2B15490A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6A9FD807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112F64C1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238FC47" w14:textId="575A29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F332A87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8F344C0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17A14D13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21684C8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54F0ACF2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02793E9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9621CDF" w14:textId="77777777" w:rsidR="00A61EF7" w:rsidRPr="001A2635" w:rsidRDefault="00A61EF7" w:rsidP="00A61EF7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43FA7EF0" w14:textId="77777777" w:rsidR="00A61EF7" w:rsidRPr="001A2635" w:rsidRDefault="00A61EF7" w:rsidP="00A61EF7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7BE494A0" w14:textId="77777777" w:rsidR="00A61EF7" w:rsidRPr="001A2635" w:rsidRDefault="00A61EF7" w:rsidP="00A61EF7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0B26BD5B" w14:textId="77777777" w:rsidR="00A61EF7" w:rsidRPr="001A2635" w:rsidRDefault="00A61EF7" w:rsidP="00A61EF7">
      <w:pPr>
        <w:spacing w:line="360" w:lineRule="auto"/>
        <w:rPr>
          <w:sz w:val="28"/>
          <w:szCs w:val="28"/>
        </w:rPr>
      </w:pPr>
    </w:p>
    <w:p w14:paraId="683B1004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3CE25FFD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</w:p>
    <w:p w14:paraId="53895463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56772DE2" w14:textId="77777777" w:rsidR="00A61EF7" w:rsidRPr="001A2635" w:rsidRDefault="00A61EF7" w:rsidP="00A61EF7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33BD0545" w14:textId="1014480D" w:rsidR="003E0666" w:rsidRPr="003E0666" w:rsidRDefault="003E0666" w:rsidP="003E0666">
      <w:pPr>
        <w:spacing w:line="360" w:lineRule="auto"/>
        <w:rPr>
          <w:sz w:val="28"/>
          <w:szCs w:val="28"/>
        </w:rPr>
      </w:pPr>
      <w:r w:rsidRPr="003E0666">
        <w:rPr>
          <w:sz w:val="28"/>
          <w:szCs w:val="28"/>
        </w:rPr>
        <w:lastRenderedPageBreak/>
        <w:t>Цель работы:</w:t>
      </w:r>
    </w:p>
    <w:p w14:paraId="757FF40A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Провести подготовительные мероприятия по организации взаимодействия</w:t>
      </w:r>
    </w:p>
    <w:p w14:paraId="48C22AE1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через сеть провайдера посредством статической маршрутизации локальной</w:t>
      </w:r>
    </w:p>
    <w:p w14:paraId="5BF3CE55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сети с сетью основного здания, расположенного в 42-м квартале в Москве, и</w:t>
      </w:r>
    </w:p>
    <w:p w14:paraId="352821BA" w14:textId="23A4FBBC" w:rsidR="00BF10C9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сетью филиала, расположенного в г. Сочи.</w:t>
      </w:r>
    </w:p>
    <w:p w14:paraId="1DD21041" w14:textId="77777777" w:rsidR="003E0666" w:rsidRPr="003E0666" w:rsidRDefault="003E0666" w:rsidP="003E0666">
      <w:pPr>
        <w:spacing w:line="360" w:lineRule="auto"/>
        <w:rPr>
          <w:sz w:val="28"/>
          <w:szCs w:val="28"/>
        </w:rPr>
      </w:pPr>
      <w:r w:rsidRPr="003E0666">
        <w:rPr>
          <w:sz w:val="28"/>
          <w:szCs w:val="28"/>
        </w:rPr>
        <w:t>Задание</w:t>
      </w:r>
    </w:p>
    <w:p w14:paraId="4279AE7A" w14:textId="03634331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1. Внести изменения в схемы L1, L2 и L3 сети, добавив в них информацию о сети основной территории (42-й квартал в Москве) и сети филиала в г. Сочи.</w:t>
      </w:r>
    </w:p>
    <w:p w14:paraId="51276412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2. Дополнить схему проекта, добавив подсеть основной территории организации 42-го квартала в Москве и подсеть филиала в г. Сочи (раздел 13.4.1).</w:t>
      </w:r>
    </w:p>
    <w:p w14:paraId="6F36FA00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3. Сделать первоначальную настройку добавленного в проект оборудования</w:t>
      </w:r>
    </w:p>
    <w:p w14:paraId="2B21CEAF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(разделы 13.4.2 и 13.4.3).</w:t>
      </w:r>
    </w:p>
    <w:p w14:paraId="039E9E01" w14:textId="77777777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4. При выполнении работы необходимо учитывать соглашение об именовании (см. раздел 2.5).</w:t>
      </w:r>
    </w:p>
    <w:p w14:paraId="40DB9A9C" w14:textId="77777777" w:rsidR="003E0666" w:rsidRPr="003E0666" w:rsidRDefault="003E0666" w:rsidP="003E0666">
      <w:pPr>
        <w:spacing w:line="360" w:lineRule="auto"/>
        <w:jc w:val="center"/>
        <w:rPr>
          <w:sz w:val="28"/>
          <w:szCs w:val="28"/>
        </w:rPr>
      </w:pPr>
      <w:r w:rsidRPr="003E0666">
        <w:rPr>
          <w:sz w:val="28"/>
          <w:szCs w:val="28"/>
        </w:rPr>
        <w:t>Последовательность выполнения работы</w:t>
      </w:r>
    </w:p>
    <w:p w14:paraId="43C7168F" w14:textId="77EE5AEE" w:rsidR="003E0666" w:rsidRPr="003E0666" w:rsidRDefault="003E0666" w:rsidP="003E0666">
      <w:pPr>
        <w:spacing w:line="360" w:lineRule="auto"/>
        <w:rPr>
          <w:sz w:val="28"/>
          <w:szCs w:val="28"/>
        </w:rPr>
      </w:pPr>
      <w:r w:rsidRPr="003E0666">
        <w:rPr>
          <w:sz w:val="28"/>
          <w:szCs w:val="28"/>
        </w:rPr>
        <w:t>1. Изменение схемы сети:</w:t>
      </w:r>
    </w:p>
    <w:p w14:paraId="47B93527" w14:textId="5758968E" w:rsid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 xml:space="preserve">1. </w:t>
      </w:r>
      <w:r>
        <w:rPr>
          <w:sz w:val="26"/>
          <w:szCs w:val="26"/>
        </w:rPr>
        <w:t>Я в</w:t>
      </w:r>
      <w:r w:rsidRPr="003E0666">
        <w:rPr>
          <w:sz w:val="26"/>
          <w:szCs w:val="26"/>
        </w:rPr>
        <w:t>нес</w:t>
      </w:r>
      <w:r>
        <w:rPr>
          <w:sz w:val="26"/>
          <w:szCs w:val="26"/>
        </w:rPr>
        <w:t>ла</w:t>
      </w:r>
      <w:r w:rsidRPr="003E0666">
        <w:rPr>
          <w:sz w:val="26"/>
          <w:szCs w:val="26"/>
        </w:rPr>
        <w:t xml:space="preserve"> изменения в схемы L1, L2 и L3 сети.</w:t>
      </w:r>
    </w:p>
    <w:p w14:paraId="6D18B883" w14:textId="3B175059" w:rsidR="009D76C9" w:rsidRDefault="009D76C9" w:rsidP="003E0666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8E65A70" wp14:editId="4C9995DE">
            <wp:extent cx="5520236" cy="8964538"/>
            <wp:effectExtent l="0" t="0" r="444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91" cy="89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32FD" w14:textId="1E953BB0" w:rsidR="009D76C9" w:rsidRPr="009D76C9" w:rsidRDefault="009D76C9" w:rsidP="003E0666">
      <w:p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Рисунок </w:t>
      </w:r>
      <w:r>
        <w:rPr>
          <w:sz w:val="26"/>
          <w:szCs w:val="26"/>
          <w:lang w:val="en-US"/>
        </w:rPr>
        <w:t>1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</w:rPr>
        <w:t>Схема</w:t>
      </w:r>
      <w:r>
        <w:rPr>
          <w:sz w:val="26"/>
          <w:szCs w:val="26"/>
          <w:lang w:val="en-US"/>
        </w:rPr>
        <w:t xml:space="preserve"> L1. </w:t>
      </w:r>
    </w:p>
    <w:p w14:paraId="0338FBD3" w14:textId="4A337963" w:rsidR="009D76C9" w:rsidRDefault="009D76C9" w:rsidP="003E0666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CA71C72" wp14:editId="2F256F81">
            <wp:extent cx="5499186" cy="893035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830" cy="894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5D57" w14:textId="38C1A1C1" w:rsidR="009D76C9" w:rsidRPr="009D76C9" w:rsidRDefault="009D76C9" w:rsidP="009D76C9">
      <w:p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Рисунок </w:t>
      </w:r>
      <w:r>
        <w:rPr>
          <w:sz w:val="26"/>
          <w:szCs w:val="26"/>
          <w:lang w:val="en-US"/>
        </w:rPr>
        <w:t>2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</w:rPr>
        <w:t>Схема</w:t>
      </w:r>
      <w:r>
        <w:rPr>
          <w:sz w:val="26"/>
          <w:szCs w:val="26"/>
          <w:lang w:val="en-US"/>
        </w:rPr>
        <w:t xml:space="preserve"> L</w:t>
      </w:r>
      <w:r>
        <w:rPr>
          <w:sz w:val="26"/>
          <w:szCs w:val="26"/>
          <w:lang w:val="en-US"/>
        </w:rPr>
        <w:t>2</w:t>
      </w:r>
      <w:r>
        <w:rPr>
          <w:sz w:val="26"/>
          <w:szCs w:val="26"/>
          <w:lang w:val="en-US"/>
        </w:rPr>
        <w:t xml:space="preserve">. </w:t>
      </w:r>
    </w:p>
    <w:p w14:paraId="33C4966B" w14:textId="77777777" w:rsidR="009D76C9" w:rsidRDefault="009D76C9" w:rsidP="003E0666">
      <w:pPr>
        <w:spacing w:line="360" w:lineRule="auto"/>
        <w:rPr>
          <w:sz w:val="26"/>
          <w:szCs w:val="26"/>
        </w:rPr>
      </w:pPr>
    </w:p>
    <w:p w14:paraId="7C94A411" w14:textId="77674293" w:rsidR="009D76C9" w:rsidRDefault="009D76C9" w:rsidP="003E0666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27694157" wp14:editId="6BC61D33">
            <wp:extent cx="5940425" cy="36068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FCF5" w14:textId="6229D9B6" w:rsidR="009D76C9" w:rsidRPr="009D76C9" w:rsidRDefault="009D76C9" w:rsidP="003E0666">
      <w:p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Рисунок </w:t>
      </w:r>
      <w:r>
        <w:rPr>
          <w:sz w:val="26"/>
          <w:szCs w:val="26"/>
          <w:lang w:val="en-US"/>
        </w:rPr>
        <w:t>3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 xml:space="preserve"> </w:t>
      </w:r>
      <w:r>
        <w:rPr>
          <w:sz w:val="26"/>
          <w:szCs w:val="26"/>
        </w:rPr>
        <w:t>Схема</w:t>
      </w:r>
      <w:r>
        <w:rPr>
          <w:sz w:val="26"/>
          <w:szCs w:val="26"/>
          <w:lang w:val="en-US"/>
        </w:rPr>
        <w:t xml:space="preserve"> L</w:t>
      </w:r>
      <w:r>
        <w:rPr>
          <w:sz w:val="26"/>
          <w:szCs w:val="26"/>
          <w:lang w:val="en-US"/>
        </w:rPr>
        <w:t>3</w:t>
      </w:r>
      <w:r>
        <w:rPr>
          <w:sz w:val="26"/>
          <w:szCs w:val="26"/>
          <w:lang w:val="en-US"/>
        </w:rPr>
        <w:t xml:space="preserve">. </w:t>
      </w:r>
    </w:p>
    <w:p w14:paraId="5178A6BF" w14:textId="59378FF9" w:rsidR="003E0666" w:rsidRP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 xml:space="preserve">2. На схеме предыдущего </w:t>
      </w:r>
      <w:r>
        <w:rPr>
          <w:sz w:val="26"/>
          <w:szCs w:val="26"/>
        </w:rPr>
        <w:t xml:space="preserve">моего </w:t>
      </w:r>
      <w:r w:rsidRPr="003E0666">
        <w:rPr>
          <w:sz w:val="26"/>
          <w:szCs w:val="26"/>
        </w:rPr>
        <w:t>проекта размести</w:t>
      </w:r>
      <w:r>
        <w:rPr>
          <w:sz w:val="26"/>
          <w:szCs w:val="26"/>
        </w:rPr>
        <w:t>ла,</w:t>
      </w:r>
      <w:r w:rsidRPr="003E0666">
        <w:rPr>
          <w:sz w:val="26"/>
          <w:szCs w:val="26"/>
        </w:rPr>
        <w:t xml:space="preserve"> согласно рис</w:t>
      </w:r>
      <w:r>
        <w:rPr>
          <w:sz w:val="26"/>
          <w:szCs w:val="26"/>
        </w:rPr>
        <w:t xml:space="preserve">унку из методички, </w:t>
      </w:r>
      <w:r w:rsidRPr="003E0666">
        <w:rPr>
          <w:sz w:val="26"/>
          <w:szCs w:val="26"/>
        </w:rPr>
        <w:t xml:space="preserve">необходимое оборудование: 4 </w:t>
      </w:r>
      <w:proofErr w:type="spellStart"/>
      <w:r w:rsidRPr="003E0666">
        <w:rPr>
          <w:sz w:val="26"/>
          <w:szCs w:val="26"/>
        </w:rPr>
        <w:t>медиаконвертера</w:t>
      </w:r>
      <w:proofErr w:type="spellEnd"/>
      <w:r w:rsidRPr="003E0666">
        <w:rPr>
          <w:sz w:val="26"/>
          <w:szCs w:val="26"/>
        </w:rPr>
        <w:t xml:space="preserve"> (</w:t>
      </w:r>
      <w:proofErr w:type="spellStart"/>
      <w:r w:rsidRPr="003E0666">
        <w:rPr>
          <w:sz w:val="26"/>
          <w:szCs w:val="26"/>
        </w:rPr>
        <w:t>Repeater</w:t>
      </w:r>
      <w:proofErr w:type="spellEnd"/>
      <w:r w:rsidRPr="003E0666">
        <w:rPr>
          <w:sz w:val="26"/>
          <w:szCs w:val="26"/>
        </w:rPr>
        <w:t>-PT), 2 маршрутизатора типа Cisco 2811, 1 маршрутизирующий коммутатор типа Cisco</w:t>
      </w:r>
    </w:p>
    <w:p w14:paraId="0B5A0F4D" w14:textId="11DA060F" w:rsid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>3560-24PS, 2 коммутатора типа Cisco 2950-24, коммутатор Cisco 2950-24T,</w:t>
      </w:r>
      <w:r>
        <w:rPr>
          <w:sz w:val="26"/>
          <w:szCs w:val="26"/>
        </w:rPr>
        <w:t xml:space="preserve"> </w:t>
      </w:r>
      <w:r w:rsidRPr="003E0666">
        <w:rPr>
          <w:sz w:val="26"/>
          <w:szCs w:val="26"/>
        </w:rPr>
        <w:t>3 оконечных устройства типа PC-PT.</w:t>
      </w:r>
    </w:p>
    <w:p w14:paraId="74272977" w14:textId="2AE2CFF3" w:rsidR="006E641A" w:rsidRDefault="006E641A" w:rsidP="003E0666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72457340" wp14:editId="7D34A64B">
            <wp:extent cx="5940425" cy="25641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CAD" w14:textId="3541D041" w:rsidR="00D66B96" w:rsidRPr="009D76C9" w:rsidRDefault="00D66B96" w:rsidP="00D66B96">
      <w:p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Рисунок </w:t>
      </w:r>
      <w:r>
        <w:rPr>
          <w:sz w:val="26"/>
          <w:szCs w:val="26"/>
          <w:lang w:val="en-US"/>
        </w:rPr>
        <w:t>4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Добавление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нового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оборудования</w:t>
      </w:r>
      <w:proofErr w:type="spellEnd"/>
      <w:r>
        <w:rPr>
          <w:sz w:val="26"/>
          <w:szCs w:val="26"/>
          <w:lang w:val="en-US"/>
        </w:rPr>
        <w:t xml:space="preserve">. </w:t>
      </w:r>
    </w:p>
    <w:p w14:paraId="5A5063EF" w14:textId="77777777" w:rsidR="00D66B96" w:rsidRPr="009C2A5B" w:rsidRDefault="00D66B96" w:rsidP="003E0666">
      <w:pPr>
        <w:spacing w:line="360" w:lineRule="auto"/>
        <w:rPr>
          <w:sz w:val="26"/>
          <w:szCs w:val="26"/>
          <w:lang w:val="en-US"/>
        </w:rPr>
      </w:pPr>
    </w:p>
    <w:p w14:paraId="7B32B57A" w14:textId="38DF10FA" w:rsid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lastRenderedPageBreak/>
        <w:t>3. Присво</w:t>
      </w:r>
      <w:r>
        <w:rPr>
          <w:sz w:val="26"/>
          <w:szCs w:val="26"/>
        </w:rPr>
        <w:t>ила</w:t>
      </w:r>
      <w:r w:rsidRPr="003E0666">
        <w:rPr>
          <w:sz w:val="26"/>
          <w:szCs w:val="26"/>
        </w:rPr>
        <w:t xml:space="preserve"> названия размещённым согласно рис. 13.2 объектам.</w:t>
      </w:r>
      <w:r w:rsidR="009C2A5B">
        <w:rPr>
          <w:noProof/>
          <w:sz w:val="26"/>
          <w:szCs w:val="26"/>
        </w:rPr>
        <w:drawing>
          <wp:inline distT="0" distB="0" distL="0" distR="0" wp14:anchorId="1E3734DD" wp14:editId="54E92B0B">
            <wp:extent cx="5940425" cy="25641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1C9D" w14:textId="19181989" w:rsidR="00D66B96" w:rsidRPr="00D66B96" w:rsidRDefault="00D66B96" w:rsidP="003E0666">
      <w:pPr>
        <w:spacing w:line="360" w:lineRule="auto"/>
        <w:rPr>
          <w:sz w:val="26"/>
          <w:szCs w:val="26"/>
          <w:lang w:val="en-US"/>
        </w:rPr>
      </w:pPr>
      <w:r>
        <w:rPr>
          <w:sz w:val="26"/>
          <w:szCs w:val="26"/>
        </w:rPr>
        <w:t xml:space="preserve">Рисунок </w:t>
      </w:r>
      <w:r>
        <w:rPr>
          <w:sz w:val="26"/>
          <w:szCs w:val="26"/>
          <w:lang w:val="en-US"/>
        </w:rPr>
        <w:t>5</w:t>
      </w:r>
      <w:r>
        <w:rPr>
          <w:sz w:val="26"/>
          <w:szCs w:val="26"/>
        </w:rPr>
        <w:t xml:space="preserve">. </w:t>
      </w:r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Переименование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новых</w:t>
      </w:r>
      <w:proofErr w:type="spellEnd"/>
      <w:r>
        <w:rPr>
          <w:sz w:val="26"/>
          <w:szCs w:val="26"/>
          <w:lang w:val="en-US"/>
        </w:rPr>
        <w:t xml:space="preserve"> </w:t>
      </w:r>
      <w:proofErr w:type="spellStart"/>
      <w:r>
        <w:rPr>
          <w:sz w:val="26"/>
          <w:szCs w:val="26"/>
          <w:lang w:val="en-US"/>
        </w:rPr>
        <w:t>объектов</w:t>
      </w:r>
      <w:proofErr w:type="spellEnd"/>
      <w:r>
        <w:rPr>
          <w:sz w:val="26"/>
          <w:szCs w:val="26"/>
          <w:lang w:val="en-US"/>
        </w:rPr>
        <w:t xml:space="preserve">. </w:t>
      </w:r>
    </w:p>
    <w:p w14:paraId="38050868" w14:textId="38F58D2D" w:rsidR="003E0666" w:rsidRDefault="003E0666" w:rsidP="003E0666">
      <w:pPr>
        <w:spacing w:line="360" w:lineRule="auto"/>
        <w:rPr>
          <w:sz w:val="26"/>
          <w:szCs w:val="26"/>
        </w:rPr>
      </w:pPr>
      <w:r w:rsidRPr="003E0666">
        <w:rPr>
          <w:sz w:val="26"/>
          <w:szCs w:val="26"/>
        </w:rPr>
        <w:t xml:space="preserve">4. На </w:t>
      </w:r>
      <w:proofErr w:type="spellStart"/>
      <w:r w:rsidRPr="003E0666">
        <w:rPr>
          <w:sz w:val="26"/>
          <w:szCs w:val="26"/>
        </w:rPr>
        <w:t>медиаконвертерах</w:t>
      </w:r>
      <w:proofErr w:type="spellEnd"/>
      <w:r w:rsidRPr="003E0666">
        <w:rPr>
          <w:sz w:val="26"/>
          <w:szCs w:val="26"/>
        </w:rPr>
        <w:t xml:space="preserve"> замени</w:t>
      </w:r>
      <w:r>
        <w:rPr>
          <w:sz w:val="26"/>
          <w:szCs w:val="26"/>
        </w:rPr>
        <w:t>ла</w:t>
      </w:r>
      <w:r w:rsidRPr="003E0666">
        <w:rPr>
          <w:sz w:val="26"/>
          <w:szCs w:val="26"/>
        </w:rPr>
        <w:t xml:space="preserve"> имеющиеся модули на PT-REPEATERNM-1FFE</w:t>
      </w:r>
      <w:r>
        <w:rPr>
          <w:sz w:val="26"/>
          <w:szCs w:val="26"/>
        </w:rPr>
        <w:t xml:space="preserve"> </w:t>
      </w:r>
      <w:r w:rsidRPr="003E0666">
        <w:rPr>
          <w:sz w:val="26"/>
          <w:szCs w:val="26"/>
        </w:rPr>
        <w:t>и PT-REPEATER-NM-1CFE для подключения витой пары по</w:t>
      </w:r>
      <w:r>
        <w:rPr>
          <w:sz w:val="26"/>
          <w:szCs w:val="26"/>
        </w:rPr>
        <w:t xml:space="preserve"> </w:t>
      </w:r>
      <w:r w:rsidRPr="003E0666">
        <w:rPr>
          <w:sz w:val="26"/>
          <w:szCs w:val="26"/>
        </w:rPr>
        <w:t>технологии Fast Ethernet и оптоволокна соответственно (рис. 13.3).</w:t>
      </w:r>
    </w:p>
    <w:p w14:paraId="3F35D41C" w14:textId="4C986A3F" w:rsidR="00D30564" w:rsidRDefault="00D30564" w:rsidP="003E0666">
      <w:pPr>
        <w:spacing w:line="360" w:lineRule="auto"/>
        <w:rPr>
          <w:sz w:val="26"/>
          <w:szCs w:val="26"/>
        </w:rPr>
      </w:pPr>
      <w:r>
        <w:rPr>
          <w:bCs/>
          <w:noProof/>
          <w:sz w:val="28"/>
          <w:szCs w:val="28"/>
        </w:rPr>
        <w:drawing>
          <wp:inline distT="0" distB="0" distL="0" distR="0" wp14:anchorId="43973441" wp14:editId="2F3B730B">
            <wp:extent cx="5940425" cy="371284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C5B0" w14:textId="108DBF9E" w:rsidR="00D66B96" w:rsidRPr="00D66B96" w:rsidRDefault="00D66B96" w:rsidP="003E0666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 w:rsidRPr="00D66B96">
        <w:rPr>
          <w:sz w:val="26"/>
          <w:szCs w:val="26"/>
        </w:rPr>
        <w:t xml:space="preserve"> 6. Замена модул</w:t>
      </w:r>
      <w:r w:rsidR="002F355C">
        <w:rPr>
          <w:sz w:val="26"/>
          <w:szCs w:val="26"/>
        </w:rPr>
        <w:t>ей</w:t>
      </w:r>
      <w:r w:rsidRPr="00D66B96">
        <w:rPr>
          <w:sz w:val="26"/>
          <w:szCs w:val="26"/>
        </w:rPr>
        <w:t xml:space="preserve"> на медиаконвектора</w:t>
      </w:r>
      <w:r>
        <w:rPr>
          <w:sz w:val="26"/>
          <w:szCs w:val="26"/>
        </w:rPr>
        <w:t>х.</w:t>
      </w:r>
    </w:p>
    <w:p w14:paraId="154D7635" w14:textId="58BFD028" w:rsidR="0005276F" w:rsidRP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5. На маршрутизаторе msk-q42-gw-1 добав</w:t>
      </w:r>
      <w:r>
        <w:rPr>
          <w:sz w:val="26"/>
          <w:szCs w:val="26"/>
        </w:rPr>
        <w:t>ила</w:t>
      </w:r>
      <w:r w:rsidRPr="0005276F">
        <w:rPr>
          <w:sz w:val="26"/>
          <w:szCs w:val="26"/>
        </w:rPr>
        <w:t xml:space="preserve"> дополнительный интерфейс</w:t>
      </w:r>
    </w:p>
    <w:p w14:paraId="2979062E" w14:textId="048D2B7C" w:rsid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NM-2FE2W.</w:t>
      </w:r>
    </w:p>
    <w:p w14:paraId="36C9F277" w14:textId="4B7863B9" w:rsidR="00981349" w:rsidRDefault="00981349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96BA720" wp14:editId="57676B15">
            <wp:extent cx="5940425" cy="615251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92A9" w14:textId="2D012820" w:rsidR="00D66B96" w:rsidRDefault="00D66B96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>
        <w:rPr>
          <w:sz w:val="26"/>
          <w:szCs w:val="26"/>
        </w:rPr>
        <w:t xml:space="preserve"> 7. Добавлении дополнительного интерфейса </w:t>
      </w:r>
      <w:proofErr w:type="gramStart"/>
      <w:r>
        <w:rPr>
          <w:sz w:val="26"/>
          <w:szCs w:val="26"/>
        </w:rPr>
        <w:t xml:space="preserve">на  </w:t>
      </w:r>
      <w:r w:rsidRPr="0005276F">
        <w:rPr>
          <w:sz w:val="26"/>
          <w:szCs w:val="26"/>
        </w:rPr>
        <w:t>msk</w:t>
      </w:r>
      <w:proofErr w:type="gramEnd"/>
      <w:r w:rsidRPr="0005276F">
        <w:rPr>
          <w:sz w:val="26"/>
          <w:szCs w:val="26"/>
        </w:rPr>
        <w:t>-q42-gw-1</w:t>
      </w:r>
      <w:r>
        <w:rPr>
          <w:sz w:val="26"/>
          <w:szCs w:val="26"/>
        </w:rPr>
        <w:t>.</w:t>
      </w:r>
    </w:p>
    <w:p w14:paraId="164EAF25" w14:textId="3583FB8B" w:rsid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 xml:space="preserve">6. В физической рабочей области Packet </w:t>
      </w:r>
      <w:proofErr w:type="spellStart"/>
      <w:r w:rsidRPr="0005276F">
        <w:rPr>
          <w:sz w:val="26"/>
          <w:szCs w:val="26"/>
        </w:rPr>
        <w:t>Tracer</w:t>
      </w:r>
      <w:proofErr w:type="spellEnd"/>
      <w:r w:rsidRPr="0005276F">
        <w:rPr>
          <w:sz w:val="26"/>
          <w:szCs w:val="26"/>
        </w:rPr>
        <w:t xml:space="preserve"> добав</w:t>
      </w:r>
      <w:r>
        <w:rPr>
          <w:sz w:val="26"/>
          <w:szCs w:val="26"/>
        </w:rPr>
        <w:t>ила</w:t>
      </w:r>
      <w:r w:rsidRPr="0005276F">
        <w:rPr>
          <w:sz w:val="26"/>
          <w:szCs w:val="26"/>
        </w:rPr>
        <w:t xml:space="preserve"> в г. Москва здание</w:t>
      </w:r>
      <w:r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>42-го квартала (рис. 13.5), присво</w:t>
      </w:r>
      <w:r>
        <w:rPr>
          <w:sz w:val="26"/>
          <w:szCs w:val="26"/>
        </w:rPr>
        <w:t>ила</w:t>
      </w:r>
      <w:r w:rsidRPr="0005276F">
        <w:rPr>
          <w:sz w:val="26"/>
          <w:szCs w:val="26"/>
        </w:rPr>
        <w:t xml:space="preserve"> ему соответствующее название.</w:t>
      </w:r>
    </w:p>
    <w:p w14:paraId="2355C117" w14:textId="40807C0F" w:rsidR="00981349" w:rsidRDefault="003F272A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4F85870" wp14:editId="48121BE8">
            <wp:extent cx="5940425" cy="61525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13AF" w14:textId="4D380DF1" w:rsidR="00D66B96" w:rsidRDefault="00D66B96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>
        <w:rPr>
          <w:sz w:val="26"/>
          <w:szCs w:val="26"/>
        </w:rPr>
        <w:t xml:space="preserve"> 8. Добавление здание 42-го квартала в Москве.</w:t>
      </w:r>
    </w:p>
    <w:p w14:paraId="5AFA5664" w14:textId="7E151E43" w:rsidR="0005276F" w:rsidRP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 xml:space="preserve">7. В физической рабочей области Packet </w:t>
      </w:r>
      <w:proofErr w:type="spellStart"/>
      <w:r w:rsidRPr="0005276F">
        <w:rPr>
          <w:sz w:val="26"/>
          <w:szCs w:val="26"/>
        </w:rPr>
        <w:t>Tracer</w:t>
      </w:r>
      <w:proofErr w:type="spellEnd"/>
      <w:r w:rsidRPr="0005276F">
        <w:rPr>
          <w:sz w:val="26"/>
          <w:szCs w:val="26"/>
        </w:rPr>
        <w:t xml:space="preserve"> добав</w:t>
      </w:r>
      <w:r>
        <w:rPr>
          <w:sz w:val="26"/>
          <w:szCs w:val="26"/>
        </w:rPr>
        <w:t>ила</w:t>
      </w:r>
      <w:r w:rsidRPr="0005276F">
        <w:rPr>
          <w:sz w:val="26"/>
          <w:szCs w:val="26"/>
        </w:rPr>
        <w:t xml:space="preserve"> город Сочи</w:t>
      </w:r>
    </w:p>
    <w:p w14:paraId="50D11DAF" w14:textId="79C562B4" w:rsid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(рис. 13.6) и в нём здание филиала, присво</w:t>
      </w:r>
      <w:r>
        <w:rPr>
          <w:sz w:val="26"/>
          <w:szCs w:val="26"/>
        </w:rPr>
        <w:t>ила</w:t>
      </w:r>
      <w:r w:rsidRPr="0005276F">
        <w:rPr>
          <w:sz w:val="26"/>
          <w:szCs w:val="26"/>
        </w:rPr>
        <w:t xml:space="preserve"> ему соответствующее название.</w:t>
      </w:r>
    </w:p>
    <w:p w14:paraId="246881E9" w14:textId="7A7BB016" w:rsidR="003F272A" w:rsidRDefault="003B5131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8150B7E" wp14:editId="7E99A4A6">
            <wp:extent cx="5940425" cy="47326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3E84" w14:textId="6B998207" w:rsidR="00D66B96" w:rsidRDefault="00D66B96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>
        <w:rPr>
          <w:sz w:val="26"/>
          <w:szCs w:val="26"/>
        </w:rPr>
        <w:t xml:space="preserve"> 9. Добавление города Сочи.</w:t>
      </w:r>
    </w:p>
    <w:p w14:paraId="5FC9E9BC" w14:textId="7B1E35E2" w:rsidR="001A6D3F" w:rsidRDefault="00E847CE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5F05F31" wp14:editId="62F1DB2C">
            <wp:extent cx="5940425" cy="47326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1C4E" w14:textId="7FC0258A" w:rsidR="00D66B96" w:rsidRPr="0005276F" w:rsidRDefault="00D66B96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>
        <w:rPr>
          <w:sz w:val="26"/>
          <w:szCs w:val="26"/>
        </w:rPr>
        <w:t xml:space="preserve"> 10. Добавление здания в городе Сочи.</w:t>
      </w:r>
    </w:p>
    <w:p w14:paraId="016C96DF" w14:textId="43A392AA" w:rsidR="0005276F" w:rsidRP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8. Перене</w:t>
      </w:r>
      <w:r>
        <w:rPr>
          <w:sz w:val="26"/>
          <w:szCs w:val="26"/>
        </w:rPr>
        <w:t>сла</w:t>
      </w:r>
      <w:r w:rsidRPr="0005276F">
        <w:rPr>
          <w:sz w:val="26"/>
          <w:szCs w:val="26"/>
        </w:rPr>
        <w:t xml:space="preserve"> из сети «Донская» оборудование сети 42-го квартала и сети</w:t>
      </w:r>
    </w:p>
    <w:p w14:paraId="76E2AE8F" w14:textId="77777777" w:rsidR="007A643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филиала в соответствующие здания (рис. 13.7, 13.8).</w:t>
      </w:r>
    </w:p>
    <w:p w14:paraId="3DE4A9C0" w14:textId="714FA559" w:rsidR="0005276F" w:rsidRDefault="007A643F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19FD284" wp14:editId="14B81CB5">
            <wp:extent cx="5940425" cy="42856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3BD9" w14:textId="096D2628" w:rsidR="007A643F" w:rsidRDefault="008F0016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559631AB" wp14:editId="4F2ABC99">
            <wp:extent cx="5940425" cy="42856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8C4C" w14:textId="5183F34C" w:rsidR="00D66B96" w:rsidRPr="0005276F" w:rsidRDefault="00D66B96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Рисунк</w:t>
      </w:r>
      <w:r w:rsidR="000F1B2B">
        <w:rPr>
          <w:sz w:val="26"/>
          <w:szCs w:val="26"/>
        </w:rPr>
        <w:t>и 11-12. Схемы квартал 42 и Сочи.</w:t>
      </w:r>
    </w:p>
    <w:p w14:paraId="08510232" w14:textId="72CD2408" w:rsid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9. Прове</w:t>
      </w:r>
      <w:r>
        <w:rPr>
          <w:sz w:val="26"/>
          <w:szCs w:val="26"/>
        </w:rPr>
        <w:t>ла</w:t>
      </w:r>
      <w:r w:rsidRPr="0005276F">
        <w:rPr>
          <w:sz w:val="26"/>
          <w:szCs w:val="26"/>
        </w:rPr>
        <w:t xml:space="preserve"> соединение объектов согласно скорректированной </w:t>
      </w:r>
      <w:r>
        <w:rPr>
          <w:sz w:val="26"/>
          <w:szCs w:val="26"/>
        </w:rPr>
        <w:t>мною</w:t>
      </w:r>
      <w:r w:rsidRPr="0005276F">
        <w:rPr>
          <w:sz w:val="26"/>
          <w:szCs w:val="26"/>
        </w:rPr>
        <w:t xml:space="preserve"> схеме L1.</w:t>
      </w:r>
    </w:p>
    <w:p w14:paraId="42EC2AB6" w14:textId="4E199CBA" w:rsidR="0005276F" w:rsidRDefault="007F559A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983D158" wp14:editId="6D356138">
            <wp:extent cx="5940425" cy="24809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578C" w14:textId="2F42F683" w:rsidR="000F1B2B" w:rsidRPr="0005276F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Рисунок</w:t>
      </w:r>
      <w:r>
        <w:rPr>
          <w:sz w:val="26"/>
          <w:szCs w:val="26"/>
        </w:rPr>
        <w:t xml:space="preserve"> 13. Соединение объектов. Схема сети (</w:t>
      </w:r>
      <w:proofErr w:type="spellStart"/>
      <w:r>
        <w:rPr>
          <w:sz w:val="26"/>
          <w:szCs w:val="26"/>
        </w:rPr>
        <w:t>измение</w:t>
      </w:r>
      <w:proofErr w:type="spellEnd"/>
      <w:r>
        <w:rPr>
          <w:sz w:val="26"/>
          <w:szCs w:val="26"/>
        </w:rPr>
        <w:t>).</w:t>
      </w:r>
    </w:p>
    <w:p w14:paraId="26CDF622" w14:textId="50CA0FCE" w:rsidR="0005276F" w:rsidRPr="0005276F" w:rsidRDefault="0005276F" w:rsidP="0005276F">
      <w:pPr>
        <w:spacing w:line="360" w:lineRule="auto"/>
        <w:rPr>
          <w:sz w:val="28"/>
          <w:szCs w:val="28"/>
        </w:rPr>
      </w:pPr>
      <w:r w:rsidRPr="0005276F">
        <w:rPr>
          <w:sz w:val="28"/>
          <w:szCs w:val="28"/>
        </w:rPr>
        <w:t>2. Схема подключения подсети 42-го квартала</w:t>
      </w:r>
    </w:p>
    <w:p w14:paraId="26588D56" w14:textId="4C0BA6B3" w:rsidR="0005276F" w:rsidRPr="002F355C" w:rsidRDefault="0005276F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2.</w:t>
      </w:r>
      <w:r w:rsidRPr="0005276F">
        <w:rPr>
          <w:sz w:val="26"/>
          <w:szCs w:val="26"/>
        </w:rPr>
        <w:t>1. Первоначальная настройка маршрутизатора</w:t>
      </w:r>
      <w:r w:rsidR="002F355C">
        <w:rPr>
          <w:sz w:val="26"/>
          <w:szCs w:val="26"/>
        </w:rPr>
        <w:t xml:space="preserve"> </w:t>
      </w:r>
      <w:r w:rsidRPr="00D30564">
        <w:rPr>
          <w:sz w:val="26"/>
          <w:szCs w:val="26"/>
          <w:lang w:val="en-US"/>
        </w:rPr>
        <w:t>msk</w:t>
      </w:r>
      <w:r w:rsidRPr="002F355C">
        <w:rPr>
          <w:sz w:val="26"/>
          <w:szCs w:val="26"/>
        </w:rPr>
        <w:t>-</w:t>
      </w:r>
      <w:r w:rsidRPr="00D30564">
        <w:rPr>
          <w:sz w:val="26"/>
          <w:szCs w:val="26"/>
          <w:lang w:val="en-US"/>
        </w:rPr>
        <w:t>q</w:t>
      </w:r>
      <w:r w:rsidRPr="002F355C">
        <w:rPr>
          <w:sz w:val="26"/>
          <w:szCs w:val="26"/>
        </w:rPr>
        <w:t>42-</w:t>
      </w:r>
      <w:r w:rsidRPr="00D30564">
        <w:rPr>
          <w:sz w:val="26"/>
          <w:szCs w:val="26"/>
          <w:lang w:val="en-US"/>
        </w:rPr>
        <w:t>gw</w:t>
      </w:r>
      <w:r w:rsidRPr="002F355C">
        <w:rPr>
          <w:sz w:val="26"/>
          <w:szCs w:val="26"/>
        </w:rPr>
        <w:t>-1</w:t>
      </w:r>
    </w:p>
    <w:p w14:paraId="2E32D231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msk−q42−gw−1&gt;enable</w:t>
      </w:r>
    </w:p>
    <w:p w14:paraId="6EB6733F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msk−q42−gw−1#configure terminal</w:t>
      </w:r>
    </w:p>
    <w:p w14:paraId="687022B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30F16109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37246ED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0BBCD60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666C36B7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msk−q42−gw−1(config)#line console 0</w:t>
      </w:r>
    </w:p>
    <w:p w14:paraId="3B497BEB" w14:textId="607BF8B3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3406271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6B159D73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374642A8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msk−q42−gw−1(config)#enable secret cisco</w:t>
      </w:r>
    </w:p>
    <w:p w14:paraId="1D7806DE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msk−q42−gw−1(config)#service password−encryption</w:t>
      </w:r>
    </w:p>
    <w:p w14:paraId="20AC3257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msk−q42−gw−1(config)#username admin privilege 1 secret cisco</w:t>
      </w:r>
    </w:p>
    <w:p w14:paraId="0913F638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msk−q42−gw−1(config)#ip domain−name q42.rudn.edu</w:t>
      </w:r>
    </w:p>
    <w:p w14:paraId="5DD9882D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msk−q42−gw−1(config)#crypto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3A498993" w14:textId="1F830C34" w:rsidR="003E0666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4056C437" w14:textId="2567F03F" w:rsidR="00C613F2" w:rsidRPr="00C613F2" w:rsidRDefault="00C613F2" w:rsidP="00C613F2">
      <w:pPr>
        <w:rPr>
          <w:lang w:val="en-US"/>
        </w:rPr>
      </w:pPr>
      <w:r w:rsidRPr="00C613F2">
        <w:rPr>
          <w:lang w:val="en-US"/>
        </w:rPr>
        <w:t>msk−q42−gw−1(config−</w:t>
      </w:r>
      <w:proofErr w:type="gramStart"/>
      <w:r w:rsidRPr="00C613F2">
        <w:rPr>
          <w:lang w:val="en-US"/>
        </w:rPr>
        <w:t>line)#</w:t>
      </w:r>
      <w:proofErr w:type="gramEnd"/>
      <w:r w:rsidRPr="00C613F2">
        <w:rPr>
          <w:lang w:val="en-US"/>
        </w:rPr>
        <w:t xml:space="preserve">transport input </w:t>
      </w:r>
      <w:proofErr w:type="spellStart"/>
      <w:r w:rsidRPr="00C613F2">
        <w:rPr>
          <w:lang w:val="en-US"/>
        </w:rPr>
        <w:t>ssh</w:t>
      </w:r>
      <w:proofErr w:type="spellEnd"/>
    </w:p>
    <w:p w14:paraId="0177F1AC" w14:textId="77777777" w:rsidR="00C613F2" w:rsidRDefault="00C613F2" w:rsidP="0005276F">
      <w:pPr>
        <w:spacing w:line="360" w:lineRule="auto"/>
        <w:rPr>
          <w:sz w:val="26"/>
          <w:szCs w:val="26"/>
          <w:lang w:val="en-US"/>
        </w:rPr>
      </w:pPr>
    </w:p>
    <w:p w14:paraId="1694812A" w14:textId="10F3EC62" w:rsidR="00811643" w:rsidRDefault="00C613F2" w:rsidP="0005276F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3A9771FB" wp14:editId="6B0A65C3">
            <wp:extent cx="5940425" cy="56972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352E" w14:textId="2DF7EE96" w:rsidR="000F1B2B" w:rsidRPr="000F1B2B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14. </w:t>
      </w:r>
      <w:r w:rsidRPr="0005276F">
        <w:rPr>
          <w:sz w:val="26"/>
          <w:szCs w:val="26"/>
        </w:rPr>
        <w:t>Первоначальная настройка маршрутизатора</w:t>
      </w:r>
      <w:r>
        <w:rPr>
          <w:sz w:val="26"/>
          <w:szCs w:val="26"/>
        </w:rPr>
        <w:t>.</w:t>
      </w:r>
    </w:p>
    <w:p w14:paraId="1EF1B885" w14:textId="77777777" w:rsidR="0005276F" w:rsidRPr="0005276F" w:rsidRDefault="0005276F" w:rsidP="0005276F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 xml:space="preserve">2.2. Первоначальная настройка коммутатора </w:t>
      </w:r>
      <w:r w:rsidRPr="00530DA3">
        <w:rPr>
          <w:sz w:val="26"/>
          <w:szCs w:val="26"/>
        </w:rPr>
        <w:t>msk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q</w:t>
      </w:r>
      <w:r w:rsidRPr="0005276F">
        <w:rPr>
          <w:sz w:val="26"/>
          <w:szCs w:val="26"/>
        </w:rPr>
        <w:t>42-</w:t>
      </w:r>
      <w:r w:rsidRPr="00530DA3">
        <w:rPr>
          <w:sz w:val="26"/>
          <w:szCs w:val="26"/>
        </w:rPr>
        <w:t>sw</w:t>
      </w:r>
      <w:r w:rsidRPr="0005276F">
        <w:rPr>
          <w:sz w:val="26"/>
          <w:szCs w:val="26"/>
        </w:rPr>
        <w:t>-1</w:t>
      </w:r>
    </w:p>
    <w:p w14:paraId="3A409870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msk−q42−sw−1&gt;enable</w:t>
      </w:r>
    </w:p>
    <w:p w14:paraId="5B24DD8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msk−q42−sw−1#configure terminal</w:t>
      </w:r>
    </w:p>
    <w:p w14:paraId="3053398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msk−q42−sw−1(config)#line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03D35780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5DD08059" w14:textId="2466ABD0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22D8AEAD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6DB1DC3E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msk−q42−sw−1(config)#line console 0</w:t>
      </w:r>
    </w:p>
    <w:p w14:paraId="5B5B159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5058C87A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790FE31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71888D80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msk−q42−sw−1(config)#enable secret cisco</w:t>
      </w:r>
    </w:p>
    <w:p w14:paraId="1EA949B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msk−q42−sw−1(config)#service password−encryption</w:t>
      </w:r>
    </w:p>
    <w:p w14:paraId="5F7E69DE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msk−q42−sw−1(config)#username admin privilege 1 secret cisco</w:t>
      </w:r>
    </w:p>
    <w:p w14:paraId="0FB048D0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msk−q42−sw−1(config)#ip domain−name q42.rudn.edu</w:t>
      </w:r>
    </w:p>
    <w:p w14:paraId="78E5FAE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msk−q42−sw−1(config)#crypto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29D7314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msk−q42−sw−1(config)#line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3F897370" w14:textId="3B66558E" w:rsidR="0005276F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msk−q42−sw−1(config−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 xml:space="preserve">transport input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</w:p>
    <w:p w14:paraId="5FED04AC" w14:textId="7EE92609" w:rsidR="002D1D4D" w:rsidRDefault="002D1D4D" w:rsidP="0005276F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FC661E8" wp14:editId="2F2EDFA6">
            <wp:extent cx="5940425" cy="569722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1590" w14:textId="2FD08BE9" w:rsidR="000F1B2B" w:rsidRPr="000F1B2B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15. </w:t>
      </w:r>
      <w:r w:rsidRPr="0005276F">
        <w:rPr>
          <w:sz w:val="26"/>
          <w:szCs w:val="26"/>
        </w:rPr>
        <w:t xml:space="preserve">Первоначальная настройка коммутатора </w:t>
      </w:r>
      <w:r w:rsidRPr="00530DA3">
        <w:rPr>
          <w:sz w:val="26"/>
          <w:szCs w:val="26"/>
        </w:rPr>
        <w:t>msk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q</w:t>
      </w:r>
      <w:r w:rsidRPr="0005276F">
        <w:rPr>
          <w:sz w:val="26"/>
          <w:szCs w:val="26"/>
        </w:rPr>
        <w:t>42-</w:t>
      </w:r>
      <w:r w:rsidRPr="00530DA3">
        <w:rPr>
          <w:sz w:val="26"/>
          <w:szCs w:val="26"/>
        </w:rPr>
        <w:t>sw</w:t>
      </w:r>
      <w:r w:rsidRPr="0005276F">
        <w:rPr>
          <w:sz w:val="26"/>
          <w:szCs w:val="26"/>
        </w:rPr>
        <w:t>-1</w:t>
      </w:r>
      <w:r>
        <w:rPr>
          <w:sz w:val="26"/>
          <w:szCs w:val="26"/>
        </w:rPr>
        <w:t>.</w:t>
      </w:r>
    </w:p>
    <w:p w14:paraId="056CCA17" w14:textId="42FE3106" w:rsidR="0005276F" w:rsidRPr="0005276F" w:rsidRDefault="0005276F" w:rsidP="0005276F">
      <w:pPr>
        <w:spacing w:line="360" w:lineRule="auto"/>
        <w:rPr>
          <w:sz w:val="26"/>
          <w:szCs w:val="26"/>
        </w:rPr>
      </w:pPr>
      <w:r w:rsidRPr="00530DA3">
        <w:rPr>
          <w:sz w:val="26"/>
          <w:szCs w:val="26"/>
        </w:rPr>
        <w:t>2.3.</w:t>
      </w:r>
      <w:r w:rsidRPr="0005276F">
        <w:rPr>
          <w:sz w:val="26"/>
          <w:szCs w:val="26"/>
        </w:rPr>
        <w:t xml:space="preserve"> Первоначальная настройка маршрутизирующего</w:t>
      </w:r>
      <w:r w:rsidR="000F1B2B"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 xml:space="preserve">коммутатора </w:t>
      </w:r>
      <w:r w:rsidRPr="00530DA3">
        <w:rPr>
          <w:sz w:val="26"/>
          <w:szCs w:val="26"/>
        </w:rPr>
        <w:t>msk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hostel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gw</w:t>
      </w:r>
      <w:r w:rsidRPr="0005276F">
        <w:rPr>
          <w:sz w:val="26"/>
          <w:szCs w:val="26"/>
        </w:rPr>
        <w:t>-1</w:t>
      </w:r>
    </w:p>
    <w:p w14:paraId="39917A6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msk−hostel−gw−1&gt;enable</w:t>
      </w:r>
    </w:p>
    <w:p w14:paraId="1D123F34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msk−hostel−gw−1#configure terminal</w:t>
      </w:r>
    </w:p>
    <w:p w14:paraId="600F69AF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2B975A88" w14:textId="430B2695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5A1DFC2B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4B5FE65F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3915A1CE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msk−hostel−gw−1(config)#line console 0</w:t>
      </w:r>
    </w:p>
    <w:p w14:paraId="0DED26C5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5DF4F941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1A0B1A77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370317A1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msk−hostel−gw−1(config)#enable secret cisco</w:t>
      </w:r>
    </w:p>
    <w:p w14:paraId="0CAE518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msk−hostel−gw−1(config)#service password−encryption</w:t>
      </w:r>
    </w:p>
    <w:p w14:paraId="1679AFC9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msk−hostel−gw−1(config)#username admin privilege 1 secret cisco</w:t>
      </w:r>
    </w:p>
    <w:p w14:paraId="55597767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msk−hostel−gw−1(config)#ip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  <w:r w:rsidRPr="00D30564">
        <w:rPr>
          <w:sz w:val="26"/>
          <w:szCs w:val="26"/>
          <w:lang w:val="en-US"/>
        </w:rPr>
        <w:t xml:space="preserve"> version 2</w:t>
      </w:r>
    </w:p>
    <w:p w14:paraId="64468BE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msk−hostel−gw−1(config)#ip domain−name hostel.rudn.edu</w:t>
      </w:r>
    </w:p>
    <w:p w14:paraId="0171DC7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08234F8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4DAF5592" w14:textId="2CAB914B" w:rsidR="0005276F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 xml:space="preserve">transport input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  <w:r w:rsidR="00F42655">
        <w:rPr>
          <w:noProof/>
          <w:sz w:val="26"/>
          <w:szCs w:val="26"/>
          <w:lang w:val="en-US"/>
        </w:rPr>
        <w:drawing>
          <wp:inline distT="0" distB="0" distL="0" distR="0" wp14:anchorId="29F200A5" wp14:editId="7E9A6694">
            <wp:extent cx="5940425" cy="56972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31E" w14:textId="5B45D488" w:rsidR="000F1B2B" w:rsidRPr="000F1B2B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16. </w:t>
      </w:r>
      <w:r w:rsidRPr="0005276F">
        <w:rPr>
          <w:sz w:val="26"/>
          <w:szCs w:val="26"/>
        </w:rPr>
        <w:t>Первоначальная настройка маршрутизирующего</w:t>
      </w:r>
      <w:r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 xml:space="preserve">коммутатора </w:t>
      </w:r>
      <w:r w:rsidRPr="00530DA3">
        <w:rPr>
          <w:sz w:val="26"/>
          <w:szCs w:val="26"/>
        </w:rPr>
        <w:t>msk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hostel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gw</w:t>
      </w:r>
      <w:r w:rsidRPr="0005276F">
        <w:rPr>
          <w:sz w:val="26"/>
          <w:szCs w:val="26"/>
        </w:rPr>
        <w:t>-1</w:t>
      </w:r>
      <w:r>
        <w:rPr>
          <w:sz w:val="26"/>
          <w:szCs w:val="26"/>
        </w:rPr>
        <w:t>.</w:t>
      </w:r>
    </w:p>
    <w:p w14:paraId="5A72B1B8" w14:textId="5B202A80" w:rsidR="0005276F" w:rsidRPr="000F1B2B" w:rsidRDefault="0005276F" w:rsidP="0005276F">
      <w:pPr>
        <w:spacing w:line="360" w:lineRule="auto"/>
        <w:rPr>
          <w:sz w:val="26"/>
          <w:szCs w:val="26"/>
        </w:rPr>
      </w:pPr>
      <w:r w:rsidRPr="000F1B2B">
        <w:rPr>
          <w:sz w:val="26"/>
          <w:szCs w:val="26"/>
        </w:rPr>
        <w:t xml:space="preserve">2.4. </w:t>
      </w:r>
      <w:r w:rsidRPr="0005276F">
        <w:rPr>
          <w:sz w:val="26"/>
          <w:szCs w:val="26"/>
        </w:rPr>
        <w:t>Первоначальная</w:t>
      </w:r>
      <w:r w:rsidRPr="000F1B2B"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>настройка</w:t>
      </w:r>
      <w:r w:rsidRPr="000F1B2B"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>коммутатора</w:t>
      </w:r>
      <w:r w:rsidRPr="000F1B2B">
        <w:rPr>
          <w:sz w:val="26"/>
          <w:szCs w:val="26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msk</w:t>
      </w:r>
      <w:proofErr w:type="spellEnd"/>
      <w:r w:rsidRPr="000F1B2B">
        <w:rPr>
          <w:sz w:val="26"/>
          <w:szCs w:val="26"/>
        </w:rPr>
        <w:t>-</w:t>
      </w:r>
      <w:r w:rsidRPr="00D30564">
        <w:rPr>
          <w:sz w:val="26"/>
          <w:szCs w:val="26"/>
          <w:lang w:val="en-US"/>
        </w:rPr>
        <w:t>hostel</w:t>
      </w:r>
      <w:r w:rsidRPr="000F1B2B">
        <w:rPr>
          <w:sz w:val="26"/>
          <w:szCs w:val="26"/>
        </w:rPr>
        <w:t>-</w:t>
      </w:r>
      <w:proofErr w:type="spellStart"/>
      <w:r w:rsidRPr="00D30564">
        <w:rPr>
          <w:sz w:val="26"/>
          <w:szCs w:val="26"/>
          <w:lang w:val="en-US"/>
        </w:rPr>
        <w:t>sw</w:t>
      </w:r>
      <w:proofErr w:type="spellEnd"/>
      <w:r w:rsidRPr="000F1B2B">
        <w:rPr>
          <w:sz w:val="26"/>
          <w:szCs w:val="26"/>
        </w:rPr>
        <w:t>-1</w:t>
      </w:r>
    </w:p>
    <w:p w14:paraId="7D18C2BF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msk−hostel−sw−1&gt;enable</w:t>
      </w:r>
    </w:p>
    <w:p w14:paraId="39F41099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msk−hostel−sw−1#configure terminal</w:t>
      </w:r>
    </w:p>
    <w:p w14:paraId="632D971F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msk−hostel−sw−1(config)#line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670B5C6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39E5851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35304FE6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19760465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msk−hostel−sw−1(config)#line console 0</w:t>
      </w:r>
    </w:p>
    <w:p w14:paraId="5F93685D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3517912D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6429399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1C928828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msk−hostel−sw−1(config)#enable secret cisco</w:t>
      </w:r>
    </w:p>
    <w:p w14:paraId="3C7E328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msk−hostel−sw−1(config)#service password−encryption</w:t>
      </w:r>
    </w:p>
    <w:p w14:paraId="5064861C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msk−hostel−sw−1(config)#username admin privilege 1 secret cisco</w:t>
      </w:r>
    </w:p>
    <w:p w14:paraId="3B79B4B1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msk−hostel−gw−1(config)#ip domain−name hostel.rudn.edu</w:t>
      </w:r>
    </w:p>
    <w:p w14:paraId="4715BFF2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287171FE" w14:textId="77777777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msk−hostel−gw−1(config)#line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232EF744" w14:textId="5F8F5CDE" w:rsidR="0005276F" w:rsidRPr="00D30564" w:rsidRDefault="0005276F" w:rsidP="0005276F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msk−hostel−gw−1(config−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 xml:space="preserve">transport input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</w:p>
    <w:p w14:paraId="14878471" w14:textId="4C165975" w:rsidR="0005276F" w:rsidRDefault="00896060" w:rsidP="0005276F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  <w:lang w:val="en-US"/>
        </w:rPr>
        <w:drawing>
          <wp:inline distT="0" distB="0" distL="0" distR="0" wp14:anchorId="4F5A1431" wp14:editId="007A4B75">
            <wp:extent cx="5940425" cy="56972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C50F" w14:textId="52129B40" w:rsidR="000F1B2B" w:rsidRPr="000F1B2B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17. </w:t>
      </w:r>
      <w:r w:rsidRPr="0005276F">
        <w:rPr>
          <w:sz w:val="26"/>
          <w:szCs w:val="26"/>
        </w:rPr>
        <w:t>Первоначальная</w:t>
      </w:r>
      <w:r w:rsidRPr="000F1B2B"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>настройка</w:t>
      </w:r>
      <w:r w:rsidRPr="000F1B2B">
        <w:rPr>
          <w:sz w:val="26"/>
          <w:szCs w:val="26"/>
        </w:rPr>
        <w:t xml:space="preserve"> </w:t>
      </w:r>
      <w:r w:rsidRPr="0005276F">
        <w:rPr>
          <w:sz w:val="26"/>
          <w:szCs w:val="26"/>
        </w:rPr>
        <w:t>коммутатора</w:t>
      </w:r>
      <w:r w:rsidRPr="000F1B2B">
        <w:rPr>
          <w:sz w:val="26"/>
          <w:szCs w:val="26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msk</w:t>
      </w:r>
      <w:proofErr w:type="spellEnd"/>
      <w:r w:rsidRPr="000F1B2B">
        <w:rPr>
          <w:sz w:val="26"/>
          <w:szCs w:val="26"/>
        </w:rPr>
        <w:t>-</w:t>
      </w:r>
      <w:r w:rsidRPr="00D30564">
        <w:rPr>
          <w:sz w:val="26"/>
          <w:szCs w:val="26"/>
          <w:lang w:val="en-US"/>
        </w:rPr>
        <w:t>hostel</w:t>
      </w:r>
      <w:r w:rsidRPr="000F1B2B">
        <w:rPr>
          <w:sz w:val="26"/>
          <w:szCs w:val="26"/>
        </w:rPr>
        <w:t>-</w:t>
      </w:r>
      <w:proofErr w:type="spellStart"/>
      <w:r w:rsidRPr="00D30564">
        <w:rPr>
          <w:sz w:val="26"/>
          <w:szCs w:val="26"/>
          <w:lang w:val="en-US"/>
        </w:rPr>
        <w:t>sw</w:t>
      </w:r>
      <w:proofErr w:type="spellEnd"/>
      <w:r w:rsidRPr="000F1B2B">
        <w:rPr>
          <w:sz w:val="26"/>
          <w:szCs w:val="26"/>
        </w:rPr>
        <w:t>-1</w:t>
      </w:r>
      <w:r>
        <w:rPr>
          <w:sz w:val="26"/>
          <w:szCs w:val="26"/>
        </w:rPr>
        <w:t>.</w:t>
      </w:r>
    </w:p>
    <w:p w14:paraId="5BD0A4F2" w14:textId="7C0B6024" w:rsidR="0005276F" w:rsidRPr="002D1D4D" w:rsidRDefault="0005276F" w:rsidP="0005276F">
      <w:pPr>
        <w:spacing w:line="360" w:lineRule="auto"/>
        <w:rPr>
          <w:sz w:val="28"/>
          <w:szCs w:val="28"/>
        </w:rPr>
      </w:pPr>
      <w:r w:rsidRPr="002D1D4D">
        <w:rPr>
          <w:sz w:val="28"/>
          <w:szCs w:val="28"/>
        </w:rPr>
        <w:t>3. Схема подключения подсети филиала в г. Сочи</w:t>
      </w:r>
    </w:p>
    <w:p w14:paraId="6E54CF6C" w14:textId="3885F326" w:rsidR="0005276F" w:rsidRPr="0005276F" w:rsidRDefault="0005276F" w:rsidP="00530DA3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 xml:space="preserve">3.1. Первоначальная настройка коммутатора </w:t>
      </w:r>
      <w:r w:rsidRPr="00530DA3">
        <w:rPr>
          <w:sz w:val="26"/>
          <w:szCs w:val="26"/>
        </w:rPr>
        <w:t>sch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sochi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sw</w:t>
      </w:r>
      <w:r w:rsidRPr="0005276F">
        <w:rPr>
          <w:sz w:val="26"/>
          <w:szCs w:val="26"/>
        </w:rPr>
        <w:t>-1</w:t>
      </w:r>
    </w:p>
    <w:p w14:paraId="46A6579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sch−sochi−sw−1&gt;enable</w:t>
      </w:r>
    </w:p>
    <w:p w14:paraId="767A674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sch−sochi−sw−1#configure terminal</w:t>
      </w:r>
    </w:p>
    <w:p w14:paraId="50D84C68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sch−sochi−sw−1(config)#line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14F80E5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0B4A1FC8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35B1F3C7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06E1F50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sch−sochi−sw−1(config)#line console 0</w:t>
      </w:r>
    </w:p>
    <w:p w14:paraId="1DD3F41A" w14:textId="05CDC456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44E51D1D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249AB5AE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5E38AD60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sch−sochi−sw−1(config)#enable secret cisco</w:t>
      </w:r>
    </w:p>
    <w:p w14:paraId="3F601B8F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sch−sochi−sw−1(config)#service password−encryption</w:t>
      </w:r>
    </w:p>
    <w:p w14:paraId="650E1510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sch−sochi−sw−1(config)#username admin privilege 1 secret cisco</w:t>
      </w:r>
    </w:p>
    <w:p w14:paraId="684AF807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msk−sochi−sw−1(config)#ip domain−name sochi.rudn.edu</w:t>
      </w:r>
    </w:p>
    <w:p w14:paraId="1F1A0FFE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msk−sochi−sw−1(config)#crypto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45E448E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msk−sochi−sw−1(config)#line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61CCD620" w14:textId="4F5755EA" w:rsidR="0005276F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msk−sochi−sw−1(config−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 xml:space="preserve">transport input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</w:p>
    <w:p w14:paraId="6487CD0B" w14:textId="6312E581" w:rsidR="006333CA" w:rsidRDefault="006333CA" w:rsidP="00530DA3">
      <w:pPr>
        <w:spacing w:line="360" w:lineRule="auto"/>
        <w:rPr>
          <w:sz w:val="26"/>
          <w:szCs w:val="26"/>
          <w:lang w:val="en-US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E37FC2" wp14:editId="433D4072">
            <wp:extent cx="5940425" cy="56972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68C4" w14:textId="0D1FB3AB" w:rsidR="000F1B2B" w:rsidRPr="000F1B2B" w:rsidRDefault="000F1B2B" w:rsidP="00530DA3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18. </w:t>
      </w:r>
      <w:r w:rsidRPr="0005276F">
        <w:rPr>
          <w:sz w:val="26"/>
          <w:szCs w:val="26"/>
        </w:rPr>
        <w:t xml:space="preserve">Первоначальная настройка коммутатора </w:t>
      </w:r>
      <w:r w:rsidRPr="00530DA3">
        <w:rPr>
          <w:sz w:val="26"/>
          <w:szCs w:val="26"/>
        </w:rPr>
        <w:t>sch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sochi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sw</w:t>
      </w:r>
      <w:r w:rsidRPr="0005276F">
        <w:rPr>
          <w:sz w:val="26"/>
          <w:szCs w:val="26"/>
        </w:rPr>
        <w:t>-1</w:t>
      </w:r>
      <w:r>
        <w:rPr>
          <w:sz w:val="26"/>
          <w:szCs w:val="26"/>
        </w:rPr>
        <w:t>.</w:t>
      </w:r>
    </w:p>
    <w:p w14:paraId="3CCC1E6C" w14:textId="6AF0AB4D" w:rsidR="0005276F" w:rsidRPr="0005276F" w:rsidRDefault="0005276F" w:rsidP="00530DA3">
      <w:pPr>
        <w:spacing w:line="360" w:lineRule="auto"/>
        <w:rPr>
          <w:sz w:val="26"/>
          <w:szCs w:val="26"/>
        </w:rPr>
      </w:pPr>
      <w:r w:rsidRPr="0005276F">
        <w:rPr>
          <w:sz w:val="26"/>
          <w:szCs w:val="26"/>
        </w:rPr>
        <w:t>3.2. Первоначальная настройка маршрутизатора</w:t>
      </w:r>
      <w:r w:rsidR="000F1B2B">
        <w:rPr>
          <w:sz w:val="26"/>
          <w:szCs w:val="26"/>
        </w:rPr>
        <w:t xml:space="preserve"> </w:t>
      </w:r>
      <w:r w:rsidRPr="00530DA3">
        <w:rPr>
          <w:sz w:val="26"/>
          <w:szCs w:val="26"/>
        </w:rPr>
        <w:t>sch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sochi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gw</w:t>
      </w:r>
      <w:r w:rsidRPr="0005276F">
        <w:rPr>
          <w:sz w:val="26"/>
          <w:szCs w:val="26"/>
        </w:rPr>
        <w:t>-1</w:t>
      </w:r>
    </w:p>
    <w:p w14:paraId="7DB7D8BE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sch−sochi−gw−1&gt;enable</w:t>
      </w:r>
    </w:p>
    <w:p w14:paraId="1102E41E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sch−sochi−gw−1#configure terminal</w:t>
      </w:r>
    </w:p>
    <w:p w14:paraId="36F60660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sch−sochi−gw−1(config)#line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175F628D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41546E40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5F165B79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77C0231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sch−sochi−gw−1(config)#line console 0</w:t>
      </w:r>
    </w:p>
    <w:p w14:paraId="210E5BE2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password cisco</w:t>
      </w:r>
    </w:p>
    <w:p w14:paraId="3EE7A7C5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login</w:t>
      </w:r>
    </w:p>
    <w:p w14:paraId="581C1305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>exit</w:t>
      </w:r>
    </w:p>
    <w:p w14:paraId="48129A95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lastRenderedPageBreak/>
        <w:t>sch−sochi−gw−1(config)#enable secret cisco</w:t>
      </w:r>
    </w:p>
    <w:p w14:paraId="0CC111F6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sch−sochi−gw−1(config)#service password−encryption</w:t>
      </w:r>
    </w:p>
    <w:p w14:paraId="65DAB6F3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sch−sochi−gw−1(config)#username admin privilege 1 secret cisco</w:t>
      </w:r>
    </w:p>
    <w:p w14:paraId="12A9650B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msk−sochi−gw−1(config)#ip domain−name sochi.rudn.edu</w:t>
      </w:r>
    </w:p>
    <w:p w14:paraId="07960588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msk−sochi−gw−1(config)#crypto key </w:t>
      </w:r>
      <w:proofErr w:type="gramStart"/>
      <w:r w:rsidRPr="00D30564">
        <w:rPr>
          <w:sz w:val="26"/>
          <w:szCs w:val="26"/>
          <w:lang w:val="en-US"/>
        </w:rPr>
        <w:t>generate</w:t>
      </w:r>
      <w:proofErr w:type="gramEnd"/>
      <w:r w:rsidRPr="00D30564">
        <w:rPr>
          <w:sz w:val="26"/>
          <w:szCs w:val="26"/>
          <w:lang w:val="en-US"/>
        </w:rPr>
        <w:t xml:space="preserve"> </w:t>
      </w:r>
      <w:proofErr w:type="spellStart"/>
      <w:r w:rsidRPr="00D30564">
        <w:rPr>
          <w:sz w:val="26"/>
          <w:szCs w:val="26"/>
          <w:lang w:val="en-US"/>
        </w:rPr>
        <w:t>rsa</w:t>
      </w:r>
      <w:proofErr w:type="spellEnd"/>
    </w:p>
    <w:p w14:paraId="215EDE2B" w14:textId="77777777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 xml:space="preserve">msk−sochi−gw−1(config)#line </w:t>
      </w:r>
      <w:proofErr w:type="spellStart"/>
      <w:r w:rsidRPr="00D30564">
        <w:rPr>
          <w:sz w:val="26"/>
          <w:szCs w:val="26"/>
          <w:lang w:val="en-US"/>
        </w:rPr>
        <w:t>vty</w:t>
      </w:r>
      <w:proofErr w:type="spellEnd"/>
      <w:r w:rsidRPr="00D30564">
        <w:rPr>
          <w:sz w:val="26"/>
          <w:szCs w:val="26"/>
          <w:lang w:val="en-US"/>
        </w:rPr>
        <w:t xml:space="preserve"> 0 4</w:t>
      </w:r>
    </w:p>
    <w:p w14:paraId="41F1CE51" w14:textId="4F5B3404" w:rsidR="0005276F" w:rsidRPr="00D30564" w:rsidRDefault="0005276F" w:rsidP="00530DA3">
      <w:pPr>
        <w:spacing w:line="360" w:lineRule="auto"/>
        <w:rPr>
          <w:sz w:val="26"/>
          <w:szCs w:val="26"/>
          <w:lang w:val="en-US"/>
        </w:rPr>
      </w:pPr>
      <w:r w:rsidRPr="00D30564">
        <w:rPr>
          <w:sz w:val="26"/>
          <w:szCs w:val="26"/>
          <w:lang w:val="en-US"/>
        </w:rPr>
        <w:t>msk−sochi−gw−1(config−</w:t>
      </w:r>
      <w:proofErr w:type="gramStart"/>
      <w:r w:rsidRPr="00D30564">
        <w:rPr>
          <w:sz w:val="26"/>
          <w:szCs w:val="26"/>
          <w:lang w:val="en-US"/>
        </w:rPr>
        <w:t>line)#</w:t>
      </w:r>
      <w:proofErr w:type="gramEnd"/>
      <w:r w:rsidRPr="00D30564">
        <w:rPr>
          <w:sz w:val="26"/>
          <w:szCs w:val="26"/>
          <w:lang w:val="en-US"/>
        </w:rPr>
        <w:t xml:space="preserve">transport input </w:t>
      </w:r>
      <w:proofErr w:type="spellStart"/>
      <w:r w:rsidRPr="00D30564">
        <w:rPr>
          <w:sz w:val="26"/>
          <w:szCs w:val="26"/>
          <w:lang w:val="en-US"/>
        </w:rPr>
        <w:t>ssh</w:t>
      </w:r>
      <w:proofErr w:type="spellEnd"/>
    </w:p>
    <w:p w14:paraId="78E7521E" w14:textId="16976775" w:rsidR="0005276F" w:rsidRDefault="006333CA" w:rsidP="0005276F">
      <w:pPr>
        <w:spacing w:line="360" w:lineRule="auto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E37D68" wp14:editId="4601D8E2">
            <wp:extent cx="5940425" cy="56972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A03C" w14:textId="0B37DAC4" w:rsidR="000F1B2B" w:rsidRPr="00FD207D" w:rsidRDefault="000F1B2B" w:rsidP="0005276F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Рисунок 19. </w:t>
      </w:r>
      <w:r w:rsidRPr="0005276F">
        <w:rPr>
          <w:sz w:val="26"/>
          <w:szCs w:val="26"/>
        </w:rPr>
        <w:t>Первоначальная настройка маршрутизатора</w:t>
      </w:r>
      <w:r>
        <w:rPr>
          <w:sz w:val="26"/>
          <w:szCs w:val="26"/>
        </w:rPr>
        <w:t xml:space="preserve"> </w:t>
      </w:r>
      <w:r w:rsidRPr="00530DA3">
        <w:rPr>
          <w:sz w:val="26"/>
          <w:szCs w:val="26"/>
        </w:rPr>
        <w:t>sch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sochi</w:t>
      </w:r>
      <w:r w:rsidRPr="0005276F">
        <w:rPr>
          <w:sz w:val="26"/>
          <w:szCs w:val="26"/>
        </w:rPr>
        <w:t>-</w:t>
      </w:r>
      <w:r w:rsidRPr="00530DA3">
        <w:rPr>
          <w:sz w:val="26"/>
          <w:szCs w:val="26"/>
        </w:rPr>
        <w:t>gw</w:t>
      </w:r>
      <w:r w:rsidRPr="0005276F">
        <w:rPr>
          <w:sz w:val="26"/>
          <w:szCs w:val="26"/>
        </w:rPr>
        <w:t>-1</w:t>
      </w:r>
      <w:r>
        <w:rPr>
          <w:sz w:val="26"/>
          <w:szCs w:val="26"/>
        </w:rPr>
        <w:t>.</w:t>
      </w:r>
    </w:p>
    <w:p w14:paraId="05370577" w14:textId="4E3EB2E1" w:rsidR="0005276F" w:rsidRPr="00530DA3" w:rsidRDefault="0005276F" w:rsidP="00530DA3">
      <w:pPr>
        <w:spacing w:line="360" w:lineRule="auto"/>
        <w:rPr>
          <w:sz w:val="28"/>
          <w:szCs w:val="28"/>
        </w:rPr>
      </w:pPr>
      <w:r w:rsidRPr="0005276F">
        <w:rPr>
          <w:sz w:val="28"/>
          <w:szCs w:val="28"/>
        </w:rPr>
        <w:t>Контрольные вопросы</w:t>
      </w:r>
      <w:r w:rsidRPr="00530DA3">
        <w:rPr>
          <w:sz w:val="28"/>
          <w:szCs w:val="28"/>
        </w:rPr>
        <w:t>:</w:t>
      </w:r>
    </w:p>
    <w:p w14:paraId="1EF16AD7" w14:textId="2E9C85DC" w:rsidR="00FD207D" w:rsidRPr="00FD207D" w:rsidRDefault="0005276F" w:rsidP="00FD207D">
      <w:pPr>
        <w:pStyle w:val="a3"/>
        <w:numPr>
          <w:ilvl w:val="0"/>
          <w:numId w:val="1"/>
        </w:numPr>
        <w:spacing w:line="360" w:lineRule="auto"/>
        <w:rPr>
          <w:sz w:val="26"/>
          <w:szCs w:val="26"/>
        </w:rPr>
      </w:pPr>
      <w:r w:rsidRPr="00FD207D">
        <w:rPr>
          <w:sz w:val="26"/>
          <w:szCs w:val="26"/>
        </w:rPr>
        <w:t xml:space="preserve">В каких случаях следует использовать статическую маршрутизацию? Приведите примеры. </w:t>
      </w:r>
    </w:p>
    <w:p w14:paraId="65A100AD" w14:textId="0E54D884" w:rsidR="00FD207D" w:rsidRPr="00FD207D" w:rsidRDefault="00FD207D" w:rsidP="00FD207D">
      <w:pPr>
        <w:spacing w:line="360" w:lineRule="auto"/>
        <w:ind w:firstLine="360"/>
        <w:rPr>
          <w:sz w:val="26"/>
          <w:szCs w:val="26"/>
        </w:rPr>
      </w:pPr>
      <w:r w:rsidRPr="00FD207D">
        <w:rPr>
          <w:sz w:val="26"/>
          <w:szCs w:val="26"/>
        </w:rPr>
        <w:lastRenderedPageBreak/>
        <w:t xml:space="preserve">Статический маршрут включает сетевой адрес и маску подсети удаленной сети, наряду с IP-адресом маршрутизатора следующего транзитного участка или интерфейса выхода. Статические маршруты обозначаются кодом S в таблице маршрутизации, как показано на рисунке. </w:t>
      </w:r>
    </w:p>
    <w:p w14:paraId="3344B823" w14:textId="6802EFAE" w:rsidR="00FD207D" w:rsidRPr="00FD207D" w:rsidRDefault="00FD207D" w:rsidP="00FD207D">
      <w:pPr>
        <w:spacing w:line="360" w:lineRule="auto"/>
        <w:rPr>
          <w:sz w:val="26"/>
          <w:szCs w:val="26"/>
        </w:rPr>
      </w:pPr>
      <w:r w:rsidRPr="00FD207D">
        <w:rPr>
          <w:sz w:val="26"/>
          <w:szCs w:val="26"/>
        </w:rPr>
        <w:t>Статические маршруты должны использоваться в следующих случаях:</w:t>
      </w:r>
    </w:p>
    <w:p w14:paraId="62036C6F" w14:textId="53B1DB19" w:rsidR="00FD207D" w:rsidRPr="00FD207D" w:rsidRDefault="00FD207D" w:rsidP="00FD207D">
      <w:pPr>
        <w:spacing w:line="360" w:lineRule="auto"/>
        <w:ind w:firstLine="708"/>
        <w:rPr>
          <w:sz w:val="26"/>
          <w:szCs w:val="26"/>
        </w:rPr>
      </w:pPr>
      <w:r w:rsidRPr="00FD207D">
        <w:rPr>
          <w:sz w:val="26"/>
          <w:szCs w:val="26"/>
        </w:rPr>
        <w:t>Сеть состоит только из нескольких маршрутизаторов. Использование протокола динамической маршрутизации в таком случае не представляет существенного преимущества. Напротив, динамическая маршрутизация может добавить больше административных издержек.</w:t>
      </w:r>
    </w:p>
    <w:p w14:paraId="3863C042" w14:textId="77777777" w:rsidR="00FD207D" w:rsidRPr="00FD207D" w:rsidRDefault="00FD207D" w:rsidP="00FD207D">
      <w:pPr>
        <w:spacing w:line="360" w:lineRule="auto"/>
        <w:ind w:firstLine="708"/>
        <w:rPr>
          <w:sz w:val="26"/>
          <w:szCs w:val="26"/>
        </w:rPr>
      </w:pPr>
      <w:r w:rsidRPr="00FD207D">
        <w:rPr>
          <w:sz w:val="26"/>
          <w:szCs w:val="26"/>
        </w:rPr>
        <w:t>Сеть соединяется с Интернетом только через единственный ISP. Нет никакой потребности использовать протокол динамической маршрутизации для этой связи, потому что ISP представляет единственную точку выхода в Интернет.</w:t>
      </w:r>
    </w:p>
    <w:p w14:paraId="2D01C38F" w14:textId="7A21D40A" w:rsidR="0005276F" w:rsidRPr="00530DA3" w:rsidRDefault="00FD207D" w:rsidP="00FD207D">
      <w:pPr>
        <w:spacing w:line="360" w:lineRule="auto"/>
        <w:ind w:firstLine="708"/>
        <w:rPr>
          <w:sz w:val="26"/>
          <w:szCs w:val="26"/>
        </w:rPr>
      </w:pPr>
      <w:r w:rsidRPr="00FD207D">
        <w:rPr>
          <w:sz w:val="26"/>
          <w:szCs w:val="26"/>
        </w:rPr>
        <w:t>Большая сеть конфигурируется в осевой топологии. Осевая топология состоит из центрального расположения (концентратор), и нескольких ответвленных расположений (спиц), где каждая "спица" имеет только одно соединение с концентратором. Использование динамической маршрутизации было бы ненужным, потому что у каждого ответвления есть только один путь к данному месту назначения - через центральное расположение.</w:t>
      </w:r>
    </w:p>
    <w:p w14:paraId="60F28699" w14:textId="53229424" w:rsidR="00FD207D" w:rsidRPr="00FD207D" w:rsidRDefault="0005276F" w:rsidP="00FD207D">
      <w:pPr>
        <w:pStyle w:val="a3"/>
        <w:numPr>
          <w:ilvl w:val="0"/>
          <w:numId w:val="1"/>
        </w:numPr>
        <w:spacing w:line="360" w:lineRule="auto"/>
        <w:rPr>
          <w:sz w:val="26"/>
          <w:szCs w:val="26"/>
        </w:rPr>
      </w:pPr>
      <w:r w:rsidRPr="00FD207D">
        <w:rPr>
          <w:sz w:val="26"/>
          <w:szCs w:val="26"/>
        </w:rPr>
        <w:t xml:space="preserve">Укажите основные принципы статической маршрутизации между </w:t>
      </w:r>
      <w:proofErr w:type="spellStart"/>
      <w:r w:rsidRPr="00FD207D">
        <w:rPr>
          <w:sz w:val="26"/>
          <w:szCs w:val="26"/>
        </w:rPr>
        <w:t>VLANs.</w:t>
      </w:r>
      <w:proofErr w:type="spellEnd"/>
    </w:p>
    <w:p w14:paraId="3A7A6217" w14:textId="317B4428" w:rsidR="00FD207D" w:rsidRPr="00FD207D" w:rsidRDefault="00FD207D" w:rsidP="00FD207D">
      <w:pPr>
        <w:spacing w:line="360" w:lineRule="auto"/>
        <w:ind w:left="360"/>
        <w:rPr>
          <w:sz w:val="26"/>
          <w:szCs w:val="26"/>
        </w:rPr>
      </w:pPr>
      <w:r w:rsidRPr="00FD207D">
        <w:rPr>
          <w:sz w:val="26"/>
          <w:szCs w:val="26"/>
        </w:rPr>
        <w:t>Для взаимодействия между разными виртуальными сетями (сетями канального</w:t>
      </w:r>
    </w:p>
    <w:p w14:paraId="3F510B79" w14:textId="679A5110" w:rsidR="00FD207D" w:rsidRPr="00FD207D" w:rsidRDefault="00FD207D" w:rsidP="00FD207D">
      <w:pPr>
        <w:spacing w:line="360" w:lineRule="auto"/>
        <w:rPr>
          <w:sz w:val="26"/>
          <w:szCs w:val="26"/>
        </w:rPr>
      </w:pPr>
      <w:r w:rsidRPr="00FD207D">
        <w:rPr>
          <w:sz w:val="26"/>
          <w:szCs w:val="26"/>
        </w:rPr>
        <w:t>уровня) необходимо устройство сетевого уровня. Таким устройством может выступать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либо маршрутизатор, либо коммутатор 3 уровня.</w:t>
      </w:r>
    </w:p>
    <w:p w14:paraId="5217B90F" w14:textId="4B220A0A" w:rsidR="00FD207D" w:rsidRPr="00FD207D" w:rsidRDefault="00FD207D" w:rsidP="00FD207D">
      <w:pPr>
        <w:spacing w:line="360" w:lineRule="auto"/>
        <w:ind w:firstLine="708"/>
        <w:rPr>
          <w:sz w:val="26"/>
          <w:szCs w:val="26"/>
        </w:rPr>
      </w:pPr>
      <w:r w:rsidRPr="00FD207D">
        <w:rPr>
          <w:sz w:val="26"/>
          <w:szCs w:val="26"/>
        </w:rPr>
        <w:t>При использовании маршрутизатора, возможны два подхода – классический, с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использованием отдельных интерфейсов маршрутизатора в каждой из виртуальных сетей,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и подход, называемый “</w:t>
      </w:r>
      <w:proofErr w:type="spellStart"/>
      <w:r w:rsidRPr="00FD207D">
        <w:rPr>
          <w:sz w:val="26"/>
          <w:szCs w:val="26"/>
        </w:rPr>
        <w:t>Router</w:t>
      </w:r>
      <w:proofErr w:type="spellEnd"/>
      <w:r w:rsidRPr="00FD207D">
        <w:rPr>
          <w:sz w:val="26"/>
          <w:szCs w:val="26"/>
        </w:rPr>
        <w:t>-</w:t>
      </w:r>
      <w:proofErr w:type="spellStart"/>
      <w:r w:rsidRPr="00FD207D">
        <w:rPr>
          <w:sz w:val="26"/>
          <w:szCs w:val="26"/>
        </w:rPr>
        <w:t>on</w:t>
      </w:r>
      <w:proofErr w:type="spellEnd"/>
      <w:r w:rsidRPr="00FD207D">
        <w:rPr>
          <w:sz w:val="26"/>
          <w:szCs w:val="26"/>
        </w:rPr>
        <w:t>-a-</w:t>
      </w:r>
      <w:proofErr w:type="spellStart"/>
      <w:r w:rsidRPr="00FD207D">
        <w:rPr>
          <w:sz w:val="26"/>
          <w:szCs w:val="26"/>
        </w:rPr>
        <w:t>stick</w:t>
      </w:r>
      <w:proofErr w:type="spellEnd"/>
      <w:r w:rsidRPr="00FD207D">
        <w:rPr>
          <w:sz w:val="26"/>
          <w:szCs w:val="26"/>
        </w:rPr>
        <w:t>”, использующий один физический интерфейс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 xml:space="preserve">между маршрутизатором и коммутатором, и несколько виртуальных </w:t>
      </w:r>
      <w:proofErr w:type="spellStart"/>
      <w:r w:rsidRPr="00FD207D">
        <w:rPr>
          <w:sz w:val="26"/>
          <w:szCs w:val="26"/>
        </w:rPr>
        <w:t>субинтерфейсов</w:t>
      </w:r>
      <w:proofErr w:type="spellEnd"/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(</w:t>
      </w:r>
      <w:proofErr w:type="spellStart"/>
      <w:r w:rsidRPr="00FD207D">
        <w:rPr>
          <w:sz w:val="26"/>
          <w:szCs w:val="26"/>
        </w:rPr>
        <w:t>subinterfaces</w:t>
      </w:r>
      <w:proofErr w:type="spellEnd"/>
      <w:r w:rsidRPr="00FD207D">
        <w:rPr>
          <w:sz w:val="26"/>
          <w:szCs w:val="26"/>
        </w:rPr>
        <w:t>) для каждой виртуальной сети.</w:t>
      </w:r>
    </w:p>
    <w:p w14:paraId="6DE4EB61" w14:textId="5933056A" w:rsidR="0005276F" w:rsidRDefault="00FD207D" w:rsidP="00FD207D">
      <w:pPr>
        <w:spacing w:line="360" w:lineRule="auto"/>
        <w:ind w:firstLine="708"/>
        <w:rPr>
          <w:sz w:val="26"/>
          <w:szCs w:val="26"/>
        </w:rPr>
      </w:pPr>
      <w:r w:rsidRPr="00FD207D">
        <w:rPr>
          <w:sz w:val="26"/>
          <w:szCs w:val="26"/>
        </w:rPr>
        <w:t>При использовании нескольких физических интерфейсов маршрутизатор должен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иметь столько портов, сколько в сети применяется VLAN. Порты коммутатора, к</w:t>
      </w:r>
      <w:r>
        <w:rPr>
          <w:sz w:val="26"/>
          <w:szCs w:val="26"/>
        </w:rPr>
        <w:t xml:space="preserve"> к</w:t>
      </w:r>
      <w:r w:rsidRPr="00FD207D">
        <w:rPr>
          <w:sz w:val="26"/>
          <w:szCs w:val="26"/>
        </w:rPr>
        <w:t>оторому подключается маршрутизатор в такой сети, должны работать в режиме доступа,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и соответственно находится в разных VLAN. Порты маршрутизатора должны иметь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 xml:space="preserve">настроенные статические адреса в IP-сетях, </w:t>
      </w:r>
      <w:r w:rsidRPr="00FD207D">
        <w:rPr>
          <w:sz w:val="26"/>
          <w:szCs w:val="26"/>
        </w:rPr>
        <w:lastRenderedPageBreak/>
        <w:t>применяемых в виртуальных локальных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сетях, и эти адреса должны использоваться узлами каждой сети как шлюз по</w:t>
      </w:r>
      <w:r>
        <w:rPr>
          <w:sz w:val="26"/>
          <w:szCs w:val="26"/>
        </w:rPr>
        <w:t xml:space="preserve"> </w:t>
      </w:r>
      <w:r w:rsidRPr="00FD207D">
        <w:rPr>
          <w:sz w:val="26"/>
          <w:szCs w:val="26"/>
        </w:rPr>
        <w:t>умолчанию.</w:t>
      </w:r>
    </w:p>
    <w:p w14:paraId="15638D80" w14:textId="77777777" w:rsidR="00FD207D" w:rsidRPr="0005276F" w:rsidRDefault="00FD207D" w:rsidP="00FD207D">
      <w:pPr>
        <w:spacing w:line="360" w:lineRule="auto"/>
        <w:ind w:firstLine="708"/>
        <w:rPr>
          <w:sz w:val="26"/>
          <w:szCs w:val="26"/>
        </w:rPr>
      </w:pPr>
    </w:p>
    <w:sectPr w:rsidR="00FD207D" w:rsidRPr="000527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3B76D0"/>
    <w:multiLevelType w:val="hybridMultilevel"/>
    <w:tmpl w:val="D9BEEAD6"/>
    <w:lvl w:ilvl="0" w:tplc="9FA4EC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766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666"/>
    <w:rsid w:val="0005276F"/>
    <w:rsid w:val="000F1B2B"/>
    <w:rsid w:val="0010572B"/>
    <w:rsid w:val="001A6D3F"/>
    <w:rsid w:val="002D1D4D"/>
    <w:rsid w:val="002F355C"/>
    <w:rsid w:val="00391672"/>
    <w:rsid w:val="003B5131"/>
    <w:rsid w:val="003E0666"/>
    <w:rsid w:val="003E6148"/>
    <w:rsid w:val="003F272A"/>
    <w:rsid w:val="00506720"/>
    <w:rsid w:val="00530DA3"/>
    <w:rsid w:val="006333CA"/>
    <w:rsid w:val="006E641A"/>
    <w:rsid w:val="00795870"/>
    <w:rsid w:val="007A643F"/>
    <w:rsid w:val="007F559A"/>
    <w:rsid w:val="00811643"/>
    <w:rsid w:val="00896060"/>
    <w:rsid w:val="008F0016"/>
    <w:rsid w:val="00981349"/>
    <w:rsid w:val="009C2A5B"/>
    <w:rsid w:val="009D76C9"/>
    <w:rsid w:val="00A61EF7"/>
    <w:rsid w:val="00BB5819"/>
    <w:rsid w:val="00BF10C9"/>
    <w:rsid w:val="00C613F2"/>
    <w:rsid w:val="00D30564"/>
    <w:rsid w:val="00D66B96"/>
    <w:rsid w:val="00E847CE"/>
    <w:rsid w:val="00F42655"/>
    <w:rsid w:val="00FD2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376E9A"/>
  <w15:chartTrackingRefBased/>
  <w15:docId w15:val="{E619C4B1-6D8F-6F40-8F4F-CCD72D319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13F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20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5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3</TotalTime>
  <Pages>22</Pages>
  <Words>1541</Words>
  <Characters>8787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3</cp:revision>
  <cp:lastPrinted>2022-05-14T17:20:00Z</cp:lastPrinted>
  <dcterms:created xsi:type="dcterms:W3CDTF">2022-05-14T17:20:00Z</dcterms:created>
  <dcterms:modified xsi:type="dcterms:W3CDTF">2022-05-14T17:43:00Z</dcterms:modified>
</cp:coreProperties>
</file>