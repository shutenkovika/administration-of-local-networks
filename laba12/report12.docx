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0EA27B" w14:textId="77777777" w:rsidR="00A61EF7" w:rsidRPr="001A2635" w:rsidRDefault="00A61EF7" w:rsidP="00A61EF7">
      <w:pPr>
        <w:pageBreakBefore/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kern w:val="2"/>
          <w:sz w:val="28"/>
          <w:szCs w:val="28"/>
          <w:lang w:eastAsia="zh-CN" w:bidi="hi-IN"/>
        </w:rPr>
        <w:t>РОССИЙСКИЙ УНИВЕРСИТЕТ ДРУЖБЫ НАРОДОВ</w:t>
      </w:r>
    </w:p>
    <w:p w14:paraId="197C1EB4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Факультет физико-математических и естественных наук</w:t>
      </w:r>
    </w:p>
    <w:p w14:paraId="49B2A6F2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Кафедра прикладной информатики и теории вероятностей</w:t>
      </w:r>
    </w:p>
    <w:p w14:paraId="65BB7DA9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64D09DE0" w14:textId="77777777" w:rsidR="00A61EF7" w:rsidRPr="001A2635" w:rsidRDefault="00A61EF7" w:rsidP="00A61EF7">
      <w:pPr>
        <w:tabs>
          <w:tab w:val="left" w:pos="27195"/>
          <w:tab w:val="left" w:pos="31152"/>
        </w:tabs>
        <w:spacing w:line="360" w:lineRule="auto"/>
        <w:ind w:left="4395" w:right="730"/>
        <w:jc w:val="right"/>
        <w:rPr>
          <w:sz w:val="28"/>
          <w:szCs w:val="28"/>
        </w:rPr>
      </w:pPr>
    </w:p>
    <w:p w14:paraId="32458047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2F56FED5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377AFF74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04A6E953" w14:textId="77777777" w:rsidR="00A61EF7" w:rsidRPr="001A2635" w:rsidRDefault="00A61EF7" w:rsidP="00A61EF7">
      <w:pPr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caps/>
          <w:kern w:val="2"/>
          <w:sz w:val="28"/>
          <w:szCs w:val="28"/>
          <w:lang w:eastAsia="zh-CN" w:bidi="hi-IN"/>
        </w:rPr>
        <w:t xml:space="preserve">ОТЧЕТ </w:t>
      </w:r>
    </w:p>
    <w:p w14:paraId="1251C303" w14:textId="682798F1" w:rsidR="00A61EF7" w:rsidRPr="002B6A42" w:rsidRDefault="00A61EF7" w:rsidP="00A61EF7">
      <w:pPr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val="en-US" w:eastAsia="zh-CN" w:bidi="hi-IN"/>
        </w:rPr>
      </w:pPr>
      <w:r w:rsidRPr="001A2635">
        <w:rPr>
          <w:rFonts w:eastAsia="Droid Sans Fallback"/>
          <w:b/>
          <w:caps/>
          <w:kern w:val="2"/>
          <w:sz w:val="28"/>
          <w:szCs w:val="28"/>
          <w:lang w:eastAsia="zh-CN" w:bidi="hi-IN"/>
        </w:rPr>
        <w:t xml:space="preserve">по лабораторной работе № </w:t>
      </w:r>
      <w:r w:rsidR="002B6A42">
        <w:rPr>
          <w:rFonts w:eastAsia="Droid Sans Fallback"/>
          <w:b/>
          <w:caps/>
          <w:kern w:val="2"/>
          <w:sz w:val="28"/>
          <w:szCs w:val="28"/>
          <w:u w:val="single"/>
          <w:lang w:eastAsia="zh-CN" w:bidi="hi-IN"/>
        </w:rPr>
        <w:t>12</w:t>
      </w:r>
    </w:p>
    <w:p w14:paraId="65B303DC" w14:textId="77777777" w:rsidR="00A61EF7" w:rsidRPr="001A2635" w:rsidRDefault="00A61EF7" w:rsidP="00A61EF7">
      <w:pPr>
        <w:keepNext/>
        <w:widowControl w:val="0"/>
        <w:suppressAutoHyphens/>
        <w:spacing w:before="240" w:after="120" w:line="360" w:lineRule="auto"/>
        <w:ind w:left="-180"/>
        <w:jc w:val="center"/>
        <w:rPr>
          <w:rFonts w:eastAsia="Droid Sans Fallback"/>
          <w:i/>
          <w:iCs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>дисциплина:</w:t>
      </w:r>
      <w:r w:rsidRPr="002B216D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 xml:space="preserve"> </w:t>
      </w:r>
      <w:r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 xml:space="preserve">Администрирование локальных сетей </w:t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</w:p>
    <w:p w14:paraId="1FA7EA7D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07DB6F8A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0852C878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6AE15412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61632462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3377A888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rPr>
          <w:bCs/>
          <w:sz w:val="28"/>
          <w:szCs w:val="28"/>
        </w:rPr>
      </w:pPr>
    </w:p>
    <w:p w14:paraId="10893696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7AFFCF69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42C4F4D1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18F0D191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69A460C5" w14:textId="77777777" w:rsidR="00A61EF7" w:rsidRPr="001A2635" w:rsidRDefault="00A61EF7" w:rsidP="00A61EF7">
      <w:pPr>
        <w:tabs>
          <w:tab w:val="left" w:pos="5220"/>
          <w:tab w:val="left" w:pos="5895"/>
        </w:tabs>
        <w:spacing w:line="360" w:lineRule="auto"/>
        <w:rPr>
          <w:sz w:val="28"/>
          <w:szCs w:val="28"/>
        </w:rPr>
      </w:pPr>
      <w:proofErr w:type="gramStart"/>
      <w:r w:rsidRPr="001A2635">
        <w:rPr>
          <w:bCs/>
          <w:sz w:val="28"/>
          <w:szCs w:val="28"/>
        </w:rPr>
        <w:t xml:space="preserve">Студент:  </w:t>
      </w:r>
      <w:r w:rsidRPr="001A2635">
        <w:rPr>
          <w:bCs/>
          <w:sz w:val="28"/>
          <w:szCs w:val="28"/>
          <w:u w:val="single"/>
        </w:rPr>
        <w:t xml:space="preserve"> </w:t>
      </w:r>
      <w:proofErr w:type="gramEnd"/>
      <w:r w:rsidRPr="001A2635">
        <w:rPr>
          <w:bCs/>
          <w:sz w:val="28"/>
          <w:szCs w:val="28"/>
          <w:u w:val="single"/>
        </w:rPr>
        <w:t xml:space="preserve">     </w:t>
      </w:r>
      <w:proofErr w:type="spellStart"/>
      <w:r w:rsidRPr="001A2635">
        <w:rPr>
          <w:bCs/>
          <w:sz w:val="28"/>
          <w:szCs w:val="28"/>
          <w:u w:val="single"/>
        </w:rPr>
        <w:t>Шутенко</w:t>
      </w:r>
      <w:proofErr w:type="spellEnd"/>
      <w:r w:rsidRPr="001A2635">
        <w:rPr>
          <w:bCs/>
          <w:sz w:val="28"/>
          <w:szCs w:val="28"/>
          <w:u w:val="single"/>
        </w:rPr>
        <w:t xml:space="preserve"> Виктория Михайловна                          </w:t>
      </w:r>
      <w:r w:rsidRPr="001A2635">
        <w:rPr>
          <w:bCs/>
          <w:sz w:val="28"/>
          <w:szCs w:val="28"/>
        </w:rPr>
        <w:t xml:space="preserve">  </w:t>
      </w:r>
    </w:p>
    <w:p w14:paraId="62214F23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rPr>
          <w:bCs/>
          <w:i/>
          <w:iCs/>
          <w:sz w:val="28"/>
          <w:szCs w:val="28"/>
        </w:rPr>
      </w:pPr>
    </w:p>
    <w:p w14:paraId="32E5EF4C" w14:textId="77777777" w:rsidR="00A61EF7" w:rsidRPr="001A2635" w:rsidRDefault="00A61EF7" w:rsidP="00A61EF7">
      <w:pPr>
        <w:tabs>
          <w:tab w:val="left" w:pos="0"/>
        </w:tabs>
        <w:spacing w:line="360" w:lineRule="auto"/>
        <w:rPr>
          <w:sz w:val="28"/>
          <w:szCs w:val="28"/>
        </w:rPr>
      </w:pPr>
      <w:proofErr w:type="gramStart"/>
      <w:r w:rsidRPr="001A2635">
        <w:rPr>
          <w:bCs/>
          <w:sz w:val="28"/>
          <w:szCs w:val="28"/>
          <w:u w:val="single"/>
        </w:rPr>
        <w:t xml:space="preserve">Группа:   </w:t>
      </w:r>
      <w:proofErr w:type="gramEnd"/>
      <w:r w:rsidRPr="001A2635">
        <w:rPr>
          <w:bCs/>
          <w:sz w:val="28"/>
          <w:szCs w:val="28"/>
          <w:u w:val="single"/>
        </w:rPr>
        <w:t xml:space="preserve">НФИ-бд-03-19                                 </w:t>
      </w:r>
      <w:r w:rsidRPr="001A2635">
        <w:rPr>
          <w:bCs/>
          <w:sz w:val="28"/>
          <w:szCs w:val="28"/>
        </w:rPr>
        <w:t xml:space="preserve">  </w:t>
      </w:r>
    </w:p>
    <w:p w14:paraId="3A19FA92" w14:textId="77777777" w:rsidR="00A61EF7" w:rsidRPr="001A2635" w:rsidRDefault="00A61EF7" w:rsidP="00A61EF7">
      <w:pPr>
        <w:spacing w:line="360" w:lineRule="auto"/>
        <w:rPr>
          <w:sz w:val="28"/>
          <w:szCs w:val="28"/>
        </w:rPr>
      </w:pPr>
    </w:p>
    <w:p w14:paraId="11AE8337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6EEC9617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0546EAA4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МОСКВА</w:t>
      </w:r>
    </w:p>
    <w:p w14:paraId="0CA459D7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sz w:val="28"/>
          <w:szCs w:val="28"/>
        </w:rPr>
        <w:t>20</w:t>
      </w:r>
      <w:r w:rsidRPr="001A2635">
        <w:rPr>
          <w:sz w:val="28"/>
          <w:szCs w:val="28"/>
          <w:u w:val="single"/>
        </w:rPr>
        <w:t>2</w:t>
      </w:r>
      <w:r w:rsidRPr="005908FE">
        <w:rPr>
          <w:sz w:val="28"/>
          <w:szCs w:val="28"/>
          <w:u w:val="single"/>
        </w:rPr>
        <w:t>2</w:t>
      </w:r>
      <w:r w:rsidRPr="001A2635">
        <w:rPr>
          <w:sz w:val="28"/>
          <w:szCs w:val="28"/>
        </w:rPr>
        <w:t xml:space="preserve"> г.</w:t>
      </w:r>
    </w:p>
    <w:p w14:paraId="65931A38" w14:textId="57140A09" w:rsidR="00AE2C83" w:rsidRPr="00AE2C83" w:rsidRDefault="00AE2C83" w:rsidP="00AE2C83">
      <w:pPr>
        <w:spacing w:line="360" w:lineRule="auto"/>
        <w:rPr>
          <w:sz w:val="26"/>
          <w:szCs w:val="26"/>
        </w:rPr>
      </w:pPr>
      <w:r w:rsidRPr="00AE2C83">
        <w:rPr>
          <w:sz w:val="26"/>
          <w:szCs w:val="26"/>
        </w:rPr>
        <w:lastRenderedPageBreak/>
        <w:t>Цель работы</w:t>
      </w:r>
      <w:r w:rsidRPr="00AE2C83">
        <w:rPr>
          <w:sz w:val="26"/>
          <w:szCs w:val="26"/>
        </w:rPr>
        <w:t>:</w:t>
      </w:r>
    </w:p>
    <w:p w14:paraId="5761C10A" w14:textId="77777777" w:rsidR="00AE2C83" w:rsidRPr="00AE2C83" w:rsidRDefault="00AE2C83" w:rsidP="00AE2C83">
      <w:pPr>
        <w:spacing w:line="360" w:lineRule="auto"/>
        <w:rPr>
          <w:sz w:val="26"/>
          <w:szCs w:val="26"/>
        </w:rPr>
      </w:pPr>
      <w:r w:rsidRPr="00AE2C83">
        <w:rPr>
          <w:sz w:val="26"/>
          <w:szCs w:val="26"/>
        </w:rPr>
        <w:t>Приобретение практических навыков по настройке доступа локальной сети</w:t>
      </w:r>
    </w:p>
    <w:p w14:paraId="5C378FA5" w14:textId="77777777" w:rsidR="00AE2C83" w:rsidRPr="00AE2C83" w:rsidRDefault="00AE2C83" w:rsidP="00AE2C83">
      <w:pPr>
        <w:spacing w:line="360" w:lineRule="auto"/>
        <w:rPr>
          <w:sz w:val="26"/>
          <w:szCs w:val="26"/>
        </w:rPr>
      </w:pPr>
      <w:r w:rsidRPr="00AE2C83">
        <w:rPr>
          <w:sz w:val="26"/>
          <w:szCs w:val="26"/>
        </w:rPr>
        <w:t>к внешней сети посредством NAT.</w:t>
      </w:r>
    </w:p>
    <w:p w14:paraId="5A8EA62D" w14:textId="77777777" w:rsidR="00AE2C83" w:rsidRPr="00AE2C83" w:rsidRDefault="00AE2C83" w:rsidP="00AE2C83">
      <w:pPr>
        <w:spacing w:line="360" w:lineRule="auto"/>
        <w:rPr>
          <w:sz w:val="26"/>
          <w:szCs w:val="26"/>
        </w:rPr>
      </w:pPr>
      <w:r w:rsidRPr="00AE2C83">
        <w:rPr>
          <w:sz w:val="26"/>
          <w:szCs w:val="26"/>
        </w:rPr>
        <w:t>12.2. Постановка задачи</w:t>
      </w:r>
    </w:p>
    <w:p w14:paraId="2D89E224" w14:textId="77777777" w:rsidR="00AE2C83" w:rsidRPr="00AE2C83" w:rsidRDefault="00AE2C83" w:rsidP="00AE2C83">
      <w:pPr>
        <w:spacing w:line="360" w:lineRule="auto"/>
        <w:rPr>
          <w:sz w:val="26"/>
          <w:szCs w:val="26"/>
        </w:rPr>
      </w:pPr>
      <w:r w:rsidRPr="00AE2C83">
        <w:rPr>
          <w:sz w:val="26"/>
          <w:szCs w:val="26"/>
        </w:rPr>
        <w:t xml:space="preserve">Требуется подключить локальную сеть организации к сети Интернет (распределение внешних </w:t>
      </w:r>
      <w:proofErr w:type="spellStart"/>
      <w:r w:rsidRPr="00AE2C83">
        <w:rPr>
          <w:sz w:val="26"/>
          <w:szCs w:val="26"/>
        </w:rPr>
        <w:t>ip</w:t>
      </w:r>
      <w:proofErr w:type="spellEnd"/>
      <w:r w:rsidRPr="00AE2C83">
        <w:rPr>
          <w:sz w:val="26"/>
          <w:szCs w:val="26"/>
        </w:rPr>
        <w:t>-адресов дано в табл. 12.1) с учётом ограничений,</w:t>
      </w:r>
    </w:p>
    <w:p w14:paraId="1DB55818" w14:textId="77777777" w:rsidR="00AE2C83" w:rsidRPr="00AE2C83" w:rsidRDefault="00AE2C83" w:rsidP="00AE2C83">
      <w:pPr>
        <w:spacing w:line="360" w:lineRule="auto"/>
        <w:rPr>
          <w:sz w:val="26"/>
          <w:szCs w:val="26"/>
        </w:rPr>
      </w:pPr>
      <w:r w:rsidRPr="00AE2C83">
        <w:rPr>
          <w:sz w:val="26"/>
          <w:szCs w:val="26"/>
        </w:rPr>
        <w:t>накладываемых на определённые подсети локальной сети (VLAN подсетей</w:t>
      </w:r>
    </w:p>
    <w:p w14:paraId="51016277" w14:textId="77777777" w:rsidR="00AE2C83" w:rsidRPr="00AE2C83" w:rsidRDefault="00AE2C83" w:rsidP="00AE2C83">
      <w:pPr>
        <w:spacing w:line="360" w:lineRule="auto"/>
        <w:rPr>
          <w:sz w:val="26"/>
          <w:szCs w:val="26"/>
        </w:rPr>
      </w:pPr>
      <w:r w:rsidRPr="00AE2C83">
        <w:rPr>
          <w:sz w:val="26"/>
          <w:szCs w:val="26"/>
        </w:rPr>
        <w:t>даны в табл. 12.2):</w:t>
      </w:r>
    </w:p>
    <w:p w14:paraId="3D2B4F97" w14:textId="77777777" w:rsidR="00AE2C83" w:rsidRPr="00AE2C83" w:rsidRDefault="00AE2C83" w:rsidP="00AE2C83">
      <w:pPr>
        <w:spacing w:line="360" w:lineRule="auto"/>
        <w:rPr>
          <w:sz w:val="26"/>
          <w:szCs w:val="26"/>
        </w:rPr>
      </w:pPr>
      <w:r w:rsidRPr="00AE2C83">
        <w:rPr>
          <w:sz w:val="26"/>
          <w:szCs w:val="26"/>
        </w:rPr>
        <w:t>1) сеть управления устройствами не должна иметь доступ в Интернет;</w:t>
      </w:r>
    </w:p>
    <w:p w14:paraId="41991DF6" w14:textId="77777777" w:rsidR="00AE2C83" w:rsidRPr="00AE2C83" w:rsidRDefault="00AE2C83" w:rsidP="00AE2C83">
      <w:pPr>
        <w:spacing w:line="360" w:lineRule="auto"/>
        <w:rPr>
          <w:sz w:val="26"/>
          <w:szCs w:val="26"/>
        </w:rPr>
      </w:pPr>
      <w:r w:rsidRPr="00AE2C83">
        <w:rPr>
          <w:sz w:val="26"/>
          <w:szCs w:val="26"/>
        </w:rPr>
        <w:t>2) оконечные устройства сети дисплейных классов должны иметь доступ</w:t>
      </w:r>
    </w:p>
    <w:p w14:paraId="2A1F327F" w14:textId="77777777" w:rsidR="00AE2C83" w:rsidRPr="00AE2C83" w:rsidRDefault="00AE2C83" w:rsidP="00AE2C83">
      <w:pPr>
        <w:spacing w:line="360" w:lineRule="auto"/>
        <w:rPr>
          <w:sz w:val="26"/>
          <w:szCs w:val="26"/>
        </w:rPr>
      </w:pPr>
      <w:r w:rsidRPr="00AE2C83">
        <w:rPr>
          <w:sz w:val="26"/>
          <w:szCs w:val="26"/>
        </w:rPr>
        <w:t>только к сайтам, необходимым для учёбы (в данном случае к www.yandex.</w:t>
      </w:r>
    </w:p>
    <w:p w14:paraId="09E0FA99" w14:textId="73BB8710" w:rsidR="00AE2C83" w:rsidRPr="00AE2C83" w:rsidRDefault="00AE2C83" w:rsidP="00AE2C83">
      <w:pPr>
        <w:spacing w:line="360" w:lineRule="auto"/>
        <w:rPr>
          <w:sz w:val="26"/>
          <w:szCs w:val="26"/>
        </w:rPr>
      </w:pPr>
      <w:proofErr w:type="spellStart"/>
      <w:r w:rsidRPr="00AE2C83">
        <w:rPr>
          <w:sz w:val="26"/>
          <w:szCs w:val="26"/>
        </w:rPr>
        <w:t>ru</w:t>
      </w:r>
      <w:proofErr w:type="spellEnd"/>
      <w:r w:rsidRPr="00AE2C83">
        <w:rPr>
          <w:sz w:val="26"/>
          <w:szCs w:val="26"/>
        </w:rPr>
        <w:t xml:space="preserve">, </w:t>
      </w:r>
      <w:proofErr w:type="spellStart"/>
      <w:proofErr w:type="gramStart"/>
      <w:r w:rsidRPr="00AE2C83">
        <w:rPr>
          <w:sz w:val="26"/>
          <w:szCs w:val="26"/>
        </w:rPr>
        <w:t>stud.rudn</w:t>
      </w:r>
      <w:proofErr w:type="gramEnd"/>
      <w:r w:rsidRPr="00AE2C83">
        <w:rPr>
          <w:sz w:val="26"/>
          <w:szCs w:val="26"/>
        </w:rPr>
        <w:t>.university</w:t>
      </w:r>
      <w:proofErr w:type="spellEnd"/>
      <w:r w:rsidRPr="00AE2C83">
        <w:rPr>
          <w:sz w:val="26"/>
          <w:szCs w:val="26"/>
        </w:rPr>
        <w:t>);</w:t>
      </w:r>
    </w:p>
    <w:p w14:paraId="16FA6580" w14:textId="77777777" w:rsidR="00AE2C83" w:rsidRPr="00AE2C83" w:rsidRDefault="00AE2C83" w:rsidP="00AE2C83">
      <w:pPr>
        <w:spacing w:line="360" w:lineRule="auto"/>
        <w:rPr>
          <w:sz w:val="26"/>
          <w:szCs w:val="26"/>
        </w:rPr>
      </w:pPr>
      <w:r w:rsidRPr="00AE2C83">
        <w:rPr>
          <w:sz w:val="26"/>
          <w:szCs w:val="26"/>
        </w:rPr>
        <w:t>3) пользователям из сети кафедр разрешено работать только с образовательными сайтами (в данном случае это esystem.pfur.ru);</w:t>
      </w:r>
    </w:p>
    <w:p w14:paraId="1F148F88" w14:textId="77777777" w:rsidR="00AE2C83" w:rsidRPr="00AE2C83" w:rsidRDefault="00AE2C83" w:rsidP="00AE2C83">
      <w:pPr>
        <w:spacing w:line="360" w:lineRule="auto"/>
        <w:rPr>
          <w:sz w:val="26"/>
          <w:szCs w:val="26"/>
        </w:rPr>
      </w:pPr>
      <w:r w:rsidRPr="00AE2C83">
        <w:rPr>
          <w:sz w:val="26"/>
          <w:szCs w:val="26"/>
        </w:rPr>
        <w:t>4) пользователям сети администрации разрешено работать только с сайтом</w:t>
      </w:r>
    </w:p>
    <w:p w14:paraId="72D31870" w14:textId="77777777" w:rsidR="00AE2C83" w:rsidRPr="00AE2C83" w:rsidRDefault="00AE2C83" w:rsidP="00AE2C83">
      <w:pPr>
        <w:spacing w:line="360" w:lineRule="auto"/>
        <w:rPr>
          <w:sz w:val="26"/>
          <w:szCs w:val="26"/>
        </w:rPr>
      </w:pPr>
      <w:r w:rsidRPr="00AE2C83">
        <w:rPr>
          <w:sz w:val="26"/>
          <w:szCs w:val="26"/>
        </w:rPr>
        <w:t>университета www.rudn.ru;</w:t>
      </w:r>
    </w:p>
    <w:p w14:paraId="275D7E32" w14:textId="77777777" w:rsidR="00AE2C83" w:rsidRPr="00AE2C83" w:rsidRDefault="00AE2C83" w:rsidP="00AE2C83">
      <w:pPr>
        <w:spacing w:line="360" w:lineRule="auto"/>
        <w:rPr>
          <w:sz w:val="26"/>
          <w:szCs w:val="26"/>
        </w:rPr>
      </w:pPr>
      <w:r w:rsidRPr="00AE2C83">
        <w:rPr>
          <w:sz w:val="26"/>
          <w:szCs w:val="26"/>
        </w:rPr>
        <w:t>5) в сети для других пользователей компьютер администратора должен иметь</w:t>
      </w:r>
    </w:p>
    <w:p w14:paraId="48BF013B" w14:textId="77777777" w:rsidR="00AE2C83" w:rsidRPr="00AE2C83" w:rsidRDefault="00AE2C83" w:rsidP="00AE2C83">
      <w:pPr>
        <w:spacing w:line="360" w:lineRule="auto"/>
        <w:rPr>
          <w:sz w:val="26"/>
          <w:szCs w:val="26"/>
        </w:rPr>
      </w:pPr>
      <w:r w:rsidRPr="00AE2C83">
        <w:rPr>
          <w:sz w:val="26"/>
          <w:szCs w:val="26"/>
        </w:rPr>
        <w:t>полный доступ во внешнюю сеть, а другие пользователи — не должны</w:t>
      </w:r>
    </w:p>
    <w:p w14:paraId="629F0FB2" w14:textId="77777777" w:rsidR="00AE2C83" w:rsidRPr="00AE2C83" w:rsidRDefault="00AE2C83" w:rsidP="00AE2C83">
      <w:pPr>
        <w:spacing w:line="360" w:lineRule="auto"/>
        <w:rPr>
          <w:sz w:val="26"/>
          <w:szCs w:val="26"/>
        </w:rPr>
      </w:pPr>
      <w:r w:rsidRPr="00AE2C83">
        <w:rPr>
          <w:sz w:val="26"/>
          <w:szCs w:val="26"/>
        </w:rPr>
        <w:t>выходить в Интернет;</w:t>
      </w:r>
    </w:p>
    <w:p w14:paraId="0B2A02A6" w14:textId="77777777" w:rsidR="00AE2C83" w:rsidRPr="00AE2C83" w:rsidRDefault="00AE2C83" w:rsidP="00AE2C83">
      <w:pPr>
        <w:spacing w:line="360" w:lineRule="auto"/>
        <w:rPr>
          <w:sz w:val="26"/>
          <w:szCs w:val="26"/>
        </w:rPr>
      </w:pPr>
      <w:r w:rsidRPr="00AE2C83">
        <w:rPr>
          <w:sz w:val="26"/>
          <w:szCs w:val="26"/>
        </w:rPr>
        <w:t>6) ограничения для серверов:</w:t>
      </w:r>
    </w:p>
    <w:p w14:paraId="65B44BC1" w14:textId="77777777" w:rsidR="00AE2C83" w:rsidRPr="00AE2C83" w:rsidRDefault="00AE2C83" w:rsidP="00AE2C83">
      <w:pPr>
        <w:spacing w:line="360" w:lineRule="auto"/>
        <w:rPr>
          <w:sz w:val="26"/>
          <w:szCs w:val="26"/>
        </w:rPr>
      </w:pPr>
      <w:r w:rsidRPr="00AE2C83">
        <w:rPr>
          <w:sz w:val="26"/>
          <w:szCs w:val="26"/>
        </w:rPr>
        <w:t>– WEB-сервер должен быть доступен по порту 80;</w:t>
      </w:r>
    </w:p>
    <w:p w14:paraId="50CB26D2" w14:textId="77777777" w:rsidR="00AE2C83" w:rsidRPr="00AE2C83" w:rsidRDefault="00AE2C83" w:rsidP="00AE2C83">
      <w:pPr>
        <w:spacing w:line="360" w:lineRule="auto"/>
        <w:rPr>
          <w:sz w:val="26"/>
          <w:szCs w:val="26"/>
        </w:rPr>
      </w:pPr>
      <w:r w:rsidRPr="00AE2C83">
        <w:rPr>
          <w:sz w:val="26"/>
          <w:szCs w:val="26"/>
        </w:rPr>
        <w:t>– почтовый сервер должен быть доступен по портам 25 и 110;</w:t>
      </w:r>
    </w:p>
    <w:p w14:paraId="1C9D1BDC" w14:textId="77777777" w:rsidR="00AE2C83" w:rsidRPr="00AE2C83" w:rsidRDefault="00AE2C83" w:rsidP="00AE2C83">
      <w:pPr>
        <w:spacing w:line="360" w:lineRule="auto"/>
        <w:rPr>
          <w:sz w:val="26"/>
          <w:szCs w:val="26"/>
        </w:rPr>
      </w:pPr>
      <w:r w:rsidRPr="00AE2C83">
        <w:rPr>
          <w:sz w:val="26"/>
          <w:szCs w:val="26"/>
        </w:rPr>
        <w:t>– файловый сервер должен быть доступен извне по портам протокола</w:t>
      </w:r>
    </w:p>
    <w:p w14:paraId="52428B08" w14:textId="77777777" w:rsidR="00AE2C83" w:rsidRPr="00AE2C83" w:rsidRDefault="00AE2C83" w:rsidP="00AE2C83">
      <w:pPr>
        <w:spacing w:line="360" w:lineRule="auto"/>
        <w:rPr>
          <w:sz w:val="26"/>
          <w:szCs w:val="26"/>
        </w:rPr>
      </w:pPr>
      <w:r w:rsidRPr="00AE2C83">
        <w:rPr>
          <w:sz w:val="26"/>
          <w:szCs w:val="26"/>
        </w:rPr>
        <w:t>FTP;</w:t>
      </w:r>
    </w:p>
    <w:p w14:paraId="181752CB" w14:textId="36D1F268" w:rsidR="00BF10C9" w:rsidRDefault="00AE2C83" w:rsidP="00AE2C83">
      <w:pPr>
        <w:spacing w:line="360" w:lineRule="auto"/>
        <w:rPr>
          <w:sz w:val="26"/>
          <w:szCs w:val="26"/>
        </w:rPr>
      </w:pPr>
      <w:r w:rsidRPr="00AE2C83">
        <w:rPr>
          <w:sz w:val="26"/>
          <w:szCs w:val="26"/>
        </w:rPr>
        <w:t>7) компьютер администратора должен быть доступен из внешней сети по протоколу удалённого рабочего стола (Remote Desktop Protocol, RDP).</w:t>
      </w:r>
    </w:p>
    <w:p w14:paraId="2F4D5247" w14:textId="299F9CD5" w:rsidR="00AE2C83" w:rsidRDefault="00AE2C83" w:rsidP="00AE2C83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Ход работы:</w:t>
      </w:r>
    </w:p>
    <w:p w14:paraId="3F374210" w14:textId="4586A171" w:rsidR="00AE2C83" w:rsidRPr="00AE2C83" w:rsidRDefault="00AE2C83" w:rsidP="00AE2C83">
      <w:pPr>
        <w:spacing w:line="360" w:lineRule="auto"/>
        <w:jc w:val="both"/>
        <w:rPr>
          <w:sz w:val="26"/>
          <w:szCs w:val="26"/>
        </w:rPr>
      </w:pPr>
      <w:r w:rsidRPr="00AE2C83">
        <w:rPr>
          <w:sz w:val="26"/>
          <w:szCs w:val="26"/>
        </w:rPr>
        <w:t>1. Сдела</w:t>
      </w:r>
      <w:r>
        <w:rPr>
          <w:sz w:val="26"/>
          <w:szCs w:val="26"/>
        </w:rPr>
        <w:t>ла</w:t>
      </w:r>
      <w:r w:rsidRPr="00AE2C83">
        <w:rPr>
          <w:sz w:val="26"/>
          <w:szCs w:val="26"/>
        </w:rPr>
        <w:t xml:space="preserve"> первоначальную настройку маршрутизатора provider-gw-1 и</w:t>
      </w:r>
    </w:p>
    <w:p w14:paraId="45EE456A" w14:textId="6327809E" w:rsidR="00AE2C83" w:rsidRPr="00AE2C83" w:rsidRDefault="00AE2C83" w:rsidP="00AE2C83">
      <w:pPr>
        <w:spacing w:line="360" w:lineRule="auto"/>
        <w:jc w:val="both"/>
        <w:rPr>
          <w:sz w:val="26"/>
          <w:szCs w:val="26"/>
        </w:rPr>
      </w:pPr>
      <w:r w:rsidRPr="00AE2C83">
        <w:rPr>
          <w:sz w:val="26"/>
          <w:szCs w:val="26"/>
        </w:rPr>
        <w:t>коммутатора provider-sw-1 провайдера: зада</w:t>
      </w:r>
      <w:r>
        <w:rPr>
          <w:sz w:val="26"/>
          <w:szCs w:val="26"/>
        </w:rPr>
        <w:t>ла</w:t>
      </w:r>
      <w:r w:rsidRPr="00AE2C83">
        <w:rPr>
          <w:sz w:val="26"/>
          <w:szCs w:val="26"/>
        </w:rPr>
        <w:t xml:space="preserve"> имя, настрои</w:t>
      </w:r>
      <w:r>
        <w:rPr>
          <w:sz w:val="26"/>
          <w:szCs w:val="26"/>
        </w:rPr>
        <w:t xml:space="preserve">ла </w:t>
      </w:r>
      <w:r w:rsidRPr="00AE2C83">
        <w:rPr>
          <w:sz w:val="26"/>
          <w:szCs w:val="26"/>
        </w:rPr>
        <w:t>доступ по</w:t>
      </w:r>
    </w:p>
    <w:p w14:paraId="60E9D909" w14:textId="2F4F9E11" w:rsidR="00AE2C83" w:rsidRDefault="00AE2C83" w:rsidP="00AE2C83">
      <w:pPr>
        <w:spacing w:line="360" w:lineRule="auto"/>
        <w:jc w:val="both"/>
        <w:rPr>
          <w:sz w:val="26"/>
          <w:szCs w:val="26"/>
        </w:rPr>
      </w:pPr>
      <w:r w:rsidRPr="00AE2C83">
        <w:rPr>
          <w:sz w:val="26"/>
          <w:szCs w:val="26"/>
        </w:rPr>
        <w:t>паролю и т.п.</w:t>
      </w:r>
    </w:p>
    <w:p w14:paraId="1C6FBC6F" w14:textId="7E9D2C9F" w:rsidR="00AE2C83" w:rsidRDefault="00C86A28" w:rsidP="00AE2C83">
      <w:pPr>
        <w:spacing w:line="36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9B3B800" wp14:editId="2D4886C6">
            <wp:extent cx="5940425" cy="599313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CD30" w14:textId="438CCB74" w:rsidR="005A71F4" w:rsidRPr="005A71F4" w:rsidRDefault="005A71F4" w:rsidP="00AE2C83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Рисунок 1. Н</w:t>
      </w:r>
      <w:r w:rsidRPr="00AE2C83">
        <w:rPr>
          <w:sz w:val="26"/>
          <w:szCs w:val="26"/>
        </w:rPr>
        <w:t>астройк</w:t>
      </w:r>
      <w:r>
        <w:rPr>
          <w:sz w:val="26"/>
          <w:szCs w:val="26"/>
        </w:rPr>
        <w:t>а</w:t>
      </w:r>
      <w:r w:rsidRPr="00AE2C83">
        <w:rPr>
          <w:sz w:val="26"/>
          <w:szCs w:val="26"/>
        </w:rPr>
        <w:t xml:space="preserve"> маршрутизатора provider-gw-1</w:t>
      </w:r>
      <w:r>
        <w:rPr>
          <w:sz w:val="26"/>
          <w:szCs w:val="26"/>
        </w:rPr>
        <w:t>.</w:t>
      </w:r>
    </w:p>
    <w:p w14:paraId="5A1D768D" w14:textId="0B65E840" w:rsidR="00C86A28" w:rsidRDefault="0012455D" w:rsidP="00AE2C83">
      <w:pPr>
        <w:spacing w:line="36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68AA78AF" wp14:editId="051135BE">
            <wp:extent cx="5940425" cy="599313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A12F" w14:textId="69C49115" w:rsidR="005A71F4" w:rsidRPr="00AE2C83" w:rsidRDefault="005A71F4" w:rsidP="00AE2C83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Рисунок 2. Настройка </w:t>
      </w:r>
      <w:r w:rsidRPr="00AE2C83">
        <w:rPr>
          <w:sz w:val="26"/>
          <w:szCs w:val="26"/>
        </w:rPr>
        <w:t>коммутатора provider-sw-1</w:t>
      </w:r>
      <w:r>
        <w:rPr>
          <w:sz w:val="26"/>
          <w:szCs w:val="26"/>
        </w:rPr>
        <w:t>.</w:t>
      </w:r>
    </w:p>
    <w:p w14:paraId="06380CD5" w14:textId="4652F44B" w:rsidR="00AE2C83" w:rsidRPr="00AE2C83" w:rsidRDefault="00AE2C83" w:rsidP="00AE2C83">
      <w:pPr>
        <w:spacing w:line="360" w:lineRule="auto"/>
        <w:jc w:val="both"/>
        <w:rPr>
          <w:sz w:val="26"/>
          <w:szCs w:val="26"/>
        </w:rPr>
      </w:pPr>
      <w:r w:rsidRPr="00AE2C83">
        <w:rPr>
          <w:sz w:val="26"/>
          <w:szCs w:val="26"/>
        </w:rPr>
        <w:t>2. Настрои</w:t>
      </w:r>
      <w:r>
        <w:rPr>
          <w:sz w:val="26"/>
          <w:szCs w:val="26"/>
        </w:rPr>
        <w:t>ла</w:t>
      </w:r>
      <w:r w:rsidRPr="00AE2C83">
        <w:rPr>
          <w:sz w:val="26"/>
          <w:szCs w:val="26"/>
        </w:rPr>
        <w:t xml:space="preserve"> интерфейсы маршрутизатора provider-gw-1 и коммутатора</w:t>
      </w:r>
    </w:p>
    <w:p w14:paraId="2F5103B3" w14:textId="059CA207" w:rsidR="00AE2C83" w:rsidRDefault="00AE2C83" w:rsidP="00AE2C83">
      <w:pPr>
        <w:spacing w:line="360" w:lineRule="auto"/>
        <w:jc w:val="both"/>
        <w:rPr>
          <w:sz w:val="26"/>
          <w:szCs w:val="26"/>
        </w:rPr>
      </w:pPr>
      <w:r w:rsidRPr="00AE2C83">
        <w:rPr>
          <w:sz w:val="26"/>
          <w:szCs w:val="26"/>
        </w:rPr>
        <w:t>provider-sw-1 провайдера.</w:t>
      </w:r>
    </w:p>
    <w:p w14:paraId="6500A6C1" w14:textId="3E3FDE00" w:rsidR="00AE2C83" w:rsidRDefault="00904BFD" w:rsidP="00AE2C83">
      <w:pPr>
        <w:spacing w:line="36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BEEB44B" wp14:editId="7961F6A4">
            <wp:extent cx="5940425" cy="37128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4798C" w14:textId="56931C73" w:rsidR="00904BFD" w:rsidRDefault="00B13302" w:rsidP="00AE2C83">
      <w:pPr>
        <w:spacing w:line="36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1ADCAF9" wp14:editId="408FBBFC">
            <wp:extent cx="5940425" cy="37128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55B2" w14:textId="54225E37" w:rsidR="005A71F4" w:rsidRPr="00AE2C83" w:rsidRDefault="005A71F4" w:rsidP="005A71F4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Рисунок 3. </w:t>
      </w:r>
      <w:r w:rsidRPr="00AE2C83">
        <w:rPr>
          <w:sz w:val="26"/>
          <w:szCs w:val="26"/>
        </w:rPr>
        <w:t>Настро</w:t>
      </w:r>
      <w:r>
        <w:rPr>
          <w:sz w:val="26"/>
          <w:szCs w:val="26"/>
        </w:rPr>
        <w:t xml:space="preserve">йка </w:t>
      </w:r>
      <w:r w:rsidRPr="00AE2C83">
        <w:rPr>
          <w:sz w:val="26"/>
          <w:szCs w:val="26"/>
        </w:rPr>
        <w:t>интерфейс</w:t>
      </w:r>
      <w:r>
        <w:rPr>
          <w:sz w:val="26"/>
          <w:szCs w:val="26"/>
        </w:rPr>
        <w:t>ов</w:t>
      </w:r>
      <w:r w:rsidRPr="00AE2C83">
        <w:rPr>
          <w:sz w:val="26"/>
          <w:szCs w:val="26"/>
        </w:rPr>
        <w:t xml:space="preserve"> маршрутизатора provider-gw-1</w:t>
      </w:r>
      <w:r>
        <w:rPr>
          <w:sz w:val="26"/>
          <w:szCs w:val="26"/>
        </w:rPr>
        <w:t>.</w:t>
      </w:r>
    </w:p>
    <w:p w14:paraId="5207A5F8" w14:textId="0BFEE240" w:rsidR="00AE2C83" w:rsidRPr="00AE2C83" w:rsidRDefault="00AE2C83" w:rsidP="00AE2C83">
      <w:pPr>
        <w:spacing w:line="360" w:lineRule="auto"/>
        <w:jc w:val="both"/>
        <w:rPr>
          <w:sz w:val="26"/>
          <w:szCs w:val="26"/>
        </w:rPr>
      </w:pPr>
      <w:r w:rsidRPr="00AE2C83">
        <w:rPr>
          <w:sz w:val="26"/>
          <w:szCs w:val="26"/>
        </w:rPr>
        <w:t>3. Настрои</w:t>
      </w:r>
      <w:r>
        <w:rPr>
          <w:sz w:val="26"/>
          <w:szCs w:val="26"/>
        </w:rPr>
        <w:t>ла</w:t>
      </w:r>
      <w:r w:rsidRPr="00AE2C83">
        <w:rPr>
          <w:sz w:val="26"/>
          <w:szCs w:val="26"/>
        </w:rPr>
        <w:t xml:space="preserve"> интерфейсы маршрутизатора сети «Донская» для доступа к</w:t>
      </w:r>
    </w:p>
    <w:p w14:paraId="0A7700ED" w14:textId="650A2D80" w:rsidR="00AE2C83" w:rsidRDefault="00AE2C83" w:rsidP="00AE2C83">
      <w:pPr>
        <w:spacing w:line="360" w:lineRule="auto"/>
        <w:jc w:val="both"/>
        <w:rPr>
          <w:sz w:val="26"/>
          <w:szCs w:val="26"/>
        </w:rPr>
      </w:pPr>
      <w:r w:rsidRPr="00AE2C83">
        <w:rPr>
          <w:sz w:val="26"/>
          <w:szCs w:val="26"/>
        </w:rPr>
        <w:t>сети провайдера.</w:t>
      </w:r>
    </w:p>
    <w:p w14:paraId="52807D36" w14:textId="45853713" w:rsidR="00AE2C83" w:rsidRDefault="005A752C" w:rsidP="00AE2C83">
      <w:pPr>
        <w:spacing w:line="36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52697212" wp14:editId="76178F70">
            <wp:extent cx="5940425" cy="37128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BE9A" w14:textId="3C0CF480" w:rsidR="005A71F4" w:rsidRPr="00AE2C83" w:rsidRDefault="005A71F4" w:rsidP="005A71F4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Рисунок 4. </w:t>
      </w:r>
      <w:r w:rsidRPr="00AE2C83">
        <w:rPr>
          <w:sz w:val="26"/>
          <w:szCs w:val="26"/>
        </w:rPr>
        <w:t>Настро</w:t>
      </w:r>
      <w:r>
        <w:rPr>
          <w:sz w:val="26"/>
          <w:szCs w:val="26"/>
        </w:rPr>
        <w:t>йка</w:t>
      </w:r>
      <w:r w:rsidRPr="00AE2C83">
        <w:rPr>
          <w:sz w:val="26"/>
          <w:szCs w:val="26"/>
        </w:rPr>
        <w:t xml:space="preserve"> интерфейс</w:t>
      </w:r>
      <w:r>
        <w:rPr>
          <w:sz w:val="26"/>
          <w:szCs w:val="26"/>
        </w:rPr>
        <w:t>ов</w:t>
      </w:r>
      <w:r w:rsidRPr="00AE2C83">
        <w:rPr>
          <w:sz w:val="26"/>
          <w:szCs w:val="26"/>
        </w:rPr>
        <w:t xml:space="preserve"> коммутатора</w:t>
      </w:r>
      <w:r>
        <w:rPr>
          <w:sz w:val="26"/>
          <w:szCs w:val="26"/>
        </w:rPr>
        <w:t xml:space="preserve"> </w:t>
      </w:r>
      <w:r w:rsidRPr="00AE2C83">
        <w:rPr>
          <w:sz w:val="26"/>
          <w:szCs w:val="26"/>
        </w:rPr>
        <w:t>provider-sw-1</w:t>
      </w:r>
      <w:r w:rsidR="008C1147">
        <w:rPr>
          <w:sz w:val="26"/>
          <w:szCs w:val="26"/>
        </w:rPr>
        <w:t>.</w:t>
      </w:r>
    </w:p>
    <w:p w14:paraId="126B31CF" w14:textId="2650682C" w:rsidR="00AE2C83" w:rsidRDefault="00AE2C83" w:rsidP="00AE2C83">
      <w:pPr>
        <w:spacing w:line="360" w:lineRule="auto"/>
        <w:jc w:val="both"/>
        <w:rPr>
          <w:sz w:val="26"/>
          <w:szCs w:val="26"/>
        </w:rPr>
      </w:pPr>
      <w:r w:rsidRPr="00AE2C83">
        <w:rPr>
          <w:sz w:val="26"/>
          <w:szCs w:val="26"/>
        </w:rPr>
        <w:t>4. Настрои</w:t>
      </w:r>
      <w:r>
        <w:rPr>
          <w:sz w:val="26"/>
          <w:szCs w:val="26"/>
        </w:rPr>
        <w:t>ла</w:t>
      </w:r>
      <w:r w:rsidRPr="00AE2C83">
        <w:rPr>
          <w:sz w:val="26"/>
          <w:szCs w:val="26"/>
        </w:rPr>
        <w:t xml:space="preserve"> на маршрутизаторе сети «Донская» NAT с правилами, указанными в разделе 12.2.</w:t>
      </w:r>
    </w:p>
    <w:p w14:paraId="75B91482" w14:textId="13619309" w:rsidR="00AE2C83" w:rsidRDefault="005A752C" w:rsidP="00AE2C83">
      <w:pPr>
        <w:spacing w:line="36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AED27DB" wp14:editId="5F39A663">
            <wp:extent cx="5940425" cy="583501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7E06" w14:textId="5CC9ED2D" w:rsidR="003B40CC" w:rsidRPr="003B40CC" w:rsidRDefault="008C1147" w:rsidP="003B40CC">
      <w:r>
        <w:t xml:space="preserve">Рисунок 5. </w:t>
      </w:r>
      <w:r w:rsidR="003B40CC" w:rsidRPr="003B40CC">
        <w:t>Настройка пула адресов для NAT</w:t>
      </w:r>
    </w:p>
    <w:p w14:paraId="21528714" w14:textId="77777777" w:rsidR="003B40CC" w:rsidRDefault="003B40CC" w:rsidP="00AE2C83">
      <w:pPr>
        <w:spacing w:line="360" w:lineRule="auto"/>
        <w:jc w:val="both"/>
        <w:rPr>
          <w:sz w:val="26"/>
          <w:szCs w:val="26"/>
        </w:rPr>
      </w:pPr>
    </w:p>
    <w:p w14:paraId="3FF12365" w14:textId="2325B641" w:rsidR="005A752C" w:rsidRDefault="003B40CC" w:rsidP="00AE2C83">
      <w:pPr>
        <w:spacing w:line="36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38EE832" wp14:editId="5E3B4728">
            <wp:extent cx="5940425" cy="583501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EF7E" w14:textId="13E6C5A3" w:rsidR="003B40CC" w:rsidRDefault="008C1147" w:rsidP="003B40CC">
      <w:r>
        <w:t xml:space="preserve">Рисунок 6. </w:t>
      </w:r>
      <w:r w:rsidR="003B40CC" w:rsidRPr="003B40CC">
        <w:t>Настройка списка доступа для NAT</w:t>
      </w:r>
      <w:r>
        <w:t>.</w:t>
      </w:r>
    </w:p>
    <w:p w14:paraId="1741FC2F" w14:textId="77777777" w:rsidR="003B40CC" w:rsidRPr="003B40CC" w:rsidRDefault="003B40CC" w:rsidP="003B40CC"/>
    <w:p w14:paraId="78CDA497" w14:textId="3D6EE208" w:rsidR="003B40CC" w:rsidRDefault="00616D04" w:rsidP="00AE2C83">
      <w:pPr>
        <w:spacing w:line="36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101DECA4" wp14:editId="1AE42512">
            <wp:extent cx="5940425" cy="583501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27C8" w14:textId="462FD1FE" w:rsidR="00D8657A" w:rsidRPr="00D8657A" w:rsidRDefault="008C1147" w:rsidP="00D8657A">
      <w:r>
        <w:t xml:space="preserve">Рисунок 7. </w:t>
      </w:r>
      <w:r w:rsidR="00D8657A" w:rsidRPr="00D8657A">
        <w:t>Сеть дисплейных классов</w:t>
      </w:r>
      <w:r>
        <w:t>.</w:t>
      </w:r>
    </w:p>
    <w:p w14:paraId="61E2131D" w14:textId="75AA3BF6" w:rsidR="00616D04" w:rsidRDefault="00C33F7A" w:rsidP="00AE2C83">
      <w:pPr>
        <w:spacing w:line="36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38AD00D" wp14:editId="0A0ED266">
            <wp:extent cx="5940425" cy="583501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F364" w14:textId="66AA129F" w:rsidR="00C33F7A" w:rsidRPr="00C33F7A" w:rsidRDefault="008C1147" w:rsidP="00C33F7A">
      <w:r>
        <w:t xml:space="preserve">Рисунок 8. </w:t>
      </w:r>
      <w:r w:rsidR="00C33F7A" w:rsidRPr="00C33F7A">
        <w:t>Сеть кафедр</w:t>
      </w:r>
      <w:r>
        <w:t>.</w:t>
      </w:r>
    </w:p>
    <w:p w14:paraId="1ECB5351" w14:textId="75CEFECC" w:rsidR="00C33F7A" w:rsidRDefault="00C33F7A" w:rsidP="00AE2C83">
      <w:pPr>
        <w:spacing w:line="36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53CB0CA9" wp14:editId="2CDEAE3C">
            <wp:extent cx="5940425" cy="583501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5018" w14:textId="4AE97811" w:rsidR="00910492" w:rsidRPr="00910492" w:rsidRDefault="008C1147" w:rsidP="00910492">
      <w:r>
        <w:t xml:space="preserve">Рисунок 9. </w:t>
      </w:r>
      <w:r w:rsidR="00910492" w:rsidRPr="00910492">
        <w:t>Сеть администрации</w:t>
      </w:r>
      <w:r>
        <w:t>.</w:t>
      </w:r>
    </w:p>
    <w:p w14:paraId="2111D17F" w14:textId="56E69993" w:rsidR="00C33F7A" w:rsidRDefault="005C41E0" w:rsidP="00AE2C83">
      <w:pPr>
        <w:spacing w:line="36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C543A83" wp14:editId="63E803CC">
            <wp:extent cx="5940425" cy="58350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074A" w14:textId="18599911" w:rsidR="00680356" w:rsidRPr="00680356" w:rsidRDefault="008C1147" w:rsidP="00680356">
      <w:r>
        <w:t xml:space="preserve">Рисунок 10. </w:t>
      </w:r>
      <w:r w:rsidR="00680356" w:rsidRPr="00680356">
        <w:t>Доступ для компьютера администратора</w:t>
      </w:r>
      <w:r>
        <w:t>.</w:t>
      </w:r>
    </w:p>
    <w:p w14:paraId="679E8EE4" w14:textId="117E6E92" w:rsidR="005C41E0" w:rsidRDefault="0008701C" w:rsidP="00AE2C83">
      <w:pPr>
        <w:spacing w:line="36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504251D1" wp14:editId="4BAB9BA2">
            <wp:extent cx="5940425" cy="583501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D760" w14:textId="2F50B649" w:rsidR="00A807E0" w:rsidRPr="00A807E0" w:rsidRDefault="008C1147" w:rsidP="00A807E0">
      <w:r>
        <w:t xml:space="preserve">Рисунок 11. </w:t>
      </w:r>
      <w:r w:rsidR="00A807E0" w:rsidRPr="00A807E0">
        <w:t>Настройка NAT</w:t>
      </w:r>
      <w:r>
        <w:t>.</w:t>
      </w:r>
    </w:p>
    <w:p w14:paraId="3A648CEA" w14:textId="77777777" w:rsidR="0008701C" w:rsidRPr="00AE2C83" w:rsidRDefault="0008701C" w:rsidP="00AE2C83">
      <w:pPr>
        <w:spacing w:line="360" w:lineRule="auto"/>
        <w:jc w:val="both"/>
        <w:rPr>
          <w:sz w:val="26"/>
          <w:szCs w:val="26"/>
        </w:rPr>
      </w:pPr>
    </w:p>
    <w:p w14:paraId="35627E09" w14:textId="6F8C51E5" w:rsidR="00AE2C83" w:rsidRDefault="00AE2C83" w:rsidP="00AE2C83">
      <w:pPr>
        <w:spacing w:line="360" w:lineRule="auto"/>
        <w:jc w:val="both"/>
        <w:rPr>
          <w:sz w:val="26"/>
          <w:szCs w:val="26"/>
        </w:rPr>
      </w:pPr>
      <w:r w:rsidRPr="00AE2C83">
        <w:rPr>
          <w:sz w:val="26"/>
          <w:szCs w:val="26"/>
        </w:rPr>
        <w:lastRenderedPageBreak/>
        <w:t>5. Настрои</w:t>
      </w:r>
      <w:r>
        <w:rPr>
          <w:sz w:val="26"/>
          <w:szCs w:val="26"/>
        </w:rPr>
        <w:t>ла</w:t>
      </w:r>
      <w:r w:rsidRPr="00AE2C83">
        <w:rPr>
          <w:sz w:val="26"/>
          <w:szCs w:val="26"/>
        </w:rPr>
        <w:t xml:space="preserve"> доступ из внешней сети в локальную сеть организации, как указано в разделе 12.2.</w:t>
      </w:r>
      <w:r w:rsidR="000E6AAB">
        <w:rPr>
          <w:noProof/>
          <w:sz w:val="26"/>
          <w:szCs w:val="26"/>
        </w:rPr>
        <w:drawing>
          <wp:inline distT="0" distB="0" distL="0" distR="0" wp14:anchorId="6153090F" wp14:editId="495F7EB2">
            <wp:extent cx="5940425" cy="583501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C296" w14:textId="1EE0DCC8" w:rsidR="005B6F9E" w:rsidRDefault="008C1147" w:rsidP="005B6F9E">
      <w:r>
        <w:t xml:space="preserve">Рисунок 12. </w:t>
      </w:r>
      <w:r w:rsidR="005B6F9E" w:rsidRPr="005B6F9E">
        <w:t>Настройка доступа из Интернета</w:t>
      </w:r>
      <w:r w:rsidR="005B6F9E" w:rsidRPr="005B6F9E">
        <w:t xml:space="preserve">. </w:t>
      </w:r>
      <w:r w:rsidR="005B6F9E" w:rsidRPr="005B6F9E">
        <w:t>WWW-сервер</w:t>
      </w:r>
      <w:r w:rsidR="005B6F9E" w:rsidRPr="005B6F9E">
        <w:t>.</w:t>
      </w:r>
    </w:p>
    <w:p w14:paraId="511D421B" w14:textId="70993389" w:rsidR="005B6F9E" w:rsidRPr="005B6F9E" w:rsidRDefault="005B6F9E" w:rsidP="005B6F9E">
      <w:r>
        <w:rPr>
          <w:noProof/>
        </w:rPr>
        <w:lastRenderedPageBreak/>
        <w:drawing>
          <wp:inline distT="0" distB="0" distL="0" distR="0" wp14:anchorId="405B0DD9" wp14:editId="1DE526D6">
            <wp:extent cx="5940425" cy="583501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425A" w14:textId="584C2692" w:rsidR="005B6F9E" w:rsidRPr="008C1147" w:rsidRDefault="008C1147" w:rsidP="005B6F9E">
      <w:r>
        <w:t xml:space="preserve">Рисунок 13. </w:t>
      </w:r>
      <w:r w:rsidR="005B6F9E" w:rsidRPr="005B6F9E">
        <w:t>Настройка доступа из Интернета</w:t>
      </w:r>
      <w:r w:rsidR="005B6F9E" w:rsidRPr="005B6F9E">
        <w:t xml:space="preserve">. </w:t>
      </w:r>
      <w:r w:rsidR="005B6F9E" w:rsidRPr="005B6F9E">
        <w:t>Файловый сервер</w:t>
      </w:r>
      <w:r w:rsidR="005B6F9E" w:rsidRPr="005B6F9E">
        <w:t>.</w:t>
      </w:r>
      <w:r w:rsidR="005B6F9E" w:rsidRPr="008C1147">
        <w:t xml:space="preserve"> </w:t>
      </w:r>
    </w:p>
    <w:p w14:paraId="22D6F741" w14:textId="6306E065" w:rsidR="005B6F9E" w:rsidRPr="005B6F9E" w:rsidRDefault="000B6BB9" w:rsidP="005B6F9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DB7509" wp14:editId="0B18AB65">
            <wp:extent cx="5940425" cy="583501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0BB0" w14:textId="505A78FF" w:rsidR="005B6F9E" w:rsidRPr="005B6F9E" w:rsidRDefault="008C1147" w:rsidP="005B6F9E">
      <w:r>
        <w:t xml:space="preserve">Рисунок 14. </w:t>
      </w:r>
      <w:r w:rsidR="005B6F9E" w:rsidRPr="005B6F9E">
        <w:t>Настройка доступа из Интернета</w:t>
      </w:r>
      <w:r w:rsidR="005B6F9E" w:rsidRPr="005B6F9E">
        <w:t xml:space="preserve">. </w:t>
      </w:r>
      <w:r w:rsidR="005B6F9E" w:rsidRPr="005B6F9E">
        <w:t>Почтовый сервер</w:t>
      </w:r>
      <w:r w:rsidR="005B6F9E" w:rsidRPr="005B6F9E">
        <w:t>.</w:t>
      </w:r>
    </w:p>
    <w:p w14:paraId="7D62427A" w14:textId="77DA0D68" w:rsidR="005B6F9E" w:rsidRPr="005B6F9E" w:rsidRDefault="00C56BC7" w:rsidP="005B6F9E">
      <w:r>
        <w:rPr>
          <w:noProof/>
          <w:sz w:val="26"/>
          <w:szCs w:val="26"/>
        </w:rPr>
        <w:lastRenderedPageBreak/>
        <w:drawing>
          <wp:inline distT="0" distB="0" distL="0" distR="0" wp14:anchorId="03413E21" wp14:editId="439DDCFB">
            <wp:extent cx="5940425" cy="583501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AD3F" w14:textId="62B090DB" w:rsidR="005B6F9E" w:rsidRPr="005B6F9E" w:rsidRDefault="008C1147" w:rsidP="005B6F9E">
      <w:r>
        <w:t xml:space="preserve">Рисунок 15. </w:t>
      </w:r>
      <w:r w:rsidR="005B6F9E" w:rsidRPr="005B6F9E">
        <w:t>Настройка доступа из Интернета</w:t>
      </w:r>
      <w:r w:rsidR="005B6F9E" w:rsidRPr="005B6F9E">
        <w:t xml:space="preserve">. </w:t>
      </w:r>
      <w:r w:rsidR="000606AD" w:rsidRPr="000606AD">
        <w:t>Доступ по RDP</w:t>
      </w:r>
      <w:r w:rsidR="000606AD" w:rsidRPr="00C56BC7">
        <w:t>.</w:t>
      </w:r>
    </w:p>
    <w:p w14:paraId="4266BCFE" w14:textId="77777777" w:rsidR="00AE2C83" w:rsidRPr="00AE2C83" w:rsidRDefault="00AE2C83" w:rsidP="00AE2C83">
      <w:pPr>
        <w:spacing w:line="360" w:lineRule="auto"/>
        <w:jc w:val="both"/>
        <w:rPr>
          <w:sz w:val="26"/>
          <w:szCs w:val="26"/>
        </w:rPr>
      </w:pPr>
    </w:p>
    <w:p w14:paraId="5C784F14" w14:textId="10CAFD21" w:rsidR="009055DF" w:rsidRDefault="00AE2C83" w:rsidP="00AE2C83">
      <w:pPr>
        <w:spacing w:line="360" w:lineRule="auto"/>
        <w:jc w:val="both"/>
        <w:rPr>
          <w:sz w:val="26"/>
          <w:szCs w:val="26"/>
        </w:rPr>
      </w:pPr>
      <w:r w:rsidRPr="00AE2C83">
        <w:rPr>
          <w:sz w:val="26"/>
          <w:szCs w:val="26"/>
        </w:rPr>
        <w:t>6. Провери</w:t>
      </w:r>
      <w:r>
        <w:rPr>
          <w:sz w:val="26"/>
          <w:szCs w:val="26"/>
        </w:rPr>
        <w:t>ла</w:t>
      </w:r>
      <w:r w:rsidRPr="00AE2C83">
        <w:rPr>
          <w:sz w:val="26"/>
          <w:szCs w:val="26"/>
        </w:rPr>
        <w:t xml:space="preserve"> работоспособность заданных настроек.</w:t>
      </w:r>
    </w:p>
    <w:p w14:paraId="565D9D73" w14:textId="1265A78A" w:rsidR="0080156E" w:rsidRDefault="0080156E" w:rsidP="00AE2C83">
      <w:pPr>
        <w:spacing w:line="360" w:lineRule="auto"/>
        <w:jc w:val="both"/>
        <w:rPr>
          <w:sz w:val="26"/>
          <w:szCs w:val="26"/>
          <w:lang w:val="en-US"/>
        </w:rPr>
      </w:pPr>
      <w:r>
        <w:rPr>
          <w:sz w:val="26"/>
          <w:szCs w:val="26"/>
        </w:rPr>
        <w:t xml:space="preserve">Добавила </w:t>
      </w:r>
      <w:r>
        <w:rPr>
          <w:sz w:val="26"/>
          <w:szCs w:val="26"/>
          <w:lang w:val="en-US"/>
        </w:rPr>
        <w:t>laptop-</w:t>
      </w:r>
      <w:proofErr w:type="spellStart"/>
      <w:r>
        <w:rPr>
          <w:sz w:val="26"/>
          <w:szCs w:val="26"/>
          <w:lang w:val="en-US"/>
        </w:rPr>
        <w:t>ext</w:t>
      </w:r>
      <w:proofErr w:type="spellEnd"/>
    </w:p>
    <w:p w14:paraId="60D903EA" w14:textId="03193B3B" w:rsidR="0080156E" w:rsidRDefault="00F93221" w:rsidP="00AE2C83">
      <w:pPr>
        <w:spacing w:line="360" w:lineRule="auto"/>
        <w:jc w:val="both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6EE6054C" wp14:editId="1ED12404">
            <wp:extent cx="5940425" cy="583501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E66D" w14:textId="1ED24837" w:rsidR="008C1147" w:rsidRPr="005254F1" w:rsidRDefault="008C1147" w:rsidP="00AE2C83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Рисунок 16. Настройка н</w:t>
      </w:r>
      <w:r w:rsidR="005254F1">
        <w:rPr>
          <w:sz w:val="26"/>
          <w:szCs w:val="26"/>
        </w:rPr>
        <w:t xml:space="preserve">оутбука </w:t>
      </w:r>
      <w:r w:rsidR="005254F1">
        <w:rPr>
          <w:sz w:val="26"/>
          <w:szCs w:val="26"/>
          <w:lang w:val="en-US"/>
        </w:rPr>
        <w:t>laptop</w:t>
      </w:r>
      <w:r w:rsidR="005254F1" w:rsidRPr="005254F1">
        <w:rPr>
          <w:sz w:val="26"/>
          <w:szCs w:val="26"/>
        </w:rPr>
        <w:t>-</w:t>
      </w:r>
      <w:r w:rsidR="005254F1">
        <w:rPr>
          <w:sz w:val="26"/>
          <w:szCs w:val="26"/>
          <w:lang w:val="en-US"/>
        </w:rPr>
        <w:t>ex.</w:t>
      </w:r>
    </w:p>
    <w:p w14:paraId="6A67318A" w14:textId="585F68CC" w:rsidR="0080156E" w:rsidRDefault="0080156E" w:rsidP="00AE2C83">
      <w:pPr>
        <w:spacing w:line="360" w:lineRule="auto"/>
        <w:jc w:val="both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7FF98C36" wp14:editId="69ECED3C">
            <wp:extent cx="5940425" cy="37128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F373" w14:textId="37318DC9" w:rsidR="008C1147" w:rsidRPr="008C1147" w:rsidRDefault="008C1147" w:rsidP="008C1147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Рисунок 1</w:t>
      </w:r>
      <w:r>
        <w:rPr>
          <w:sz w:val="26"/>
          <w:szCs w:val="26"/>
        </w:rPr>
        <w:t>7</w:t>
      </w:r>
      <w:r>
        <w:rPr>
          <w:sz w:val="26"/>
          <w:szCs w:val="26"/>
        </w:rPr>
        <w:t xml:space="preserve">. </w:t>
      </w:r>
      <w:r>
        <w:rPr>
          <w:sz w:val="26"/>
          <w:szCs w:val="26"/>
          <w:lang w:val="en-US"/>
        </w:rPr>
        <w:t>ping</w:t>
      </w:r>
      <w:r w:rsidRPr="00F93221">
        <w:rPr>
          <w:sz w:val="26"/>
          <w:szCs w:val="26"/>
        </w:rPr>
        <w:t xml:space="preserve"> 192.0.2.1 (</w:t>
      </w:r>
      <w:hyperlink r:id="rId22" w:history="1">
        <w:r w:rsidRPr="001E6822">
          <w:rPr>
            <w:rStyle w:val="a3"/>
            <w:sz w:val="26"/>
            <w:szCs w:val="26"/>
            <w:lang w:val="en-US"/>
          </w:rPr>
          <w:t>www</w:t>
        </w:r>
        <w:r w:rsidRPr="00F93221">
          <w:rPr>
            <w:rStyle w:val="a3"/>
            <w:sz w:val="26"/>
            <w:szCs w:val="26"/>
          </w:rPr>
          <w:t>.</w:t>
        </w:r>
        <w:proofErr w:type="spellStart"/>
        <w:r w:rsidRPr="001E6822">
          <w:rPr>
            <w:rStyle w:val="a3"/>
            <w:sz w:val="26"/>
            <w:szCs w:val="26"/>
            <w:lang w:val="en-US"/>
          </w:rPr>
          <w:t>yandex</w:t>
        </w:r>
        <w:proofErr w:type="spellEnd"/>
        <w:r w:rsidRPr="00F93221">
          <w:rPr>
            <w:rStyle w:val="a3"/>
            <w:sz w:val="26"/>
            <w:szCs w:val="26"/>
          </w:rPr>
          <w:t>.</w:t>
        </w:r>
        <w:proofErr w:type="spellStart"/>
        <w:r w:rsidRPr="001E6822">
          <w:rPr>
            <w:rStyle w:val="a3"/>
            <w:sz w:val="26"/>
            <w:szCs w:val="26"/>
            <w:lang w:val="en-US"/>
          </w:rPr>
          <w:t>ru</w:t>
        </w:r>
        <w:proofErr w:type="spellEnd"/>
      </w:hyperlink>
      <w:r w:rsidRPr="00F93221">
        <w:rPr>
          <w:sz w:val="26"/>
          <w:szCs w:val="26"/>
        </w:rPr>
        <w:t xml:space="preserve">), </w:t>
      </w:r>
      <w:r>
        <w:rPr>
          <w:sz w:val="26"/>
          <w:szCs w:val="26"/>
        </w:rPr>
        <w:t xml:space="preserve">подключение через </w:t>
      </w:r>
      <w:r>
        <w:rPr>
          <w:sz w:val="26"/>
          <w:szCs w:val="26"/>
          <w:lang w:val="en-US"/>
        </w:rPr>
        <w:t>ftp</w:t>
      </w:r>
      <w:r>
        <w:rPr>
          <w:sz w:val="26"/>
          <w:szCs w:val="26"/>
        </w:rPr>
        <w:t>.</w:t>
      </w:r>
    </w:p>
    <w:p w14:paraId="5F442E8D" w14:textId="55BACC42" w:rsidR="00F93221" w:rsidRPr="008C1147" w:rsidRDefault="00F93221" w:rsidP="00AE2C83">
      <w:pPr>
        <w:spacing w:line="360" w:lineRule="auto"/>
        <w:jc w:val="both"/>
        <w:rPr>
          <w:sz w:val="26"/>
          <w:szCs w:val="26"/>
        </w:rPr>
      </w:pPr>
    </w:p>
    <w:p w14:paraId="7A3AF589" w14:textId="3485C9A0" w:rsidR="00F93221" w:rsidRDefault="005A71F4" w:rsidP="00AE2C83">
      <w:pPr>
        <w:spacing w:line="360" w:lineRule="auto"/>
        <w:jc w:val="both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29BA6C5C" wp14:editId="478E2DF4">
            <wp:extent cx="5940425" cy="583501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CCC1" w14:textId="667FC27B" w:rsidR="005A71F4" w:rsidRDefault="005A71F4" w:rsidP="00AE2C83">
      <w:pPr>
        <w:spacing w:line="360" w:lineRule="auto"/>
        <w:jc w:val="both"/>
        <w:rPr>
          <w:sz w:val="26"/>
          <w:szCs w:val="26"/>
          <w:lang w:val="en-US"/>
        </w:rPr>
      </w:pPr>
    </w:p>
    <w:p w14:paraId="56D7A147" w14:textId="77777777" w:rsidR="005A71F4" w:rsidRPr="005A71F4" w:rsidRDefault="005A71F4" w:rsidP="005A71F4">
      <w:pPr>
        <w:spacing w:line="360" w:lineRule="auto"/>
        <w:jc w:val="both"/>
        <w:rPr>
          <w:sz w:val="26"/>
          <w:szCs w:val="26"/>
        </w:rPr>
      </w:pPr>
      <w:r w:rsidRPr="005A71F4">
        <w:rPr>
          <w:sz w:val="26"/>
          <w:szCs w:val="26"/>
        </w:rPr>
        <w:t>Контрольные вопросы</w:t>
      </w:r>
    </w:p>
    <w:p w14:paraId="29530E31" w14:textId="77777777" w:rsidR="005A71F4" w:rsidRPr="005A71F4" w:rsidRDefault="005A71F4" w:rsidP="009C536C">
      <w:pPr>
        <w:spacing w:line="360" w:lineRule="auto"/>
        <w:ind w:firstLine="708"/>
        <w:jc w:val="both"/>
        <w:rPr>
          <w:sz w:val="26"/>
          <w:szCs w:val="26"/>
        </w:rPr>
      </w:pPr>
      <w:r w:rsidRPr="005A71F4">
        <w:rPr>
          <w:sz w:val="26"/>
          <w:szCs w:val="26"/>
        </w:rPr>
        <w:t xml:space="preserve">1. В чём состоит основной принцип работы </w:t>
      </w:r>
      <w:r w:rsidRPr="005A71F4">
        <w:rPr>
          <w:sz w:val="26"/>
          <w:szCs w:val="26"/>
          <w:lang w:val="en-US"/>
        </w:rPr>
        <w:t>NAT</w:t>
      </w:r>
      <w:r w:rsidRPr="005A71F4">
        <w:rPr>
          <w:sz w:val="26"/>
          <w:szCs w:val="26"/>
        </w:rPr>
        <w:t xml:space="preserve"> (что даёт наличие </w:t>
      </w:r>
      <w:r w:rsidRPr="005A71F4">
        <w:rPr>
          <w:sz w:val="26"/>
          <w:szCs w:val="26"/>
          <w:lang w:val="en-US"/>
        </w:rPr>
        <w:t>NAT</w:t>
      </w:r>
      <w:r w:rsidRPr="005A71F4">
        <w:rPr>
          <w:sz w:val="26"/>
          <w:szCs w:val="26"/>
        </w:rPr>
        <w:t xml:space="preserve"> в</w:t>
      </w:r>
    </w:p>
    <w:p w14:paraId="725428C4" w14:textId="2E40D2AA" w:rsidR="005A71F4" w:rsidRDefault="005A71F4" w:rsidP="005A71F4">
      <w:pPr>
        <w:spacing w:line="360" w:lineRule="auto"/>
        <w:jc w:val="both"/>
        <w:rPr>
          <w:sz w:val="26"/>
          <w:szCs w:val="26"/>
        </w:rPr>
      </w:pPr>
      <w:r w:rsidRPr="005A71F4">
        <w:rPr>
          <w:sz w:val="26"/>
          <w:szCs w:val="26"/>
        </w:rPr>
        <w:t>сети организации)?</w:t>
      </w:r>
    </w:p>
    <w:p w14:paraId="07DE9702" w14:textId="55CA605E" w:rsidR="009C536C" w:rsidRPr="005A71F4" w:rsidRDefault="009C536C" w:rsidP="009C536C">
      <w:pPr>
        <w:spacing w:line="360" w:lineRule="auto"/>
        <w:jc w:val="both"/>
        <w:rPr>
          <w:sz w:val="26"/>
          <w:szCs w:val="26"/>
        </w:rPr>
      </w:pPr>
      <w:r w:rsidRPr="009C536C">
        <w:rPr>
          <w:sz w:val="26"/>
          <w:szCs w:val="26"/>
        </w:rPr>
        <w:t xml:space="preserve">Трансляция сетевых адресов по английский Network Address Translation (NAT) это технология замены </w:t>
      </w:r>
      <w:proofErr w:type="spellStart"/>
      <w:r w:rsidRPr="009C536C">
        <w:rPr>
          <w:sz w:val="26"/>
          <w:szCs w:val="26"/>
        </w:rPr>
        <w:t>ip</w:t>
      </w:r>
      <w:proofErr w:type="spellEnd"/>
      <w:r w:rsidRPr="009C536C">
        <w:rPr>
          <w:sz w:val="26"/>
          <w:szCs w:val="26"/>
        </w:rPr>
        <w:t xml:space="preserve"> адресов и портов в заголовке </w:t>
      </w:r>
      <w:proofErr w:type="spellStart"/>
      <w:r w:rsidRPr="009C536C">
        <w:rPr>
          <w:sz w:val="26"/>
          <w:szCs w:val="26"/>
        </w:rPr>
        <w:t>ip</w:t>
      </w:r>
      <w:proofErr w:type="spellEnd"/>
      <w:r w:rsidRPr="009C536C">
        <w:rPr>
          <w:sz w:val="26"/>
          <w:szCs w:val="26"/>
        </w:rPr>
        <w:t xml:space="preserve"> пакета. Чаще всего </w:t>
      </w:r>
      <w:proofErr w:type="spellStart"/>
      <w:r w:rsidRPr="009C536C">
        <w:rPr>
          <w:sz w:val="26"/>
          <w:szCs w:val="26"/>
        </w:rPr>
        <w:t>nat</w:t>
      </w:r>
      <w:proofErr w:type="spellEnd"/>
      <w:r w:rsidRPr="009C536C">
        <w:rPr>
          <w:sz w:val="26"/>
          <w:szCs w:val="26"/>
        </w:rPr>
        <w:t xml:space="preserve"> используется, чтобы заменить </w:t>
      </w:r>
      <w:proofErr w:type="spellStart"/>
      <w:r w:rsidRPr="009C536C">
        <w:rPr>
          <w:sz w:val="26"/>
          <w:szCs w:val="26"/>
        </w:rPr>
        <w:t>ip</w:t>
      </w:r>
      <w:proofErr w:type="spellEnd"/>
      <w:r w:rsidRPr="009C536C">
        <w:rPr>
          <w:sz w:val="26"/>
          <w:szCs w:val="26"/>
        </w:rPr>
        <w:t xml:space="preserve"> адрес внутренней сети на </w:t>
      </w:r>
      <w:proofErr w:type="spellStart"/>
      <w:r w:rsidRPr="009C536C">
        <w:rPr>
          <w:sz w:val="26"/>
          <w:szCs w:val="26"/>
        </w:rPr>
        <w:t>ip</w:t>
      </w:r>
      <w:proofErr w:type="spellEnd"/>
      <w:r w:rsidRPr="009C536C">
        <w:rPr>
          <w:sz w:val="26"/>
          <w:szCs w:val="26"/>
        </w:rPr>
        <w:t xml:space="preserve"> адрес из внешней сети. Это делается, чтобы преодолеть нехватку адресов IPv4.</w:t>
      </w:r>
    </w:p>
    <w:p w14:paraId="21ACE589" w14:textId="5C290151" w:rsidR="005A71F4" w:rsidRDefault="005A71F4" w:rsidP="009C536C">
      <w:pPr>
        <w:spacing w:line="360" w:lineRule="auto"/>
        <w:ind w:firstLine="708"/>
        <w:jc w:val="both"/>
        <w:rPr>
          <w:sz w:val="26"/>
          <w:szCs w:val="26"/>
        </w:rPr>
      </w:pPr>
      <w:r w:rsidRPr="005A71F4">
        <w:rPr>
          <w:sz w:val="26"/>
          <w:szCs w:val="26"/>
        </w:rPr>
        <w:t xml:space="preserve">2. В чём состоит принцип настройки </w:t>
      </w:r>
      <w:r w:rsidRPr="005A71F4">
        <w:rPr>
          <w:sz w:val="26"/>
          <w:szCs w:val="26"/>
          <w:lang w:val="en-US"/>
        </w:rPr>
        <w:t>NAT</w:t>
      </w:r>
      <w:r w:rsidRPr="005A71F4">
        <w:rPr>
          <w:sz w:val="26"/>
          <w:szCs w:val="26"/>
        </w:rPr>
        <w:t xml:space="preserve"> (на каком оборудовании и что нужно настроить для из локальной сети во внешнюю сеть через </w:t>
      </w:r>
      <w:r w:rsidRPr="005A71F4">
        <w:rPr>
          <w:sz w:val="26"/>
          <w:szCs w:val="26"/>
          <w:lang w:val="en-US"/>
        </w:rPr>
        <w:t>NAT</w:t>
      </w:r>
      <w:r w:rsidRPr="005A71F4">
        <w:rPr>
          <w:sz w:val="26"/>
          <w:szCs w:val="26"/>
        </w:rPr>
        <w:t>)?</w:t>
      </w:r>
    </w:p>
    <w:p w14:paraId="5C1163AD" w14:textId="22D1A5B7" w:rsidR="009C536C" w:rsidRPr="009C536C" w:rsidRDefault="009C536C" w:rsidP="009C536C">
      <w:pPr>
        <w:spacing w:line="360" w:lineRule="auto"/>
        <w:jc w:val="both"/>
        <w:rPr>
          <w:sz w:val="26"/>
          <w:szCs w:val="26"/>
        </w:rPr>
      </w:pPr>
      <w:r w:rsidRPr="009C536C">
        <w:rPr>
          <w:sz w:val="26"/>
          <w:szCs w:val="26"/>
        </w:rPr>
        <w:lastRenderedPageBreak/>
        <w:t xml:space="preserve">Но, так как адреса из внутренней сети не могут использоваться в интернет, то устройству </w:t>
      </w:r>
      <w:proofErr w:type="spellStart"/>
      <w:r w:rsidRPr="009C536C">
        <w:rPr>
          <w:sz w:val="26"/>
          <w:szCs w:val="26"/>
        </w:rPr>
        <w:t>nat</w:t>
      </w:r>
      <w:proofErr w:type="spellEnd"/>
      <w:r w:rsidRPr="009C536C">
        <w:rPr>
          <w:sz w:val="26"/>
          <w:szCs w:val="26"/>
        </w:rPr>
        <w:t xml:space="preserve"> нужно заменить </w:t>
      </w:r>
      <w:proofErr w:type="spellStart"/>
      <w:r w:rsidRPr="009C536C">
        <w:rPr>
          <w:sz w:val="26"/>
          <w:szCs w:val="26"/>
        </w:rPr>
        <w:t>ip</w:t>
      </w:r>
      <w:proofErr w:type="spellEnd"/>
      <w:r w:rsidRPr="009C536C">
        <w:rPr>
          <w:sz w:val="26"/>
          <w:szCs w:val="26"/>
        </w:rPr>
        <w:t xml:space="preserve"> адрес из внутренней сети в заголовке пакета в адресе отправителя, на </w:t>
      </w:r>
      <w:proofErr w:type="spellStart"/>
      <w:r w:rsidRPr="009C536C">
        <w:rPr>
          <w:sz w:val="26"/>
          <w:szCs w:val="26"/>
        </w:rPr>
        <w:t>ip</w:t>
      </w:r>
      <w:proofErr w:type="spellEnd"/>
      <w:r w:rsidRPr="009C536C">
        <w:rPr>
          <w:sz w:val="26"/>
          <w:szCs w:val="26"/>
        </w:rPr>
        <w:t xml:space="preserve"> адрес из внешней сети. </w:t>
      </w:r>
    </w:p>
    <w:p w14:paraId="2C246941" w14:textId="5FCF2509" w:rsidR="009C536C" w:rsidRPr="005A71F4" w:rsidRDefault="009C536C" w:rsidP="009C536C">
      <w:pPr>
        <w:spacing w:line="360" w:lineRule="auto"/>
        <w:jc w:val="both"/>
        <w:rPr>
          <w:sz w:val="26"/>
          <w:szCs w:val="26"/>
        </w:rPr>
      </w:pPr>
      <w:r w:rsidRPr="009C536C">
        <w:rPr>
          <w:sz w:val="26"/>
          <w:szCs w:val="26"/>
        </w:rPr>
        <w:t xml:space="preserve">Как это делает устройство </w:t>
      </w:r>
      <w:proofErr w:type="spellStart"/>
      <w:r w:rsidRPr="009C536C">
        <w:rPr>
          <w:sz w:val="26"/>
          <w:szCs w:val="26"/>
        </w:rPr>
        <w:t>nat</w:t>
      </w:r>
      <w:proofErr w:type="spellEnd"/>
      <w:r w:rsidRPr="009C536C">
        <w:rPr>
          <w:sz w:val="26"/>
          <w:szCs w:val="26"/>
        </w:rPr>
        <w:t xml:space="preserve">? После того, как устройство </w:t>
      </w:r>
      <w:proofErr w:type="spellStart"/>
      <w:r w:rsidRPr="009C536C">
        <w:rPr>
          <w:sz w:val="26"/>
          <w:szCs w:val="26"/>
        </w:rPr>
        <w:t>nat</w:t>
      </w:r>
      <w:proofErr w:type="spellEnd"/>
      <w:r w:rsidRPr="009C536C">
        <w:rPr>
          <w:sz w:val="26"/>
          <w:szCs w:val="26"/>
        </w:rPr>
        <w:t xml:space="preserve"> получило пакет, оно записывает внутренний </w:t>
      </w:r>
      <w:proofErr w:type="spellStart"/>
      <w:r w:rsidRPr="009C536C">
        <w:rPr>
          <w:sz w:val="26"/>
          <w:szCs w:val="26"/>
        </w:rPr>
        <w:t>ip</w:t>
      </w:r>
      <w:proofErr w:type="spellEnd"/>
      <w:r w:rsidRPr="009C536C">
        <w:rPr>
          <w:sz w:val="26"/>
          <w:szCs w:val="26"/>
        </w:rPr>
        <w:t xml:space="preserve"> адрес и внутренний порт в таблицу и генерирует пару внешний адрес и внешний порт для замены в пакете. Так как у нас всего лишь один внешний адрес, то именно он записывается в поле внешний </w:t>
      </w:r>
      <w:proofErr w:type="spellStart"/>
      <w:r w:rsidRPr="009C536C">
        <w:rPr>
          <w:sz w:val="26"/>
          <w:szCs w:val="26"/>
        </w:rPr>
        <w:t>ip</w:t>
      </w:r>
      <w:proofErr w:type="spellEnd"/>
      <w:r w:rsidRPr="009C536C">
        <w:rPr>
          <w:sz w:val="26"/>
          <w:szCs w:val="26"/>
        </w:rPr>
        <w:t xml:space="preserve">. Внешний порт генерируется случайным образом. </w:t>
      </w:r>
    </w:p>
    <w:p w14:paraId="00EE75D7" w14:textId="7700B852" w:rsidR="005A71F4" w:rsidRDefault="005A71F4" w:rsidP="00D46810">
      <w:pPr>
        <w:spacing w:line="360" w:lineRule="auto"/>
        <w:ind w:firstLine="708"/>
        <w:jc w:val="both"/>
        <w:rPr>
          <w:sz w:val="26"/>
          <w:szCs w:val="26"/>
        </w:rPr>
      </w:pPr>
      <w:r w:rsidRPr="005A71F4">
        <w:rPr>
          <w:sz w:val="26"/>
          <w:szCs w:val="26"/>
        </w:rPr>
        <w:t xml:space="preserve">3. Можно ли применить </w:t>
      </w:r>
      <w:r w:rsidRPr="005A71F4">
        <w:rPr>
          <w:sz w:val="26"/>
          <w:szCs w:val="26"/>
          <w:lang w:val="en-US"/>
        </w:rPr>
        <w:t>Cisco</w:t>
      </w:r>
      <w:r w:rsidRPr="005A71F4">
        <w:rPr>
          <w:sz w:val="26"/>
          <w:szCs w:val="26"/>
        </w:rPr>
        <w:t xml:space="preserve"> </w:t>
      </w:r>
      <w:r w:rsidRPr="005A71F4">
        <w:rPr>
          <w:sz w:val="26"/>
          <w:szCs w:val="26"/>
          <w:lang w:val="en-US"/>
        </w:rPr>
        <w:t>IOS</w:t>
      </w:r>
      <w:r w:rsidRPr="005A71F4">
        <w:rPr>
          <w:sz w:val="26"/>
          <w:szCs w:val="26"/>
        </w:rPr>
        <w:t xml:space="preserve"> </w:t>
      </w:r>
      <w:r w:rsidRPr="005A71F4">
        <w:rPr>
          <w:sz w:val="26"/>
          <w:szCs w:val="26"/>
          <w:lang w:val="en-US"/>
        </w:rPr>
        <w:t>NAT</w:t>
      </w:r>
      <w:r w:rsidRPr="005A71F4">
        <w:rPr>
          <w:sz w:val="26"/>
          <w:szCs w:val="26"/>
        </w:rPr>
        <w:t xml:space="preserve"> к </w:t>
      </w:r>
      <w:proofErr w:type="spellStart"/>
      <w:r w:rsidRPr="005A71F4">
        <w:rPr>
          <w:sz w:val="26"/>
          <w:szCs w:val="26"/>
        </w:rPr>
        <w:t>субинтерфейсам</w:t>
      </w:r>
      <w:proofErr w:type="spellEnd"/>
      <w:r w:rsidRPr="005A71F4">
        <w:rPr>
          <w:sz w:val="26"/>
          <w:szCs w:val="26"/>
        </w:rPr>
        <w:t>?</w:t>
      </w:r>
    </w:p>
    <w:p w14:paraId="71AC23B6" w14:textId="15615576" w:rsidR="00D46810" w:rsidRPr="005A71F4" w:rsidRDefault="00D46810" w:rsidP="005A71F4">
      <w:pPr>
        <w:spacing w:line="360" w:lineRule="auto"/>
        <w:jc w:val="both"/>
        <w:rPr>
          <w:sz w:val="26"/>
          <w:szCs w:val="26"/>
        </w:rPr>
      </w:pPr>
      <w:r w:rsidRPr="00D46810">
        <w:rPr>
          <w:sz w:val="26"/>
          <w:szCs w:val="26"/>
        </w:rPr>
        <w:t>Исходные и/или целевые трансляции NAT можно применить ко всем основным и вспомогательным интерфейсам, имеющим IP-адрес (включая интерфейсы набора номера). NAT нельзя настроить с использованием беспроводного виртуального интерфейса. Беспроводной виртуальный интерфейс не существует на момент записи в NVRAM. То есть, после перезагрузки маршрутизатор теряет конфигурацию NAT в беспроводном виртуальном интерфейсе.</w:t>
      </w:r>
    </w:p>
    <w:p w14:paraId="572B6E01" w14:textId="52184092" w:rsidR="005A71F4" w:rsidRDefault="005A71F4" w:rsidP="00D46810">
      <w:pPr>
        <w:spacing w:line="360" w:lineRule="auto"/>
        <w:ind w:firstLine="708"/>
        <w:jc w:val="both"/>
        <w:rPr>
          <w:sz w:val="26"/>
          <w:szCs w:val="26"/>
        </w:rPr>
      </w:pPr>
      <w:r w:rsidRPr="005A71F4">
        <w:rPr>
          <w:sz w:val="26"/>
          <w:szCs w:val="26"/>
        </w:rPr>
        <w:t xml:space="preserve">4. Что такое пулы </w:t>
      </w:r>
      <w:r w:rsidRPr="005A71F4">
        <w:rPr>
          <w:sz w:val="26"/>
          <w:szCs w:val="26"/>
          <w:lang w:val="en-US"/>
        </w:rPr>
        <w:t>IP</w:t>
      </w:r>
      <w:r w:rsidRPr="005A71F4">
        <w:rPr>
          <w:sz w:val="26"/>
          <w:szCs w:val="26"/>
        </w:rPr>
        <w:t xml:space="preserve"> </w:t>
      </w:r>
      <w:r w:rsidRPr="005A71F4">
        <w:rPr>
          <w:sz w:val="26"/>
          <w:szCs w:val="26"/>
          <w:lang w:val="en-US"/>
        </w:rPr>
        <w:t>NAT</w:t>
      </w:r>
      <w:r w:rsidRPr="005A71F4">
        <w:rPr>
          <w:sz w:val="26"/>
          <w:szCs w:val="26"/>
        </w:rPr>
        <w:t>?</w:t>
      </w:r>
    </w:p>
    <w:p w14:paraId="367E6B48" w14:textId="72BF27C7" w:rsidR="00D46810" w:rsidRPr="00D46810" w:rsidRDefault="00D46810" w:rsidP="00D46810">
      <w:pPr>
        <w:spacing w:line="360" w:lineRule="auto"/>
        <w:jc w:val="both"/>
        <w:rPr>
          <w:sz w:val="26"/>
          <w:szCs w:val="26"/>
        </w:rPr>
      </w:pPr>
      <w:r w:rsidRPr="00D46810">
        <w:rPr>
          <w:sz w:val="26"/>
          <w:szCs w:val="26"/>
        </w:rPr>
        <w:t>Пулы IP-адресов NAT представляют собой диапазон IP-адресов, выделяемых при необходимости для трансляции NAT. Для определения пула используется следующая команда конфигурации:</w:t>
      </w:r>
    </w:p>
    <w:p w14:paraId="2AE66D45" w14:textId="77777777" w:rsidR="00D46810" w:rsidRPr="00D46810" w:rsidRDefault="00D46810" w:rsidP="00D46810">
      <w:pPr>
        <w:spacing w:line="360" w:lineRule="auto"/>
        <w:jc w:val="both"/>
        <w:rPr>
          <w:b/>
          <w:bCs/>
          <w:sz w:val="26"/>
          <w:szCs w:val="26"/>
          <w:lang w:val="en-US"/>
        </w:rPr>
      </w:pPr>
      <w:proofErr w:type="spellStart"/>
      <w:r w:rsidRPr="00D46810">
        <w:rPr>
          <w:b/>
          <w:bCs/>
          <w:sz w:val="26"/>
          <w:szCs w:val="26"/>
          <w:lang w:val="en-US"/>
        </w:rPr>
        <w:t>ip</w:t>
      </w:r>
      <w:proofErr w:type="spellEnd"/>
      <w:r w:rsidRPr="00D46810">
        <w:rPr>
          <w:b/>
          <w:bCs/>
          <w:sz w:val="26"/>
          <w:szCs w:val="26"/>
          <w:lang w:val="en-US"/>
        </w:rPr>
        <w:t xml:space="preserve"> </w:t>
      </w:r>
      <w:proofErr w:type="spellStart"/>
      <w:r w:rsidRPr="00D46810">
        <w:rPr>
          <w:b/>
          <w:bCs/>
          <w:sz w:val="26"/>
          <w:szCs w:val="26"/>
          <w:lang w:val="en-US"/>
        </w:rPr>
        <w:t>nat</w:t>
      </w:r>
      <w:proofErr w:type="spellEnd"/>
      <w:r w:rsidRPr="00D46810">
        <w:rPr>
          <w:b/>
          <w:bCs/>
          <w:sz w:val="26"/>
          <w:szCs w:val="26"/>
          <w:lang w:val="en-US"/>
        </w:rPr>
        <w:t xml:space="preserve"> pool &lt;name&gt; &lt;start-</w:t>
      </w:r>
      <w:proofErr w:type="spellStart"/>
      <w:r w:rsidRPr="00D46810">
        <w:rPr>
          <w:b/>
          <w:bCs/>
          <w:sz w:val="26"/>
          <w:szCs w:val="26"/>
          <w:lang w:val="en-US"/>
        </w:rPr>
        <w:t>ip</w:t>
      </w:r>
      <w:proofErr w:type="spellEnd"/>
      <w:r w:rsidRPr="00D46810">
        <w:rPr>
          <w:b/>
          <w:bCs/>
          <w:sz w:val="26"/>
          <w:szCs w:val="26"/>
          <w:lang w:val="en-US"/>
        </w:rPr>
        <w:t>&gt; &lt;end-</w:t>
      </w:r>
      <w:proofErr w:type="spellStart"/>
      <w:r w:rsidRPr="00D46810">
        <w:rPr>
          <w:b/>
          <w:bCs/>
          <w:sz w:val="26"/>
          <w:szCs w:val="26"/>
          <w:lang w:val="en-US"/>
        </w:rPr>
        <w:t>ip</w:t>
      </w:r>
      <w:proofErr w:type="spellEnd"/>
      <w:r w:rsidRPr="00D46810">
        <w:rPr>
          <w:b/>
          <w:bCs/>
          <w:sz w:val="26"/>
          <w:szCs w:val="26"/>
          <w:lang w:val="en-US"/>
        </w:rPr>
        <w:t xml:space="preserve">&gt; </w:t>
      </w:r>
    </w:p>
    <w:p w14:paraId="64FAA7D0" w14:textId="77777777" w:rsidR="00D46810" w:rsidRPr="00D46810" w:rsidRDefault="00D46810" w:rsidP="00D46810">
      <w:pPr>
        <w:spacing w:line="360" w:lineRule="auto"/>
        <w:jc w:val="both"/>
        <w:rPr>
          <w:b/>
          <w:bCs/>
          <w:sz w:val="26"/>
          <w:szCs w:val="26"/>
          <w:lang w:val="en-US"/>
        </w:rPr>
      </w:pPr>
      <w:r w:rsidRPr="00D46810">
        <w:rPr>
          <w:b/>
          <w:bCs/>
          <w:sz w:val="26"/>
          <w:szCs w:val="26"/>
          <w:lang w:val="en-US"/>
        </w:rPr>
        <w:t xml:space="preserve">     {netmask &lt;netmask&gt; | prefix-length &lt;prefix-length&gt;}</w:t>
      </w:r>
    </w:p>
    <w:p w14:paraId="0771FD6E" w14:textId="7F04B5CB" w:rsidR="00D46810" w:rsidRPr="00D46810" w:rsidRDefault="00D46810" w:rsidP="00D46810">
      <w:pPr>
        <w:spacing w:line="360" w:lineRule="auto"/>
        <w:jc w:val="both"/>
        <w:rPr>
          <w:b/>
          <w:bCs/>
          <w:sz w:val="26"/>
          <w:szCs w:val="26"/>
        </w:rPr>
      </w:pPr>
      <w:r w:rsidRPr="00D46810">
        <w:rPr>
          <w:b/>
          <w:bCs/>
          <w:sz w:val="26"/>
          <w:szCs w:val="26"/>
          <w:lang w:val="en-US"/>
        </w:rPr>
        <w:t xml:space="preserve">     </w:t>
      </w:r>
      <w:r w:rsidRPr="00D46810">
        <w:rPr>
          <w:b/>
          <w:bCs/>
          <w:sz w:val="26"/>
          <w:szCs w:val="26"/>
        </w:rPr>
        <w:t>[</w:t>
      </w:r>
      <w:proofErr w:type="spellStart"/>
      <w:r w:rsidRPr="00D46810">
        <w:rPr>
          <w:b/>
          <w:bCs/>
          <w:sz w:val="26"/>
          <w:szCs w:val="26"/>
        </w:rPr>
        <w:t>type</w:t>
      </w:r>
      <w:proofErr w:type="spellEnd"/>
      <w:r w:rsidRPr="00D46810">
        <w:rPr>
          <w:b/>
          <w:bCs/>
          <w:sz w:val="26"/>
          <w:szCs w:val="26"/>
        </w:rPr>
        <w:t xml:space="preserve"> {</w:t>
      </w:r>
      <w:proofErr w:type="spellStart"/>
      <w:r w:rsidRPr="00D46810">
        <w:rPr>
          <w:b/>
          <w:bCs/>
          <w:sz w:val="26"/>
          <w:szCs w:val="26"/>
        </w:rPr>
        <w:t>rotary</w:t>
      </w:r>
      <w:proofErr w:type="spellEnd"/>
      <w:r w:rsidRPr="00D46810">
        <w:rPr>
          <w:b/>
          <w:bCs/>
          <w:sz w:val="26"/>
          <w:szCs w:val="26"/>
        </w:rPr>
        <w:t>}]</w:t>
      </w:r>
    </w:p>
    <w:p w14:paraId="4E54D5A1" w14:textId="2A65E106" w:rsidR="005A71F4" w:rsidRDefault="005A71F4" w:rsidP="00D46810">
      <w:pPr>
        <w:spacing w:line="360" w:lineRule="auto"/>
        <w:ind w:firstLine="708"/>
        <w:jc w:val="both"/>
        <w:rPr>
          <w:sz w:val="26"/>
          <w:szCs w:val="26"/>
        </w:rPr>
      </w:pPr>
      <w:r w:rsidRPr="005A71F4">
        <w:rPr>
          <w:sz w:val="26"/>
          <w:szCs w:val="26"/>
        </w:rPr>
        <w:t xml:space="preserve">5. Что такое статические преобразования </w:t>
      </w:r>
      <w:r w:rsidRPr="005A71F4">
        <w:rPr>
          <w:sz w:val="26"/>
          <w:szCs w:val="26"/>
          <w:lang w:val="en-US"/>
        </w:rPr>
        <w:t>NAT</w:t>
      </w:r>
      <w:r w:rsidRPr="005A71F4">
        <w:rPr>
          <w:sz w:val="26"/>
          <w:szCs w:val="26"/>
        </w:rPr>
        <w:t>?</w:t>
      </w:r>
    </w:p>
    <w:p w14:paraId="073BA31B" w14:textId="77777777" w:rsidR="00D46810" w:rsidRPr="00D46810" w:rsidRDefault="00D46810" w:rsidP="00D46810">
      <w:pPr>
        <w:spacing w:line="360" w:lineRule="auto"/>
        <w:jc w:val="both"/>
        <w:rPr>
          <w:sz w:val="26"/>
          <w:szCs w:val="26"/>
        </w:rPr>
      </w:pPr>
      <w:r w:rsidRPr="00D46810">
        <w:rPr>
          <w:sz w:val="26"/>
          <w:szCs w:val="26"/>
        </w:rPr>
        <w:t>Статические трансляции NAT предполагают однозначное сопоставление между локальными и глобальными адресами. Пользователи также могут настроить статические трансляции адресов на уровне порта и использовать оставшиеся IP-адреса для других трансляций. Как правило это происходит при выполнении трансляции адресов портов (PAT).</w:t>
      </w:r>
    </w:p>
    <w:p w14:paraId="15ECF3AA" w14:textId="77777777" w:rsidR="00D46810" w:rsidRPr="00D46810" w:rsidRDefault="00D46810" w:rsidP="00D46810">
      <w:pPr>
        <w:spacing w:line="360" w:lineRule="auto"/>
        <w:jc w:val="both"/>
        <w:rPr>
          <w:sz w:val="26"/>
          <w:szCs w:val="26"/>
        </w:rPr>
      </w:pPr>
    </w:p>
    <w:p w14:paraId="3E4C84B8" w14:textId="77777777" w:rsidR="00D46810" w:rsidRPr="00D46810" w:rsidRDefault="00D46810" w:rsidP="00D46810">
      <w:pPr>
        <w:spacing w:line="360" w:lineRule="auto"/>
        <w:jc w:val="both"/>
        <w:rPr>
          <w:sz w:val="26"/>
          <w:szCs w:val="26"/>
        </w:rPr>
      </w:pPr>
      <w:r w:rsidRPr="00D46810">
        <w:rPr>
          <w:sz w:val="26"/>
          <w:szCs w:val="26"/>
        </w:rPr>
        <w:t>В следующем примере показано, как настроить карту маршрута для разрешения трансляции внешнего статического NAT во внутренний:</w:t>
      </w:r>
    </w:p>
    <w:p w14:paraId="188C5705" w14:textId="77777777" w:rsidR="00D46810" w:rsidRPr="00D46810" w:rsidRDefault="00D46810" w:rsidP="00D46810">
      <w:pPr>
        <w:spacing w:line="360" w:lineRule="auto"/>
        <w:jc w:val="both"/>
        <w:rPr>
          <w:sz w:val="26"/>
          <w:szCs w:val="26"/>
        </w:rPr>
      </w:pPr>
    </w:p>
    <w:p w14:paraId="5AF31BEE" w14:textId="77777777" w:rsidR="00D46810" w:rsidRPr="00D46810" w:rsidRDefault="00D46810" w:rsidP="00D46810">
      <w:p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D46810">
        <w:rPr>
          <w:sz w:val="26"/>
          <w:szCs w:val="26"/>
          <w:lang w:val="en-US"/>
        </w:rPr>
        <w:lastRenderedPageBreak/>
        <w:t>ip</w:t>
      </w:r>
      <w:proofErr w:type="spellEnd"/>
      <w:r w:rsidRPr="00D46810">
        <w:rPr>
          <w:sz w:val="26"/>
          <w:szCs w:val="26"/>
          <w:lang w:val="en-US"/>
        </w:rPr>
        <w:t xml:space="preserve"> </w:t>
      </w:r>
      <w:proofErr w:type="spellStart"/>
      <w:r w:rsidRPr="00D46810">
        <w:rPr>
          <w:sz w:val="26"/>
          <w:szCs w:val="26"/>
          <w:lang w:val="en-US"/>
        </w:rPr>
        <w:t>nat</w:t>
      </w:r>
      <w:proofErr w:type="spellEnd"/>
      <w:r w:rsidRPr="00D46810">
        <w:rPr>
          <w:sz w:val="26"/>
          <w:szCs w:val="26"/>
          <w:lang w:val="en-US"/>
        </w:rPr>
        <w:t xml:space="preserve"> inside source static 1.1.1.1 2.2.2.2 route-map R1 reversible</w:t>
      </w:r>
    </w:p>
    <w:p w14:paraId="3B834D62" w14:textId="77777777" w:rsidR="00D46810" w:rsidRPr="00D46810" w:rsidRDefault="00D46810" w:rsidP="00D46810">
      <w:pPr>
        <w:spacing w:line="360" w:lineRule="auto"/>
        <w:jc w:val="both"/>
        <w:rPr>
          <w:sz w:val="26"/>
          <w:szCs w:val="26"/>
          <w:lang w:val="en-US"/>
        </w:rPr>
      </w:pPr>
      <w:r w:rsidRPr="00D46810">
        <w:rPr>
          <w:sz w:val="26"/>
          <w:szCs w:val="26"/>
          <w:lang w:val="en-US"/>
        </w:rPr>
        <w:t>!</w:t>
      </w:r>
    </w:p>
    <w:p w14:paraId="373C6CDD" w14:textId="77777777" w:rsidR="00D46810" w:rsidRPr="00D46810" w:rsidRDefault="00D46810" w:rsidP="00D46810">
      <w:pPr>
        <w:spacing w:line="360" w:lineRule="auto"/>
        <w:jc w:val="both"/>
        <w:rPr>
          <w:sz w:val="26"/>
          <w:szCs w:val="26"/>
          <w:lang w:val="en-US"/>
        </w:rPr>
      </w:pPr>
      <w:proofErr w:type="spellStart"/>
      <w:r w:rsidRPr="00D46810">
        <w:rPr>
          <w:sz w:val="26"/>
          <w:szCs w:val="26"/>
          <w:lang w:val="en-US"/>
        </w:rPr>
        <w:t>ip</w:t>
      </w:r>
      <w:proofErr w:type="spellEnd"/>
      <w:r w:rsidRPr="00D46810">
        <w:rPr>
          <w:sz w:val="26"/>
          <w:szCs w:val="26"/>
          <w:lang w:val="en-US"/>
        </w:rPr>
        <w:t xml:space="preserve"> access-list extended ACL-A</w:t>
      </w:r>
    </w:p>
    <w:p w14:paraId="24291FF8" w14:textId="77777777" w:rsidR="00D46810" w:rsidRPr="00D46810" w:rsidRDefault="00D46810" w:rsidP="00D46810">
      <w:pPr>
        <w:spacing w:line="360" w:lineRule="auto"/>
        <w:jc w:val="both"/>
        <w:rPr>
          <w:sz w:val="26"/>
          <w:szCs w:val="26"/>
          <w:lang w:val="en-US"/>
        </w:rPr>
      </w:pPr>
      <w:r w:rsidRPr="00D46810">
        <w:rPr>
          <w:sz w:val="26"/>
          <w:szCs w:val="26"/>
          <w:lang w:val="en-US"/>
        </w:rPr>
        <w:t xml:space="preserve">permit </w:t>
      </w:r>
      <w:proofErr w:type="spellStart"/>
      <w:r w:rsidRPr="00D46810">
        <w:rPr>
          <w:sz w:val="26"/>
          <w:szCs w:val="26"/>
          <w:lang w:val="en-US"/>
        </w:rPr>
        <w:t>ip</w:t>
      </w:r>
      <w:proofErr w:type="spellEnd"/>
      <w:r w:rsidRPr="00D46810">
        <w:rPr>
          <w:sz w:val="26"/>
          <w:szCs w:val="26"/>
          <w:lang w:val="en-US"/>
        </w:rPr>
        <w:t xml:space="preserve"> any 30.1.10.128 0.0.0.127'</w:t>
      </w:r>
    </w:p>
    <w:p w14:paraId="58BC4416" w14:textId="77777777" w:rsidR="00D46810" w:rsidRPr="00D46810" w:rsidRDefault="00D46810" w:rsidP="00D46810">
      <w:pPr>
        <w:spacing w:line="360" w:lineRule="auto"/>
        <w:jc w:val="both"/>
        <w:rPr>
          <w:sz w:val="26"/>
          <w:szCs w:val="26"/>
          <w:lang w:val="en-US"/>
        </w:rPr>
      </w:pPr>
      <w:r w:rsidRPr="00D46810">
        <w:rPr>
          <w:sz w:val="26"/>
          <w:szCs w:val="26"/>
          <w:lang w:val="en-US"/>
        </w:rPr>
        <w:t>route-map R1 permit 10</w:t>
      </w:r>
    </w:p>
    <w:p w14:paraId="21767408" w14:textId="498CD569" w:rsidR="00D46810" w:rsidRPr="005A71F4" w:rsidRDefault="00D46810" w:rsidP="00D46810">
      <w:pPr>
        <w:spacing w:line="360" w:lineRule="auto"/>
        <w:jc w:val="both"/>
        <w:rPr>
          <w:sz w:val="26"/>
          <w:szCs w:val="26"/>
        </w:rPr>
      </w:pPr>
      <w:proofErr w:type="spellStart"/>
      <w:r w:rsidRPr="00D46810">
        <w:rPr>
          <w:sz w:val="26"/>
          <w:szCs w:val="26"/>
        </w:rPr>
        <w:t>match</w:t>
      </w:r>
      <w:proofErr w:type="spellEnd"/>
      <w:r w:rsidRPr="00D46810">
        <w:rPr>
          <w:sz w:val="26"/>
          <w:szCs w:val="26"/>
        </w:rPr>
        <w:t xml:space="preserve"> </w:t>
      </w:r>
      <w:proofErr w:type="spellStart"/>
      <w:r w:rsidRPr="00D46810">
        <w:rPr>
          <w:sz w:val="26"/>
          <w:szCs w:val="26"/>
        </w:rPr>
        <w:t>ip</w:t>
      </w:r>
      <w:proofErr w:type="spellEnd"/>
      <w:r w:rsidRPr="00D46810">
        <w:rPr>
          <w:sz w:val="26"/>
          <w:szCs w:val="26"/>
        </w:rPr>
        <w:t xml:space="preserve"> </w:t>
      </w:r>
      <w:proofErr w:type="spellStart"/>
      <w:r w:rsidRPr="00D46810">
        <w:rPr>
          <w:sz w:val="26"/>
          <w:szCs w:val="26"/>
        </w:rPr>
        <w:t>address</w:t>
      </w:r>
      <w:proofErr w:type="spellEnd"/>
      <w:r w:rsidRPr="00D46810">
        <w:rPr>
          <w:sz w:val="26"/>
          <w:szCs w:val="26"/>
        </w:rPr>
        <w:t xml:space="preserve"> ACL-A</w:t>
      </w:r>
    </w:p>
    <w:sectPr w:rsidR="00D46810" w:rsidRPr="005A71F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roid Sans Fallback">
    <w:altName w:val="Yu Gothic"/>
    <w:panose1 w:val="020B0604020202020204"/>
    <w:charset w:val="8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attachedTemplate r:id="rId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A42"/>
    <w:rsid w:val="000606AD"/>
    <w:rsid w:val="0008701C"/>
    <w:rsid w:val="000B5BDE"/>
    <w:rsid w:val="000B6BB9"/>
    <w:rsid w:val="000E6AAB"/>
    <w:rsid w:val="0012455D"/>
    <w:rsid w:val="00146E04"/>
    <w:rsid w:val="002B6A42"/>
    <w:rsid w:val="003B40CC"/>
    <w:rsid w:val="003E6148"/>
    <w:rsid w:val="005145EC"/>
    <w:rsid w:val="005254F1"/>
    <w:rsid w:val="005A71F4"/>
    <w:rsid w:val="005A752C"/>
    <w:rsid w:val="005B6F9E"/>
    <w:rsid w:val="005C41E0"/>
    <w:rsid w:val="00616D04"/>
    <w:rsid w:val="00680356"/>
    <w:rsid w:val="0080156E"/>
    <w:rsid w:val="008C1147"/>
    <w:rsid w:val="00904BFD"/>
    <w:rsid w:val="009055DF"/>
    <w:rsid w:val="00910492"/>
    <w:rsid w:val="009C536C"/>
    <w:rsid w:val="00A61EF7"/>
    <w:rsid w:val="00A807E0"/>
    <w:rsid w:val="00AE2C83"/>
    <w:rsid w:val="00B13302"/>
    <w:rsid w:val="00BB0F24"/>
    <w:rsid w:val="00BB5819"/>
    <w:rsid w:val="00BF10C9"/>
    <w:rsid w:val="00C33F7A"/>
    <w:rsid w:val="00C56BC7"/>
    <w:rsid w:val="00C86A28"/>
    <w:rsid w:val="00D46810"/>
    <w:rsid w:val="00D8657A"/>
    <w:rsid w:val="00F77F30"/>
    <w:rsid w:val="00F932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FC5C64B"/>
  <w15:chartTrackingRefBased/>
  <w15:docId w15:val="{6649D004-28E9-E04F-A9A3-F003C541E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1EF7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93221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F932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1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6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6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9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1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7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1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0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6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8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://www.yandex.ru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hutenkovika/Library/Group%20Containers/UBF8T346G9.Office/User%20Content.localized/Templates.localized/&#1096;&#1072;&#1073;&#1083;&#1086;&#1085;%20&#1086;&#1090;&#1095;&#1077;&#1090;&#1072;%20&#1088;&#1091;&#1076;&#1085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шаблон отчета рудн.dotx</Template>
  <TotalTime>16</TotalTime>
  <Pages>22</Pages>
  <Words>859</Words>
  <Characters>4902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Екатерина-Виктория Петрова</cp:lastModifiedBy>
  <cp:revision>3</cp:revision>
  <cp:lastPrinted>2022-05-07T18:14:00Z</cp:lastPrinted>
  <dcterms:created xsi:type="dcterms:W3CDTF">2022-05-07T18:14:00Z</dcterms:created>
  <dcterms:modified xsi:type="dcterms:W3CDTF">2022-05-07T18:50:00Z</dcterms:modified>
</cp:coreProperties>
</file>