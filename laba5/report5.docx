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AA775C" w14:textId="77777777" w:rsidR="00A61EF7" w:rsidRPr="001A2635" w:rsidRDefault="00A61EF7" w:rsidP="00A61EF7">
      <w:pPr>
        <w:pageBreakBefore/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kern w:val="2"/>
          <w:sz w:val="28"/>
          <w:szCs w:val="28"/>
          <w:lang w:eastAsia="zh-CN" w:bidi="hi-IN"/>
        </w:rPr>
        <w:t>РОССИЙСКИЙ УНИВЕРСИТЕТ ДРУЖБЫ НАРОДОВ</w:t>
      </w:r>
    </w:p>
    <w:p w14:paraId="40B1EBAC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Факультет физико-математических и естественных наук</w:t>
      </w:r>
    </w:p>
    <w:p w14:paraId="04AB0ADE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Кафедра прикладной информатики и теории вероятностей</w:t>
      </w:r>
    </w:p>
    <w:p w14:paraId="30CC90E9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32DFFF34" w14:textId="77777777" w:rsidR="00A61EF7" w:rsidRPr="001A2635" w:rsidRDefault="00A61EF7" w:rsidP="00A61EF7">
      <w:pPr>
        <w:tabs>
          <w:tab w:val="left" w:pos="27195"/>
          <w:tab w:val="left" w:pos="31152"/>
        </w:tabs>
        <w:spacing w:line="360" w:lineRule="auto"/>
        <w:ind w:left="4395" w:right="730"/>
        <w:jc w:val="right"/>
        <w:rPr>
          <w:sz w:val="28"/>
          <w:szCs w:val="28"/>
        </w:rPr>
      </w:pPr>
    </w:p>
    <w:p w14:paraId="564E4F72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154AB54A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6E19886F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6493FF23" w14:textId="77777777" w:rsidR="00A61EF7" w:rsidRPr="001A2635" w:rsidRDefault="00A61EF7" w:rsidP="00A61EF7">
      <w:pPr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caps/>
          <w:kern w:val="2"/>
          <w:sz w:val="28"/>
          <w:szCs w:val="28"/>
          <w:lang w:eastAsia="zh-CN" w:bidi="hi-IN"/>
        </w:rPr>
        <w:t xml:space="preserve">ОТЧЕТ </w:t>
      </w:r>
    </w:p>
    <w:p w14:paraId="1CAFC273" w14:textId="23F49DFD" w:rsidR="00A61EF7" w:rsidRPr="000800B4" w:rsidRDefault="00A61EF7" w:rsidP="00A61EF7">
      <w:pPr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caps/>
          <w:kern w:val="2"/>
          <w:sz w:val="28"/>
          <w:szCs w:val="28"/>
          <w:lang w:eastAsia="zh-CN" w:bidi="hi-IN"/>
        </w:rPr>
        <w:t xml:space="preserve">по лабораторной работе № </w:t>
      </w:r>
      <w:r w:rsidR="000D4EAB">
        <w:rPr>
          <w:rFonts w:eastAsia="Droid Sans Fallback"/>
          <w:b/>
          <w:caps/>
          <w:kern w:val="2"/>
          <w:sz w:val="28"/>
          <w:szCs w:val="28"/>
          <w:u w:val="single"/>
          <w:lang w:eastAsia="zh-CN" w:bidi="hi-IN"/>
        </w:rPr>
        <w:t>5</w:t>
      </w:r>
    </w:p>
    <w:p w14:paraId="1DC37C5D" w14:textId="77777777" w:rsidR="00A61EF7" w:rsidRPr="001A2635" w:rsidRDefault="00A61EF7" w:rsidP="00A61EF7">
      <w:pPr>
        <w:keepNext/>
        <w:widowControl w:val="0"/>
        <w:suppressAutoHyphens/>
        <w:spacing w:before="240" w:after="120" w:line="360" w:lineRule="auto"/>
        <w:ind w:left="-180"/>
        <w:jc w:val="center"/>
        <w:rPr>
          <w:rFonts w:eastAsia="Droid Sans Fallback"/>
          <w:i/>
          <w:iCs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>дисциплина:</w:t>
      </w:r>
      <w:r w:rsidRPr="002B216D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 xml:space="preserve"> </w:t>
      </w:r>
      <w:r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 xml:space="preserve">Администрирование локальных сетей </w:t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</w:p>
    <w:p w14:paraId="6F86B34E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1D99A808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2ACFF594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070CEADD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159AC753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6DDD86FA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rPr>
          <w:bCs/>
          <w:sz w:val="28"/>
          <w:szCs w:val="28"/>
        </w:rPr>
      </w:pPr>
    </w:p>
    <w:p w14:paraId="66901E21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41E0B4D3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6485DE83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7EB63BF3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3026DCDA" w14:textId="77777777" w:rsidR="00A61EF7" w:rsidRPr="001A2635" w:rsidRDefault="00A61EF7" w:rsidP="00A61EF7">
      <w:pPr>
        <w:tabs>
          <w:tab w:val="left" w:pos="5220"/>
          <w:tab w:val="left" w:pos="5895"/>
        </w:tabs>
        <w:spacing w:line="360" w:lineRule="auto"/>
        <w:rPr>
          <w:sz w:val="28"/>
          <w:szCs w:val="28"/>
        </w:rPr>
      </w:pPr>
      <w:proofErr w:type="gramStart"/>
      <w:r w:rsidRPr="001A2635">
        <w:rPr>
          <w:bCs/>
          <w:sz w:val="28"/>
          <w:szCs w:val="28"/>
        </w:rPr>
        <w:t xml:space="preserve">Студент:  </w:t>
      </w:r>
      <w:r w:rsidRPr="001A2635">
        <w:rPr>
          <w:bCs/>
          <w:sz w:val="28"/>
          <w:szCs w:val="28"/>
          <w:u w:val="single"/>
        </w:rPr>
        <w:t xml:space="preserve"> </w:t>
      </w:r>
      <w:proofErr w:type="gramEnd"/>
      <w:r w:rsidRPr="001A2635">
        <w:rPr>
          <w:bCs/>
          <w:sz w:val="28"/>
          <w:szCs w:val="28"/>
          <w:u w:val="single"/>
        </w:rPr>
        <w:t xml:space="preserve">     </w:t>
      </w:r>
      <w:proofErr w:type="spellStart"/>
      <w:r w:rsidRPr="001A2635">
        <w:rPr>
          <w:bCs/>
          <w:sz w:val="28"/>
          <w:szCs w:val="28"/>
          <w:u w:val="single"/>
        </w:rPr>
        <w:t>Шутенко</w:t>
      </w:r>
      <w:proofErr w:type="spellEnd"/>
      <w:r w:rsidRPr="001A2635">
        <w:rPr>
          <w:bCs/>
          <w:sz w:val="28"/>
          <w:szCs w:val="28"/>
          <w:u w:val="single"/>
        </w:rPr>
        <w:t xml:space="preserve"> Виктория Михайловна                          </w:t>
      </w:r>
      <w:r w:rsidRPr="001A2635">
        <w:rPr>
          <w:bCs/>
          <w:sz w:val="28"/>
          <w:szCs w:val="28"/>
        </w:rPr>
        <w:t xml:space="preserve">  </w:t>
      </w:r>
    </w:p>
    <w:p w14:paraId="5DF36F89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rPr>
          <w:bCs/>
          <w:i/>
          <w:iCs/>
          <w:sz w:val="28"/>
          <w:szCs w:val="28"/>
        </w:rPr>
      </w:pPr>
    </w:p>
    <w:p w14:paraId="5F0ABA87" w14:textId="77777777" w:rsidR="00A61EF7" w:rsidRPr="001A2635" w:rsidRDefault="00A61EF7" w:rsidP="00A61EF7">
      <w:pPr>
        <w:tabs>
          <w:tab w:val="left" w:pos="0"/>
        </w:tabs>
        <w:spacing w:line="360" w:lineRule="auto"/>
        <w:rPr>
          <w:sz w:val="28"/>
          <w:szCs w:val="28"/>
        </w:rPr>
      </w:pPr>
      <w:proofErr w:type="gramStart"/>
      <w:r w:rsidRPr="001A2635">
        <w:rPr>
          <w:bCs/>
          <w:sz w:val="28"/>
          <w:szCs w:val="28"/>
          <w:u w:val="single"/>
        </w:rPr>
        <w:t xml:space="preserve">Группа:   </w:t>
      </w:r>
      <w:proofErr w:type="gramEnd"/>
      <w:r w:rsidRPr="001A2635">
        <w:rPr>
          <w:bCs/>
          <w:sz w:val="28"/>
          <w:szCs w:val="28"/>
          <w:u w:val="single"/>
        </w:rPr>
        <w:t xml:space="preserve">НФИ-бд-03-19                                 </w:t>
      </w:r>
      <w:r w:rsidRPr="001A2635">
        <w:rPr>
          <w:bCs/>
          <w:sz w:val="28"/>
          <w:szCs w:val="28"/>
        </w:rPr>
        <w:t xml:space="preserve">  </w:t>
      </w:r>
    </w:p>
    <w:p w14:paraId="39A2AC21" w14:textId="77777777" w:rsidR="00A61EF7" w:rsidRPr="001A2635" w:rsidRDefault="00A61EF7" w:rsidP="00A61EF7">
      <w:pPr>
        <w:spacing w:line="360" w:lineRule="auto"/>
        <w:rPr>
          <w:sz w:val="28"/>
          <w:szCs w:val="28"/>
        </w:rPr>
      </w:pPr>
    </w:p>
    <w:p w14:paraId="30B234B9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3F9D62AA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13DEFC36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МОСКВА</w:t>
      </w:r>
    </w:p>
    <w:p w14:paraId="6C7E5F08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sz w:val="28"/>
          <w:szCs w:val="28"/>
        </w:rPr>
        <w:t>20</w:t>
      </w:r>
      <w:r w:rsidRPr="001A2635">
        <w:rPr>
          <w:sz w:val="28"/>
          <w:szCs w:val="28"/>
          <w:u w:val="single"/>
        </w:rPr>
        <w:t>2</w:t>
      </w:r>
      <w:r w:rsidRPr="005908FE">
        <w:rPr>
          <w:sz w:val="28"/>
          <w:szCs w:val="28"/>
          <w:u w:val="single"/>
        </w:rPr>
        <w:t>2</w:t>
      </w:r>
      <w:r w:rsidRPr="001A2635">
        <w:rPr>
          <w:sz w:val="28"/>
          <w:szCs w:val="28"/>
        </w:rPr>
        <w:t xml:space="preserve"> г.</w:t>
      </w:r>
    </w:p>
    <w:p w14:paraId="66DB1014" w14:textId="18A3CEB3" w:rsidR="000D4EAB" w:rsidRDefault="000D4EAB" w:rsidP="000D4EAB">
      <w:r>
        <w:lastRenderedPageBreak/>
        <w:t>Цель работы</w:t>
      </w:r>
      <w:proofErr w:type="gramStart"/>
      <w:r>
        <w:t>: Получить</w:t>
      </w:r>
      <w:proofErr w:type="gramEnd"/>
      <w:r>
        <w:t xml:space="preserve"> основные навыки по настройке VLAN на коммутаторах сети.</w:t>
      </w:r>
    </w:p>
    <w:p w14:paraId="50A52BF0" w14:textId="77777777" w:rsidR="000D4EAB" w:rsidRDefault="000D4EAB" w:rsidP="000D4EAB"/>
    <w:p w14:paraId="7D04BFF4" w14:textId="42AA689D" w:rsidR="000D4EAB" w:rsidRDefault="000D4EAB" w:rsidP="000D4EAB">
      <w:r>
        <w:t>Задание</w:t>
      </w:r>
    </w:p>
    <w:p w14:paraId="3A44FB09" w14:textId="77777777" w:rsidR="000D4EAB" w:rsidRDefault="000D4EAB" w:rsidP="000D4EAB">
      <w:r>
        <w:t xml:space="preserve">1. На коммутаторах сети настроить </w:t>
      </w:r>
      <w:proofErr w:type="spellStart"/>
      <w:r>
        <w:t>Trunk</w:t>
      </w:r>
      <w:proofErr w:type="spellEnd"/>
      <w:r>
        <w:t>-порты на соответствующих интерфейсах (см. табл. 3.2 из раздела 3.3), связывающих коммутаторы между</w:t>
      </w:r>
    </w:p>
    <w:p w14:paraId="035F6ACE" w14:textId="77777777" w:rsidR="000D4EAB" w:rsidRDefault="000D4EAB" w:rsidP="000D4EAB">
      <w:r>
        <w:t>собой.</w:t>
      </w:r>
    </w:p>
    <w:p w14:paraId="7E910ED7" w14:textId="77777777" w:rsidR="000D4EAB" w:rsidRDefault="000D4EAB" w:rsidP="000D4EAB">
      <w:r>
        <w:t>2. Коммутатор msk-donskaya-sw-1 настроить как VTP-сервер и прописать</w:t>
      </w:r>
    </w:p>
    <w:p w14:paraId="1DF33C2D" w14:textId="77777777" w:rsidR="000D4EAB" w:rsidRDefault="000D4EAB" w:rsidP="000D4EAB">
      <w:r>
        <w:t>на нём номера и названия VLAN согласно табл. 3.1 из раздела 3.3.</w:t>
      </w:r>
    </w:p>
    <w:p w14:paraId="17585DBF" w14:textId="77777777" w:rsidR="000D4EAB" w:rsidRDefault="000D4EAB" w:rsidP="000D4EAB">
      <w:r>
        <w:t>3. Коммутаторы msk-donskaya-sw-2 — msk-donskaya-sw-4, mskpavlovskaya-sw-1 настроить как VTP-клиенты, на интерфейсах указать</w:t>
      </w:r>
    </w:p>
    <w:p w14:paraId="3411223B" w14:textId="77777777" w:rsidR="000D4EAB" w:rsidRDefault="000D4EAB" w:rsidP="000D4EAB">
      <w:r>
        <w:t>принадлежность к соответствующему VLAN (см. табл. 3.3 из раздела 3.3).</w:t>
      </w:r>
    </w:p>
    <w:p w14:paraId="105B13F8" w14:textId="77777777" w:rsidR="000D4EAB" w:rsidRDefault="000D4EAB" w:rsidP="000D4EAB">
      <w:r>
        <w:t>4. На серверах прописать IP-адреса, как указано в табл. 3.2 из раздела 3.3.</w:t>
      </w:r>
    </w:p>
    <w:p w14:paraId="1119BF1A" w14:textId="77777777" w:rsidR="000D4EAB" w:rsidRDefault="000D4EAB" w:rsidP="000D4EAB">
      <w:r>
        <w:t>5. На оконечных устройствах указать соответствующий адрес шлюза и прописать статические IP-адреса из диапазона соответствующей сети, следуя</w:t>
      </w:r>
    </w:p>
    <w:p w14:paraId="23C51027" w14:textId="77777777" w:rsidR="000D4EAB" w:rsidRDefault="000D4EAB" w:rsidP="000D4EAB">
      <w:r>
        <w:t xml:space="preserve">регламенту выделения </w:t>
      </w:r>
      <w:proofErr w:type="spellStart"/>
      <w:r>
        <w:t>ip</w:t>
      </w:r>
      <w:proofErr w:type="spellEnd"/>
      <w:r>
        <w:t>-адресов (см. табл. 3.4 из раздела 3.3).</w:t>
      </w:r>
    </w:p>
    <w:p w14:paraId="5A097B7D" w14:textId="77777777" w:rsidR="000D4EAB" w:rsidRDefault="000D4EAB" w:rsidP="000D4EAB">
      <w:r>
        <w:t>6. Проверить доступность устройств, принадлежащих одному VLAN, и недоступность устройств, принадлежащих разным VLAN.</w:t>
      </w:r>
    </w:p>
    <w:p w14:paraId="38D343A7" w14:textId="77777777" w:rsidR="000D4EAB" w:rsidRDefault="000D4EAB" w:rsidP="000D4EAB">
      <w:r>
        <w:t>7. При выполнении работы необходимо учитывать соглашение об именовании</w:t>
      </w:r>
    </w:p>
    <w:p w14:paraId="1BD71DF5" w14:textId="1E7C16E5" w:rsidR="000D4EAB" w:rsidRDefault="000D4EAB" w:rsidP="000D4EAB">
      <w:r>
        <w:t>(см. раздел 2.5).</w:t>
      </w:r>
    </w:p>
    <w:p w14:paraId="079DD751" w14:textId="77777777" w:rsidR="000D4EAB" w:rsidRDefault="000D4EAB" w:rsidP="000D4EAB"/>
    <w:p w14:paraId="26A51400" w14:textId="4D59E503" w:rsidR="000D4EAB" w:rsidRDefault="000D4EAB" w:rsidP="000D4EAB">
      <w:pPr>
        <w:ind w:left="1416" w:firstLine="708"/>
      </w:pPr>
      <w:r>
        <w:t>Последовательность выполнения работы</w:t>
      </w:r>
    </w:p>
    <w:p w14:paraId="7F5F0D00" w14:textId="00B49EE7" w:rsidR="000D4EAB" w:rsidRDefault="000D4EAB" w:rsidP="000D4EAB">
      <w:r>
        <w:t xml:space="preserve">1. Используя приведённую последовательность команд из примера по конфигурации </w:t>
      </w:r>
      <w:proofErr w:type="spellStart"/>
      <w:r>
        <w:t>Trunk</w:t>
      </w:r>
      <w:proofErr w:type="spellEnd"/>
      <w:r>
        <w:t xml:space="preserve">-порта на интерфейсе g0/1 коммутатора mskdonskaya-sw-1, настроила </w:t>
      </w:r>
      <w:proofErr w:type="spellStart"/>
      <w:r>
        <w:t>Trunk</w:t>
      </w:r>
      <w:proofErr w:type="spellEnd"/>
      <w:r>
        <w:t>-порты на соответствующих интерфейсах всех коммутаторов.</w:t>
      </w:r>
    </w:p>
    <w:p w14:paraId="692638C3" w14:textId="77777777" w:rsidR="000D4EAB" w:rsidRPr="00652A9E" w:rsidRDefault="000D4EAB" w:rsidP="000D4EAB">
      <w:pPr>
        <w:rPr>
          <w:b/>
          <w:bCs/>
          <w:lang w:val="en-US"/>
        </w:rPr>
      </w:pPr>
      <w:r w:rsidRPr="00652A9E">
        <w:rPr>
          <w:b/>
          <w:bCs/>
          <w:lang w:val="en-US"/>
        </w:rPr>
        <w:t xml:space="preserve">msk−donskaya−sw−1&gt;enable </w:t>
      </w:r>
    </w:p>
    <w:p w14:paraId="48BFCC80" w14:textId="77777777" w:rsidR="000D4EAB" w:rsidRPr="00652A9E" w:rsidRDefault="000D4EAB" w:rsidP="000D4EAB">
      <w:pPr>
        <w:rPr>
          <w:b/>
          <w:bCs/>
          <w:lang w:val="en-US"/>
        </w:rPr>
      </w:pPr>
      <w:r w:rsidRPr="00652A9E">
        <w:rPr>
          <w:b/>
          <w:bCs/>
          <w:lang w:val="en-US"/>
        </w:rPr>
        <w:t xml:space="preserve">msk−donskaya−sw−1#configure terminal </w:t>
      </w:r>
    </w:p>
    <w:p w14:paraId="2392EA1B" w14:textId="77777777" w:rsidR="000D4EAB" w:rsidRPr="00652A9E" w:rsidRDefault="000D4EAB" w:rsidP="000D4EAB">
      <w:pPr>
        <w:rPr>
          <w:b/>
          <w:bCs/>
          <w:lang w:val="en-US"/>
        </w:rPr>
      </w:pPr>
      <w:r w:rsidRPr="00652A9E">
        <w:rPr>
          <w:b/>
          <w:bCs/>
          <w:lang w:val="en-US"/>
        </w:rPr>
        <w:t xml:space="preserve">msk−donskaya−sw−1(config)#interface g0/1 </w:t>
      </w:r>
    </w:p>
    <w:p w14:paraId="715555A3" w14:textId="01152757" w:rsidR="000D4EAB" w:rsidRPr="000D4EAB" w:rsidRDefault="000D4EAB" w:rsidP="000D4EAB">
      <w:pPr>
        <w:rPr>
          <w:b/>
          <w:bCs/>
          <w:lang w:val="en-US"/>
        </w:rPr>
      </w:pPr>
      <w:r w:rsidRPr="000D4EAB">
        <w:rPr>
          <w:b/>
          <w:bCs/>
          <w:lang w:val="en-US"/>
        </w:rPr>
        <w:t>msk−donskaya−sw−1(config−</w:t>
      </w:r>
      <w:proofErr w:type="gramStart"/>
      <w:r w:rsidRPr="000D4EAB">
        <w:rPr>
          <w:b/>
          <w:bCs/>
          <w:lang w:val="en-US"/>
        </w:rPr>
        <w:t>if)#</w:t>
      </w:r>
      <w:proofErr w:type="gramEnd"/>
      <w:r w:rsidRPr="000D4EAB">
        <w:rPr>
          <w:b/>
          <w:bCs/>
          <w:lang w:val="en-US"/>
        </w:rPr>
        <w:t>switchport mode trunk</w:t>
      </w:r>
    </w:p>
    <w:p w14:paraId="2C40B7B2" w14:textId="57890AE5" w:rsidR="000D4EAB" w:rsidRDefault="000D4EAB" w:rsidP="000D4EAB">
      <w:pPr>
        <w:rPr>
          <w:lang w:val="en-US"/>
        </w:rPr>
      </w:pPr>
    </w:p>
    <w:p w14:paraId="3F73D26D" w14:textId="767359C7" w:rsidR="00652A9E" w:rsidRDefault="005477B5" w:rsidP="000D4EA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8FB3CF" wp14:editId="3933277D">
            <wp:extent cx="5940425" cy="53987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2493" w14:textId="64AFE9DA" w:rsidR="00FE72AB" w:rsidRDefault="00FE72AB" w:rsidP="000D4EAB">
      <w:pPr>
        <w:rPr>
          <w:lang w:val="en-US"/>
        </w:rPr>
      </w:pPr>
    </w:p>
    <w:p w14:paraId="4BAB30DA" w14:textId="15B34D29" w:rsidR="00FE72AB" w:rsidRPr="002D3C46" w:rsidRDefault="00FE72AB" w:rsidP="000D4EAB">
      <w:r>
        <w:t>Рисунок 1. Н</w:t>
      </w:r>
      <w:r>
        <w:t>астро</w:t>
      </w:r>
      <w:r>
        <w:t>йка</w:t>
      </w:r>
      <w:r>
        <w:t xml:space="preserve"> </w:t>
      </w:r>
      <w:proofErr w:type="spellStart"/>
      <w:r>
        <w:t>Trunk</w:t>
      </w:r>
      <w:proofErr w:type="spellEnd"/>
      <w:r>
        <w:t>-порт</w:t>
      </w:r>
      <w:r>
        <w:t xml:space="preserve">ов на </w:t>
      </w:r>
      <w:proofErr w:type="spellStart"/>
      <w:r>
        <w:rPr>
          <w:lang w:val="en-US"/>
        </w:rPr>
        <w:t>msk</w:t>
      </w:r>
      <w:proofErr w:type="spellEnd"/>
      <w:r w:rsidR="002D3C46" w:rsidRPr="002D3C46">
        <w:t>-</w:t>
      </w:r>
      <w:proofErr w:type="spellStart"/>
      <w:r w:rsidR="002D3C46">
        <w:rPr>
          <w:lang w:val="en-US"/>
        </w:rPr>
        <w:t>donskaya</w:t>
      </w:r>
      <w:proofErr w:type="spellEnd"/>
      <w:r w:rsidR="002D3C46" w:rsidRPr="002D3C46">
        <w:t>-</w:t>
      </w:r>
      <w:proofErr w:type="spellStart"/>
      <w:r w:rsidR="002D3C46">
        <w:rPr>
          <w:lang w:val="en-US"/>
        </w:rPr>
        <w:t>mvshutenko</w:t>
      </w:r>
      <w:proofErr w:type="spellEnd"/>
      <w:r w:rsidR="002D3C46" w:rsidRPr="002D3C46">
        <w:t>-</w:t>
      </w:r>
      <w:proofErr w:type="spellStart"/>
      <w:r w:rsidR="002D3C46">
        <w:rPr>
          <w:lang w:val="en-US"/>
        </w:rPr>
        <w:t>sw</w:t>
      </w:r>
      <w:proofErr w:type="spellEnd"/>
      <w:r w:rsidR="002D3C46" w:rsidRPr="002D3C46">
        <w:t>-1</w:t>
      </w:r>
    </w:p>
    <w:p w14:paraId="496C3D66" w14:textId="46F415CE" w:rsidR="005477B5" w:rsidRDefault="002C6118" w:rsidP="000D4EA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3E9BC7" wp14:editId="4904B005">
            <wp:extent cx="5940425" cy="578548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5EB3" w14:textId="0C3EAADC" w:rsidR="002D3C46" w:rsidRDefault="002D3C46" w:rsidP="000D4EAB">
      <w:pPr>
        <w:rPr>
          <w:lang w:val="en-US"/>
        </w:rPr>
      </w:pPr>
    </w:p>
    <w:p w14:paraId="77972190" w14:textId="7DE6E118" w:rsidR="002D3C46" w:rsidRPr="002D3C46" w:rsidRDefault="002D3C46" w:rsidP="002D3C46">
      <w:pPr>
        <w:rPr>
          <w:lang w:val="en-US"/>
        </w:rPr>
      </w:pPr>
      <w:r>
        <w:t>Рисунок</w:t>
      </w:r>
      <w:r w:rsidRPr="002D3C46">
        <w:rPr>
          <w:lang w:val="en-US"/>
        </w:rPr>
        <w:t xml:space="preserve"> </w:t>
      </w:r>
      <w:r>
        <w:rPr>
          <w:lang w:val="en-US"/>
        </w:rPr>
        <w:t>2</w:t>
      </w:r>
      <w:r w:rsidRPr="002D3C46">
        <w:rPr>
          <w:lang w:val="en-US"/>
        </w:rPr>
        <w:t xml:space="preserve">. </w:t>
      </w:r>
      <w:r>
        <w:t>Настройка</w:t>
      </w:r>
      <w:r w:rsidRPr="002D3C46">
        <w:rPr>
          <w:lang w:val="en-US"/>
        </w:rPr>
        <w:t xml:space="preserve"> Trunk-</w:t>
      </w:r>
      <w:r>
        <w:t>портов</w:t>
      </w:r>
      <w:r w:rsidRPr="002D3C46">
        <w:rPr>
          <w:lang w:val="en-US"/>
        </w:rPr>
        <w:t xml:space="preserve"> </w:t>
      </w:r>
      <w:r>
        <w:t>на</w:t>
      </w:r>
      <w:r w:rsidRPr="002D3C46">
        <w:rPr>
          <w:lang w:val="en-US"/>
        </w:rPr>
        <w:t xml:space="preserve"> </w:t>
      </w:r>
      <w:r>
        <w:rPr>
          <w:lang w:val="en-US"/>
        </w:rPr>
        <w:t>msk</w:t>
      </w:r>
      <w:r w:rsidRPr="002D3C46">
        <w:rPr>
          <w:lang w:val="en-US"/>
        </w:rPr>
        <w:t>-</w:t>
      </w:r>
      <w:r>
        <w:rPr>
          <w:lang w:val="en-US"/>
        </w:rPr>
        <w:t>donskaya</w:t>
      </w:r>
      <w:r w:rsidRPr="002D3C46">
        <w:rPr>
          <w:lang w:val="en-US"/>
        </w:rPr>
        <w:t>-</w:t>
      </w:r>
      <w:r>
        <w:rPr>
          <w:lang w:val="en-US"/>
        </w:rPr>
        <w:t>mvshutenko</w:t>
      </w:r>
      <w:r w:rsidRPr="002D3C46">
        <w:rPr>
          <w:lang w:val="en-US"/>
        </w:rPr>
        <w:t>-</w:t>
      </w:r>
      <w:r>
        <w:rPr>
          <w:lang w:val="en-US"/>
        </w:rPr>
        <w:t>sw</w:t>
      </w:r>
      <w:r w:rsidRPr="002D3C46">
        <w:rPr>
          <w:lang w:val="en-US"/>
        </w:rPr>
        <w:t>-</w:t>
      </w:r>
      <w:r>
        <w:rPr>
          <w:lang w:val="en-US"/>
        </w:rPr>
        <w:t>2</w:t>
      </w:r>
    </w:p>
    <w:p w14:paraId="5B2D6561" w14:textId="77777777" w:rsidR="002D3C46" w:rsidRDefault="002D3C46" w:rsidP="000D4EAB">
      <w:pPr>
        <w:rPr>
          <w:lang w:val="en-US"/>
        </w:rPr>
      </w:pPr>
    </w:p>
    <w:p w14:paraId="10171070" w14:textId="1D5650FB" w:rsidR="002C6118" w:rsidRDefault="000D410D" w:rsidP="000D4EA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83DA76" wp14:editId="3F12D926">
            <wp:extent cx="5940425" cy="60852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FF3" w14:textId="686C6AAF" w:rsidR="002D3C46" w:rsidRDefault="002D3C46" w:rsidP="000D4EAB">
      <w:pPr>
        <w:rPr>
          <w:lang w:val="en-US"/>
        </w:rPr>
      </w:pPr>
    </w:p>
    <w:p w14:paraId="62EF1043" w14:textId="68BB0EA8" w:rsidR="002D3C46" w:rsidRPr="002D3C46" w:rsidRDefault="002D3C46" w:rsidP="002D3C46">
      <w:pPr>
        <w:rPr>
          <w:lang w:val="en-US"/>
        </w:rPr>
      </w:pPr>
      <w:r>
        <w:t>Рисунок</w:t>
      </w:r>
      <w:r w:rsidRPr="002D3C46">
        <w:rPr>
          <w:lang w:val="en-US"/>
        </w:rPr>
        <w:t xml:space="preserve"> </w:t>
      </w:r>
      <w:r>
        <w:rPr>
          <w:lang w:val="en-US"/>
        </w:rPr>
        <w:t>3</w:t>
      </w:r>
      <w:r w:rsidRPr="002D3C46">
        <w:rPr>
          <w:lang w:val="en-US"/>
        </w:rPr>
        <w:t xml:space="preserve">. </w:t>
      </w:r>
      <w:r>
        <w:t>Настройка</w:t>
      </w:r>
      <w:r w:rsidRPr="002D3C46">
        <w:rPr>
          <w:lang w:val="en-US"/>
        </w:rPr>
        <w:t xml:space="preserve"> Trunk-</w:t>
      </w:r>
      <w:r>
        <w:t>портов</w:t>
      </w:r>
      <w:r w:rsidRPr="002D3C46">
        <w:rPr>
          <w:lang w:val="en-US"/>
        </w:rPr>
        <w:t xml:space="preserve"> </w:t>
      </w:r>
      <w:r>
        <w:t>на</w:t>
      </w:r>
      <w:r w:rsidRPr="002D3C46">
        <w:rPr>
          <w:lang w:val="en-US"/>
        </w:rPr>
        <w:t xml:space="preserve"> </w:t>
      </w:r>
      <w:r>
        <w:rPr>
          <w:lang w:val="en-US"/>
        </w:rPr>
        <w:t>msk</w:t>
      </w:r>
      <w:r w:rsidRPr="002D3C46">
        <w:rPr>
          <w:lang w:val="en-US"/>
        </w:rPr>
        <w:t>-</w:t>
      </w:r>
      <w:r>
        <w:rPr>
          <w:lang w:val="en-US"/>
        </w:rPr>
        <w:t>donskaya</w:t>
      </w:r>
      <w:r w:rsidRPr="002D3C46">
        <w:rPr>
          <w:lang w:val="en-US"/>
        </w:rPr>
        <w:t>-</w:t>
      </w:r>
      <w:r>
        <w:rPr>
          <w:lang w:val="en-US"/>
        </w:rPr>
        <w:t>mvshutenko</w:t>
      </w:r>
      <w:r w:rsidRPr="002D3C46">
        <w:rPr>
          <w:lang w:val="en-US"/>
        </w:rPr>
        <w:t>-</w:t>
      </w:r>
      <w:r>
        <w:rPr>
          <w:lang w:val="en-US"/>
        </w:rPr>
        <w:t>sw</w:t>
      </w:r>
      <w:r w:rsidRPr="002D3C46">
        <w:rPr>
          <w:lang w:val="en-US"/>
        </w:rPr>
        <w:t>-</w:t>
      </w:r>
      <w:r>
        <w:rPr>
          <w:lang w:val="en-US"/>
        </w:rPr>
        <w:t>3</w:t>
      </w:r>
    </w:p>
    <w:p w14:paraId="22459843" w14:textId="77777777" w:rsidR="002D3C46" w:rsidRDefault="002D3C46" w:rsidP="000D4EAB">
      <w:pPr>
        <w:rPr>
          <w:lang w:val="en-US"/>
        </w:rPr>
      </w:pPr>
    </w:p>
    <w:p w14:paraId="06B6A070" w14:textId="6B2E2556" w:rsidR="000D410D" w:rsidRDefault="000D410D" w:rsidP="000D4EA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47AF92" wp14:editId="08865211">
            <wp:extent cx="5940425" cy="608520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3A11" w14:textId="1ACF98B0" w:rsidR="002D3C46" w:rsidRDefault="002D3C46" w:rsidP="000D4EAB">
      <w:pPr>
        <w:rPr>
          <w:lang w:val="en-US"/>
        </w:rPr>
      </w:pPr>
    </w:p>
    <w:p w14:paraId="7D3D1457" w14:textId="050443FC" w:rsidR="002D3C46" w:rsidRPr="002D3C46" w:rsidRDefault="002D3C46" w:rsidP="002D3C46">
      <w:pPr>
        <w:rPr>
          <w:lang w:val="en-US"/>
        </w:rPr>
      </w:pPr>
      <w:r>
        <w:t>Рисунок</w:t>
      </w:r>
      <w:r w:rsidRPr="002D3C46">
        <w:rPr>
          <w:lang w:val="en-US"/>
        </w:rPr>
        <w:t xml:space="preserve"> </w:t>
      </w:r>
      <w:r>
        <w:rPr>
          <w:lang w:val="en-US"/>
        </w:rPr>
        <w:t>4</w:t>
      </w:r>
      <w:r w:rsidRPr="002D3C46">
        <w:rPr>
          <w:lang w:val="en-US"/>
        </w:rPr>
        <w:t xml:space="preserve">. </w:t>
      </w:r>
      <w:r>
        <w:t>Настройка</w:t>
      </w:r>
      <w:r w:rsidRPr="002D3C46">
        <w:rPr>
          <w:lang w:val="en-US"/>
        </w:rPr>
        <w:t xml:space="preserve"> Trunk-</w:t>
      </w:r>
      <w:r>
        <w:t>портов</w:t>
      </w:r>
      <w:r w:rsidRPr="002D3C46">
        <w:rPr>
          <w:lang w:val="en-US"/>
        </w:rPr>
        <w:t xml:space="preserve"> </w:t>
      </w:r>
      <w:r>
        <w:t>на</w:t>
      </w:r>
      <w:r w:rsidRPr="002D3C46">
        <w:rPr>
          <w:lang w:val="en-US"/>
        </w:rPr>
        <w:t xml:space="preserve"> </w:t>
      </w:r>
      <w:r>
        <w:rPr>
          <w:lang w:val="en-US"/>
        </w:rPr>
        <w:t>msk</w:t>
      </w:r>
      <w:r w:rsidRPr="002D3C46">
        <w:rPr>
          <w:lang w:val="en-US"/>
        </w:rPr>
        <w:t>-</w:t>
      </w:r>
      <w:r>
        <w:rPr>
          <w:lang w:val="en-US"/>
        </w:rPr>
        <w:t>donskaya</w:t>
      </w:r>
      <w:r w:rsidRPr="002D3C46">
        <w:rPr>
          <w:lang w:val="en-US"/>
        </w:rPr>
        <w:t>-</w:t>
      </w:r>
      <w:r>
        <w:rPr>
          <w:lang w:val="en-US"/>
        </w:rPr>
        <w:t>mvshutenko</w:t>
      </w:r>
      <w:r w:rsidRPr="002D3C46">
        <w:rPr>
          <w:lang w:val="en-US"/>
        </w:rPr>
        <w:t>-</w:t>
      </w:r>
      <w:r>
        <w:rPr>
          <w:lang w:val="en-US"/>
        </w:rPr>
        <w:t>sw</w:t>
      </w:r>
      <w:r w:rsidRPr="002D3C46">
        <w:rPr>
          <w:lang w:val="en-US"/>
        </w:rPr>
        <w:t>-</w:t>
      </w:r>
      <w:r>
        <w:rPr>
          <w:lang w:val="en-US"/>
        </w:rPr>
        <w:t>4</w:t>
      </w:r>
    </w:p>
    <w:p w14:paraId="29214ABE" w14:textId="77777777" w:rsidR="002D3C46" w:rsidRDefault="002D3C46" w:rsidP="000D4EAB">
      <w:pPr>
        <w:rPr>
          <w:lang w:val="en-US"/>
        </w:rPr>
      </w:pPr>
    </w:p>
    <w:p w14:paraId="277332DB" w14:textId="0FB0C449" w:rsidR="00750A92" w:rsidRDefault="00750A92" w:rsidP="000D4EA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B9AA06" wp14:editId="6B6A478A">
            <wp:extent cx="5940425" cy="60852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DEAB" w14:textId="0478F7CD" w:rsidR="002D3C46" w:rsidRDefault="002D3C46" w:rsidP="000D4EAB">
      <w:pPr>
        <w:rPr>
          <w:lang w:val="en-US"/>
        </w:rPr>
      </w:pPr>
    </w:p>
    <w:p w14:paraId="08A38DA1" w14:textId="5D8011D9" w:rsidR="002D3C46" w:rsidRPr="002D3C46" w:rsidRDefault="002D3C46" w:rsidP="002D3C46">
      <w:pPr>
        <w:rPr>
          <w:lang w:val="en-US"/>
        </w:rPr>
      </w:pPr>
      <w:r>
        <w:t>Рисунок</w:t>
      </w:r>
      <w:r w:rsidRPr="002D3C46">
        <w:rPr>
          <w:lang w:val="en-US"/>
        </w:rPr>
        <w:t xml:space="preserve"> </w:t>
      </w:r>
      <w:r>
        <w:rPr>
          <w:lang w:val="en-US"/>
        </w:rPr>
        <w:t>5</w:t>
      </w:r>
      <w:r w:rsidRPr="002D3C46">
        <w:rPr>
          <w:lang w:val="en-US"/>
        </w:rPr>
        <w:t xml:space="preserve">. </w:t>
      </w:r>
      <w:r>
        <w:t>Настройка</w:t>
      </w:r>
      <w:r w:rsidRPr="002D3C46">
        <w:rPr>
          <w:lang w:val="en-US"/>
        </w:rPr>
        <w:t xml:space="preserve"> Trunk-</w:t>
      </w:r>
      <w:r>
        <w:t>портов</w:t>
      </w:r>
      <w:r w:rsidRPr="002D3C46">
        <w:rPr>
          <w:lang w:val="en-US"/>
        </w:rPr>
        <w:t xml:space="preserve"> </w:t>
      </w:r>
      <w:r>
        <w:t>на</w:t>
      </w:r>
      <w:r w:rsidRPr="002D3C46">
        <w:rPr>
          <w:lang w:val="en-US"/>
        </w:rPr>
        <w:t xml:space="preserve"> </w:t>
      </w:r>
      <w:r>
        <w:rPr>
          <w:lang w:val="en-US"/>
        </w:rPr>
        <w:t>msk</w:t>
      </w:r>
      <w:r w:rsidRPr="002D3C46">
        <w:rPr>
          <w:lang w:val="en-US"/>
        </w:rPr>
        <w:t>-</w:t>
      </w:r>
      <w:r>
        <w:rPr>
          <w:lang w:val="en-US"/>
        </w:rPr>
        <w:t>donskaya</w:t>
      </w:r>
      <w:r w:rsidRPr="002D3C46">
        <w:rPr>
          <w:lang w:val="en-US"/>
        </w:rPr>
        <w:t>-</w:t>
      </w:r>
      <w:r>
        <w:rPr>
          <w:lang w:val="en-US"/>
        </w:rPr>
        <w:t>mvshutenko</w:t>
      </w:r>
      <w:r w:rsidRPr="002D3C46">
        <w:rPr>
          <w:lang w:val="en-US"/>
        </w:rPr>
        <w:t>-</w:t>
      </w:r>
      <w:r>
        <w:rPr>
          <w:lang w:val="en-US"/>
        </w:rPr>
        <w:t>sw</w:t>
      </w:r>
      <w:r w:rsidRPr="002D3C46">
        <w:rPr>
          <w:lang w:val="en-US"/>
        </w:rPr>
        <w:t>-1</w:t>
      </w:r>
      <w:r>
        <w:rPr>
          <w:lang w:val="en-US"/>
        </w:rPr>
        <w:t xml:space="preserve"> (f0/1)</w:t>
      </w:r>
    </w:p>
    <w:p w14:paraId="2FC7375C" w14:textId="77777777" w:rsidR="002D3C46" w:rsidRDefault="002D3C46" w:rsidP="000D4EAB">
      <w:pPr>
        <w:rPr>
          <w:lang w:val="en-US"/>
        </w:rPr>
      </w:pPr>
    </w:p>
    <w:p w14:paraId="388B9215" w14:textId="15399DF5" w:rsidR="00750A92" w:rsidRDefault="00750A92" w:rsidP="000D4EA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574EE17" wp14:editId="67ABC4B6">
            <wp:extent cx="5940425" cy="60852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203F" w14:textId="525B6B63" w:rsidR="002D3C46" w:rsidRPr="002D3C46" w:rsidRDefault="002D3C46" w:rsidP="002D3C46">
      <w:pPr>
        <w:rPr>
          <w:lang w:val="en-US"/>
        </w:rPr>
      </w:pPr>
      <w:r>
        <w:t>Рисунок</w:t>
      </w:r>
      <w:r w:rsidRPr="002D3C46">
        <w:rPr>
          <w:lang w:val="en-US"/>
        </w:rPr>
        <w:t xml:space="preserve"> </w:t>
      </w:r>
      <w:r>
        <w:rPr>
          <w:lang w:val="en-US"/>
        </w:rPr>
        <w:t>6</w:t>
      </w:r>
      <w:r w:rsidRPr="002D3C46">
        <w:rPr>
          <w:lang w:val="en-US"/>
        </w:rPr>
        <w:t xml:space="preserve">. </w:t>
      </w:r>
      <w:r>
        <w:t>Настройка</w:t>
      </w:r>
      <w:r w:rsidRPr="002D3C46">
        <w:rPr>
          <w:lang w:val="en-US"/>
        </w:rPr>
        <w:t xml:space="preserve"> Trunk-</w:t>
      </w:r>
      <w:r>
        <w:t>портов</w:t>
      </w:r>
      <w:r w:rsidRPr="002D3C46">
        <w:rPr>
          <w:lang w:val="en-US"/>
        </w:rPr>
        <w:t xml:space="preserve"> </w:t>
      </w:r>
      <w:r>
        <w:t>на</w:t>
      </w:r>
      <w:r w:rsidRPr="002D3C46">
        <w:rPr>
          <w:lang w:val="en-US"/>
        </w:rPr>
        <w:t xml:space="preserve"> </w:t>
      </w:r>
      <w:r>
        <w:rPr>
          <w:lang w:val="en-US"/>
        </w:rPr>
        <w:t>msk</w:t>
      </w:r>
      <w:r w:rsidRPr="002D3C46">
        <w:rPr>
          <w:lang w:val="en-US"/>
        </w:rPr>
        <w:t>-</w:t>
      </w:r>
      <w:r>
        <w:rPr>
          <w:lang w:val="en-US"/>
        </w:rPr>
        <w:t>pavlovskaya</w:t>
      </w:r>
      <w:r w:rsidRPr="002D3C46">
        <w:rPr>
          <w:lang w:val="en-US"/>
        </w:rPr>
        <w:t>-</w:t>
      </w:r>
      <w:r>
        <w:rPr>
          <w:lang w:val="en-US"/>
        </w:rPr>
        <w:t>mvshutenko</w:t>
      </w:r>
      <w:r w:rsidRPr="002D3C46">
        <w:rPr>
          <w:lang w:val="en-US"/>
        </w:rPr>
        <w:t>-</w:t>
      </w:r>
      <w:r>
        <w:rPr>
          <w:lang w:val="en-US"/>
        </w:rPr>
        <w:t>sw</w:t>
      </w:r>
      <w:r w:rsidRPr="002D3C46">
        <w:rPr>
          <w:lang w:val="en-US"/>
        </w:rPr>
        <w:t>-1</w:t>
      </w:r>
    </w:p>
    <w:p w14:paraId="5E6D7799" w14:textId="77777777" w:rsidR="002D3C46" w:rsidRDefault="002D3C46" w:rsidP="000D4EAB">
      <w:pPr>
        <w:rPr>
          <w:lang w:val="en-US"/>
        </w:rPr>
      </w:pPr>
    </w:p>
    <w:p w14:paraId="6CA1FD69" w14:textId="183384C4" w:rsidR="00A23F89" w:rsidRDefault="00A23F89" w:rsidP="000D4EA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82ED05" wp14:editId="3076B751">
            <wp:extent cx="5940425" cy="37128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5544" w14:textId="5E0F1FB7" w:rsidR="002D3C46" w:rsidRPr="002D3C46" w:rsidRDefault="002D3C46" w:rsidP="002D3C46">
      <w:r>
        <w:t>Рисунок</w:t>
      </w:r>
      <w:r w:rsidRPr="002D3C46">
        <w:t xml:space="preserve"> </w:t>
      </w:r>
      <w:r w:rsidRPr="002D3C46">
        <w:t>7</w:t>
      </w:r>
      <w:r w:rsidRPr="002D3C46">
        <w:t xml:space="preserve">. </w:t>
      </w:r>
      <w:r>
        <w:t xml:space="preserve">Проверка поднятых портов на </w:t>
      </w:r>
      <w:proofErr w:type="spellStart"/>
      <w:r>
        <w:rPr>
          <w:lang w:val="en-US"/>
        </w:rPr>
        <w:t>msk</w:t>
      </w:r>
      <w:proofErr w:type="spellEnd"/>
      <w:r w:rsidRPr="002D3C46">
        <w:t>-</w:t>
      </w:r>
      <w:proofErr w:type="spellStart"/>
      <w:r>
        <w:rPr>
          <w:lang w:val="en-US"/>
        </w:rPr>
        <w:t>donskaya</w:t>
      </w:r>
      <w:proofErr w:type="spellEnd"/>
      <w:r w:rsidRPr="002D3C46">
        <w:t>-</w:t>
      </w:r>
      <w:proofErr w:type="spellStart"/>
      <w:r>
        <w:rPr>
          <w:lang w:val="en-US"/>
        </w:rPr>
        <w:t>mvshutenko</w:t>
      </w:r>
      <w:proofErr w:type="spellEnd"/>
      <w:r w:rsidRPr="002D3C46">
        <w:t>-</w:t>
      </w:r>
      <w:proofErr w:type="spellStart"/>
      <w:r>
        <w:rPr>
          <w:lang w:val="en-US"/>
        </w:rPr>
        <w:t>sw</w:t>
      </w:r>
      <w:proofErr w:type="spellEnd"/>
      <w:r w:rsidRPr="002D3C46">
        <w:t>-1</w:t>
      </w:r>
    </w:p>
    <w:p w14:paraId="0B7917D7" w14:textId="77777777" w:rsidR="002D3C46" w:rsidRPr="002D3C46" w:rsidRDefault="002D3C46" w:rsidP="000D4EAB"/>
    <w:p w14:paraId="29A83B97" w14:textId="77777777" w:rsidR="00750A92" w:rsidRDefault="000D4EAB" w:rsidP="000D4EAB">
      <w:r>
        <w:t xml:space="preserve">2. Используя приведённую последовательность команд по конфигурации VTP, настроила </w:t>
      </w:r>
    </w:p>
    <w:p w14:paraId="6B9C7CE9" w14:textId="7EB6109C" w:rsidR="000D4EAB" w:rsidRDefault="000D4EAB" w:rsidP="000D4EAB">
      <w:r>
        <w:t xml:space="preserve">коммутатор msk-donskaya-sw-1 как VTP-сервер и прописала на нём номера и </w:t>
      </w:r>
      <w:proofErr w:type="gramStart"/>
      <w:r>
        <w:t xml:space="preserve">названия </w:t>
      </w:r>
      <w:r w:rsidR="00B95E6F" w:rsidRPr="00B95E6F">
        <w:t xml:space="preserve"> </w:t>
      </w:r>
      <w:r>
        <w:t>VLAN</w:t>
      </w:r>
      <w:proofErr w:type="gramEnd"/>
      <w:r>
        <w:t xml:space="preserve"> (см. табл. 3.1 из раздела 3.3).</w:t>
      </w:r>
    </w:p>
    <w:p w14:paraId="075C00F1" w14:textId="77777777" w:rsidR="000D4EAB" w:rsidRPr="00652A9E" w:rsidRDefault="000D4EAB" w:rsidP="000D4EAB">
      <w:pPr>
        <w:rPr>
          <w:b/>
          <w:bCs/>
        </w:rPr>
      </w:pPr>
      <w:proofErr w:type="spellStart"/>
      <w:r w:rsidRPr="000D4EAB">
        <w:rPr>
          <w:b/>
          <w:bCs/>
          <w:lang w:val="en-US"/>
        </w:rPr>
        <w:t>msk</w:t>
      </w:r>
      <w:proofErr w:type="spellEnd"/>
      <w:r w:rsidRPr="00652A9E">
        <w:rPr>
          <w:b/>
          <w:bCs/>
        </w:rPr>
        <w:t>−</w:t>
      </w:r>
      <w:proofErr w:type="spellStart"/>
      <w:r w:rsidRPr="000D4EAB">
        <w:rPr>
          <w:b/>
          <w:bCs/>
          <w:lang w:val="en-US"/>
        </w:rPr>
        <w:t>donskaya</w:t>
      </w:r>
      <w:proofErr w:type="spellEnd"/>
      <w:r w:rsidRPr="00652A9E">
        <w:rPr>
          <w:b/>
          <w:bCs/>
        </w:rPr>
        <w:t>−</w:t>
      </w:r>
      <w:proofErr w:type="spellStart"/>
      <w:r w:rsidRPr="000D4EAB">
        <w:rPr>
          <w:b/>
          <w:bCs/>
          <w:lang w:val="en-US"/>
        </w:rPr>
        <w:t>sw</w:t>
      </w:r>
      <w:proofErr w:type="spellEnd"/>
      <w:r w:rsidRPr="00652A9E">
        <w:rPr>
          <w:b/>
          <w:bCs/>
        </w:rPr>
        <w:t>−1&gt;</w:t>
      </w:r>
      <w:r w:rsidRPr="000D4EAB">
        <w:rPr>
          <w:b/>
          <w:bCs/>
          <w:lang w:val="en-US"/>
        </w:rPr>
        <w:t>enable</w:t>
      </w:r>
      <w:r w:rsidRPr="00652A9E">
        <w:rPr>
          <w:b/>
          <w:bCs/>
        </w:rPr>
        <w:t xml:space="preserve"> </w:t>
      </w:r>
    </w:p>
    <w:p w14:paraId="6F2B3E48" w14:textId="77777777" w:rsidR="000D4EAB" w:rsidRPr="00652A9E" w:rsidRDefault="000D4EAB" w:rsidP="000D4EAB">
      <w:pPr>
        <w:rPr>
          <w:b/>
          <w:bCs/>
        </w:rPr>
      </w:pPr>
      <w:proofErr w:type="spellStart"/>
      <w:r w:rsidRPr="000D4EAB">
        <w:rPr>
          <w:b/>
          <w:bCs/>
          <w:lang w:val="en-US"/>
        </w:rPr>
        <w:t>msk</w:t>
      </w:r>
      <w:proofErr w:type="spellEnd"/>
      <w:r w:rsidRPr="00652A9E">
        <w:rPr>
          <w:b/>
          <w:bCs/>
        </w:rPr>
        <w:t>−</w:t>
      </w:r>
      <w:proofErr w:type="spellStart"/>
      <w:r w:rsidRPr="000D4EAB">
        <w:rPr>
          <w:b/>
          <w:bCs/>
          <w:lang w:val="en-US"/>
        </w:rPr>
        <w:t>donskaya</w:t>
      </w:r>
      <w:proofErr w:type="spellEnd"/>
      <w:r w:rsidRPr="00652A9E">
        <w:rPr>
          <w:b/>
          <w:bCs/>
        </w:rPr>
        <w:t>−</w:t>
      </w:r>
      <w:proofErr w:type="spellStart"/>
      <w:r w:rsidRPr="000D4EAB">
        <w:rPr>
          <w:b/>
          <w:bCs/>
          <w:lang w:val="en-US"/>
        </w:rPr>
        <w:t>sw</w:t>
      </w:r>
      <w:proofErr w:type="spellEnd"/>
      <w:r w:rsidRPr="00652A9E">
        <w:rPr>
          <w:b/>
          <w:bCs/>
        </w:rPr>
        <w:t>−1#</w:t>
      </w:r>
      <w:r w:rsidRPr="000D4EAB">
        <w:rPr>
          <w:b/>
          <w:bCs/>
          <w:lang w:val="en-US"/>
        </w:rPr>
        <w:t>configure</w:t>
      </w:r>
      <w:r w:rsidRPr="00652A9E">
        <w:rPr>
          <w:b/>
          <w:bCs/>
        </w:rPr>
        <w:t xml:space="preserve"> </w:t>
      </w:r>
      <w:r w:rsidRPr="000D4EAB">
        <w:rPr>
          <w:b/>
          <w:bCs/>
          <w:lang w:val="en-US"/>
        </w:rPr>
        <w:t>terminal</w:t>
      </w:r>
      <w:r w:rsidRPr="00652A9E">
        <w:rPr>
          <w:b/>
          <w:bCs/>
        </w:rPr>
        <w:t xml:space="preserve"> </w:t>
      </w:r>
    </w:p>
    <w:p w14:paraId="6E24DCD4" w14:textId="77777777" w:rsidR="000D4EAB" w:rsidRPr="004A4EE7" w:rsidRDefault="000D4EAB" w:rsidP="000D4EAB">
      <w:pPr>
        <w:rPr>
          <w:b/>
          <w:bCs/>
          <w:lang w:val="en-US"/>
        </w:rPr>
      </w:pPr>
      <w:r w:rsidRPr="000D4EAB">
        <w:rPr>
          <w:b/>
          <w:bCs/>
          <w:lang w:val="en-US"/>
        </w:rPr>
        <w:t xml:space="preserve">msk−donskaya−sw−1(config)#vtp mode server </w:t>
      </w:r>
    </w:p>
    <w:p w14:paraId="16380928" w14:textId="77777777" w:rsidR="004A4EE7" w:rsidRPr="004A4EE7" w:rsidRDefault="000D4EAB" w:rsidP="000D4EAB">
      <w:pPr>
        <w:rPr>
          <w:b/>
          <w:bCs/>
          <w:lang w:val="en-US"/>
        </w:rPr>
      </w:pPr>
      <w:r w:rsidRPr="000D4EAB">
        <w:rPr>
          <w:b/>
          <w:bCs/>
          <w:lang w:val="en-US"/>
        </w:rPr>
        <w:t xml:space="preserve">msk−donskaya−sw−1(config)#vtp domain </w:t>
      </w:r>
      <w:proofErr w:type="spellStart"/>
      <w:r w:rsidRPr="000D4EAB">
        <w:rPr>
          <w:b/>
          <w:bCs/>
          <w:lang w:val="en-US"/>
        </w:rPr>
        <w:t>donskaya</w:t>
      </w:r>
      <w:proofErr w:type="spellEnd"/>
      <w:r w:rsidRPr="000D4EAB">
        <w:rPr>
          <w:b/>
          <w:bCs/>
          <w:lang w:val="en-US"/>
        </w:rPr>
        <w:t xml:space="preserve"> </w:t>
      </w:r>
    </w:p>
    <w:p w14:paraId="42828FE3" w14:textId="77777777" w:rsidR="004A4EE7" w:rsidRPr="004A4EE7" w:rsidRDefault="000D4EAB" w:rsidP="000D4EAB">
      <w:pPr>
        <w:rPr>
          <w:b/>
          <w:bCs/>
          <w:lang w:val="en-US"/>
        </w:rPr>
      </w:pPr>
      <w:r w:rsidRPr="000D4EAB">
        <w:rPr>
          <w:b/>
          <w:bCs/>
          <w:lang w:val="en-US"/>
        </w:rPr>
        <w:t xml:space="preserve">msk−donskaya−sw−1(config)#vtp password cisco </w:t>
      </w:r>
    </w:p>
    <w:p w14:paraId="3A540F99" w14:textId="77777777" w:rsidR="004A4EE7" w:rsidRPr="004A4EE7" w:rsidRDefault="000D4EAB" w:rsidP="000D4EAB">
      <w:pPr>
        <w:rPr>
          <w:b/>
          <w:bCs/>
          <w:lang w:val="en-US"/>
        </w:rPr>
      </w:pPr>
      <w:r w:rsidRPr="000D4EAB">
        <w:rPr>
          <w:b/>
          <w:bCs/>
          <w:lang w:val="en-US"/>
        </w:rPr>
        <w:t>msk−donskaya−sw−1(config−</w:t>
      </w:r>
      <w:proofErr w:type="spellStart"/>
      <w:proofErr w:type="gramStart"/>
      <w:r w:rsidRPr="000D4EAB">
        <w:rPr>
          <w:b/>
          <w:bCs/>
          <w:lang w:val="en-US"/>
        </w:rPr>
        <w:t>vlan</w:t>
      </w:r>
      <w:proofErr w:type="spellEnd"/>
      <w:r w:rsidRPr="000D4EAB">
        <w:rPr>
          <w:b/>
          <w:bCs/>
          <w:lang w:val="en-US"/>
        </w:rPr>
        <w:t>)#</w:t>
      </w:r>
      <w:proofErr w:type="gramEnd"/>
      <w:r w:rsidRPr="000D4EAB">
        <w:rPr>
          <w:b/>
          <w:bCs/>
          <w:lang w:val="en-US"/>
        </w:rPr>
        <w:t xml:space="preserve">vlan 2 </w:t>
      </w:r>
    </w:p>
    <w:p w14:paraId="530F4F07" w14:textId="77777777" w:rsidR="004A4EE7" w:rsidRPr="004A4EE7" w:rsidRDefault="000D4EAB" w:rsidP="000D4EAB">
      <w:pPr>
        <w:rPr>
          <w:b/>
          <w:bCs/>
          <w:lang w:val="en-US"/>
        </w:rPr>
      </w:pPr>
      <w:r w:rsidRPr="000D4EAB">
        <w:rPr>
          <w:b/>
          <w:bCs/>
          <w:lang w:val="en-US"/>
        </w:rPr>
        <w:t>msk−donskaya−sw−1(config−</w:t>
      </w:r>
      <w:proofErr w:type="spellStart"/>
      <w:proofErr w:type="gramStart"/>
      <w:r w:rsidRPr="000D4EAB">
        <w:rPr>
          <w:b/>
          <w:bCs/>
          <w:lang w:val="en-US"/>
        </w:rPr>
        <w:t>vlan</w:t>
      </w:r>
      <w:proofErr w:type="spellEnd"/>
      <w:r w:rsidRPr="000D4EAB">
        <w:rPr>
          <w:b/>
          <w:bCs/>
          <w:lang w:val="en-US"/>
        </w:rPr>
        <w:t>)#</w:t>
      </w:r>
      <w:proofErr w:type="gramEnd"/>
      <w:r w:rsidRPr="000D4EAB">
        <w:rPr>
          <w:b/>
          <w:bCs/>
          <w:lang w:val="en-US"/>
        </w:rPr>
        <w:t>name management msk−donskaya−sw−1(config−</w:t>
      </w:r>
      <w:proofErr w:type="spellStart"/>
      <w:r w:rsidRPr="000D4EAB">
        <w:rPr>
          <w:b/>
          <w:bCs/>
          <w:lang w:val="en-US"/>
        </w:rPr>
        <w:t>vlan</w:t>
      </w:r>
      <w:proofErr w:type="spellEnd"/>
      <w:r w:rsidRPr="000D4EAB">
        <w:rPr>
          <w:b/>
          <w:bCs/>
          <w:lang w:val="en-US"/>
        </w:rPr>
        <w:t xml:space="preserve">)#vlan 3 </w:t>
      </w:r>
    </w:p>
    <w:p w14:paraId="734B25CA" w14:textId="77777777" w:rsidR="004A4EE7" w:rsidRPr="004A4EE7" w:rsidRDefault="000D4EAB" w:rsidP="000D4EAB">
      <w:pPr>
        <w:rPr>
          <w:b/>
          <w:bCs/>
          <w:lang w:val="en-US"/>
        </w:rPr>
      </w:pPr>
      <w:r w:rsidRPr="000D4EAB">
        <w:rPr>
          <w:b/>
          <w:bCs/>
          <w:lang w:val="en-US"/>
        </w:rPr>
        <w:t>msk−donskaya−sw−1(config−</w:t>
      </w:r>
      <w:proofErr w:type="spellStart"/>
      <w:proofErr w:type="gramStart"/>
      <w:r w:rsidRPr="000D4EAB">
        <w:rPr>
          <w:b/>
          <w:bCs/>
          <w:lang w:val="en-US"/>
        </w:rPr>
        <w:t>vlan</w:t>
      </w:r>
      <w:proofErr w:type="spellEnd"/>
      <w:r w:rsidRPr="000D4EAB">
        <w:rPr>
          <w:b/>
          <w:bCs/>
          <w:lang w:val="en-US"/>
        </w:rPr>
        <w:t>)#</w:t>
      </w:r>
      <w:proofErr w:type="gramEnd"/>
      <w:r w:rsidRPr="000D4EAB">
        <w:rPr>
          <w:b/>
          <w:bCs/>
          <w:lang w:val="en-US"/>
        </w:rPr>
        <w:t xml:space="preserve">name servers </w:t>
      </w:r>
    </w:p>
    <w:p w14:paraId="00B83243" w14:textId="77777777" w:rsidR="004A4EE7" w:rsidRPr="004A4EE7" w:rsidRDefault="000D4EAB" w:rsidP="000D4EAB">
      <w:pPr>
        <w:rPr>
          <w:b/>
          <w:bCs/>
          <w:lang w:val="en-US"/>
        </w:rPr>
      </w:pPr>
      <w:r w:rsidRPr="000D4EAB">
        <w:rPr>
          <w:b/>
          <w:bCs/>
          <w:lang w:val="en-US"/>
        </w:rPr>
        <w:t>msk−donskaya−sw−1(config−</w:t>
      </w:r>
      <w:proofErr w:type="spellStart"/>
      <w:proofErr w:type="gramStart"/>
      <w:r w:rsidRPr="000D4EAB">
        <w:rPr>
          <w:b/>
          <w:bCs/>
          <w:lang w:val="en-US"/>
        </w:rPr>
        <w:t>vlan</w:t>
      </w:r>
      <w:proofErr w:type="spellEnd"/>
      <w:r w:rsidRPr="000D4EAB">
        <w:rPr>
          <w:b/>
          <w:bCs/>
          <w:lang w:val="en-US"/>
        </w:rPr>
        <w:t>)#</w:t>
      </w:r>
      <w:proofErr w:type="gramEnd"/>
      <w:r w:rsidRPr="000D4EAB">
        <w:rPr>
          <w:b/>
          <w:bCs/>
          <w:lang w:val="en-US"/>
        </w:rPr>
        <w:t xml:space="preserve">vlan 101 </w:t>
      </w:r>
    </w:p>
    <w:p w14:paraId="2D0BF9DA" w14:textId="77777777" w:rsidR="004A4EE7" w:rsidRPr="004A4EE7" w:rsidRDefault="000D4EAB" w:rsidP="000D4EAB">
      <w:pPr>
        <w:rPr>
          <w:b/>
          <w:bCs/>
          <w:lang w:val="en-US"/>
        </w:rPr>
      </w:pPr>
      <w:r w:rsidRPr="000D4EAB">
        <w:rPr>
          <w:b/>
          <w:bCs/>
          <w:lang w:val="en-US"/>
        </w:rPr>
        <w:t>msk−donskaya−sw−1(config−</w:t>
      </w:r>
      <w:proofErr w:type="spellStart"/>
      <w:proofErr w:type="gramStart"/>
      <w:r w:rsidRPr="000D4EAB">
        <w:rPr>
          <w:b/>
          <w:bCs/>
          <w:lang w:val="en-US"/>
        </w:rPr>
        <w:t>vlan</w:t>
      </w:r>
      <w:proofErr w:type="spellEnd"/>
      <w:r w:rsidRPr="000D4EAB">
        <w:rPr>
          <w:b/>
          <w:bCs/>
          <w:lang w:val="en-US"/>
        </w:rPr>
        <w:t>)#</w:t>
      </w:r>
      <w:proofErr w:type="gramEnd"/>
      <w:r w:rsidRPr="000D4EAB">
        <w:rPr>
          <w:b/>
          <w:bCs/>
          <w:lang w:val="en-US"/>
        </w:rPr>
        <w:t xml:space="preserve">name dk </w:t>
      </w:r>
    </w:p>
    <w:p w14:paraId="36749541" w14:textId="77777777" w:rsidR="004A4EE7" w:rsidRPr="004A4EE7" w:rsidRDefault="000D4EAB" w:rsidP="000D4EAB">
      <w:pPr>
        <w:rPr>
          <w:b/>
          <w:bCs/>
          <w:lang w:val="en-US"/>
        </w:rPr>
      </w:pPr>
      <w:r w:rsidRPr="000D4EAB">
        <w:rPr>
          <w:b/>
          <w:bCs/>
          <w:lang w:val="en-US"/>
        </w:rPr>
        <w:t>msk−donskaya−sw−1(config−</w:t>
      </w:r>
      <w:proofErr w:type="spellStart"/>
      <w:proofErr w:type="gramStart"/>
      <w:r w:rsidRPr="000D4EAB">
        <w:rPr>
          <w:b/>
          <w:bCs/>
          <w:lang w:val="en-US"/>
        </w:rPr>
        <w:t>vlan</w:t>
      </w:r>
      <w:proofErr w:type="spellEnd"/>
      <w:r w:rsidRPr="000D4EAB">
        <w:rPr>
          <w:b/>
          <w:bCs/>
          <w:lang w:val="en-US"/>
        </w:rPr>
        <w:t>)#</w:t>
      </w:r>
      <w:proofErr w:type="gramEnd"/>
      <w:r w:rsidRPr="000D4EAB">
        <w:rPr>
          <w:b/>
          <w:bCs/>
          <w:lang w:val="en-US"/>
        </w:rPr>
        <w:t xml:space="preserve">vlan 102 </w:t>
      </w:r>
    </w:p>
    <w:p w14:paraId="4C553FA8" w14:textId="77777777" w:rsidR="004A4EE7" w:rsidRPr="004A4EE7" w:rsidRDefault="000D4EAB" w:rsidP="000D4EAB">
      <w:pPr>
        <w:rPr>
          <w:b/>
          <w:bCs/>
          <w:lang w:val="en-US"/>
        </w:rPr>
      </w:pPr>
      <w:r w:rsidRPr="000D4EAB">
        <w:rPr>
          <w:b/>
          <w:bCs/>
          <w:lang w:val="en-US"/>
        </w:rPr>
        <w:t>msk−donskaya−sw−1(config−</w:t>
      </w:r>
      <w:proofErr w:type="spellStart"/>
      <w:proofErr w:type="gramStart"/>
      <w:r w:rsidRPr="000D4EAB">
        <w:rPr>
          <w:b/>
          <w:bCs/>
          <w:lang w:val="en-US"/>
        </w:rPr>
        <w:t>vlan</w:t>
      </w:r>
      <w:proofErr w:type="spellEnd"/>
      <w:r w:rsidRPr="000D4EAB">
        <w:rPr>
          <w:b/>
          <w:bCs/>
          <w:lang w:val="en-US"/>
        </w:rPr>
        <w:t>)#</w:t>
      </w:r>
      <w:proofErr w:type="gramEnd"/>
      <w:r w:rsidRPr="000D4EAB">
        <w:rPr>
          <w:b/>
          <w:bCs/>
          <w:lang w:val="en-US"/>
        </w:rPr>
        <w:t xml:space="preserve">name </w:t>
      </w:r>
      <w:proofErr w:type="spellStart"/>
      <w:r w:rsidRPr="000D4EAB">
        <w:rPr>
          <w:b/>
          <w:bCs/>
          <w:lang w:val="en-US"/>
        </w:rPr>
        <w:t>departaments</w:t>
      </w:r>
      <w:proofErr w:type="spellEnd"/>
      <w:r w:rsidRPr="000D4EAB">
        <w:rPr>
          <w:b/>
          <w:bCs/>
          <w:lang w:val="en-US"/>
        </w:rPr>
        <w:t xml:space="preserve"> msk−donskaya−sw−1(config−</w:t>
      </w:r>
      <w:proofErr w:type="spellStart"/>
      <w:r w:rsidRPr="000D4EAB">
        <w:rPr>
          <w:b/>
          <w:bCs/>
          <w:lang w:val="en-US"/>
        </w:rPr>
        <w:t>vlan</w:t>
      </w:r>
      <w:proofErr w:type="spellEnd"/>
      <w:r w:rsidRPr="000D4EAB">
        <w:rPr>
          <w:b/>
          <w:bCs/>
          <w:lang w:val="en-US"/>
        </w:rPr>
        <w:t xml:space="preserve">)#vlan 103 </w:t>
      </w:r>
    </w:p>
    <w:p w14:paraId="7BB2E8EC" w14:textId="77777777" w:rsidR="004A4EE7" w:rsidRPr="004A4EE7" w:rsidRDefault="000D4EAB" w:rsidP="000D4EAB">
      <w:pPr>
        <w:rPr>
          <w:b/>
          <w:bCs/>
          <w:lang w:val="en-US"/>
        </w:rPr>
      </w:pPr>
      <w:r w:rsidRPr="000D4EAB">
        <w:rPr>
          <w:b/>
          <w:bCs/>
          <w:lang w:val="en-US"/>
        </w:rPr>
        <w:t>msk−donskaya−sw−1(config−</w:t>
      </w:r>
      <w:proofErr w:type="spellStart"/>
      <w:proofErr w:type="gramStart"/>
      <w:r w:rsidRPr="000D4EAB">
        <w:rPr>
          <w:b/>
          <w:bCs/>
          <w:lang w:val="en-US"/>
        </w:rPr>
        <w:t>vlan</w:t>
      </w:r>
      <w:proofErr w:type="spellEnd"/>
      <w:r w:rsidRPr="000D4EAB">
        <w:rPr>
          <w:b/>
          <w:bCs/>
          <w:lang w:val="en-US"/>
        </w:rPr>
        <w:t>)#</w:t>
      </w:r>
      <w:proofErr w:type="gramEnd"/>
      <w:r w:rsidRPr="000D4EAB">
        <w:rPr>
          <w:b/>
          <w:bCs/>
          <w:lang w:val="en-US"/>
        </w:rPr>
        <w:t xml:space="preserve">name </w:t>
      </w:r>
      <w:proofErr w:type="spellStart"/>
      <w:r w:rsidRPr="000D4EAB">
        <w:rPr>
          <w:b/>
          <w:bCs/>
          <w:lang w:val="en-US"/>
        </w:rPr>
        <w:t>adm</w:t>
      </w:r>
      <w:proofErr w:type="spellEnd"/>
      <w:r w:rsidRPr="000D4EAB">
        <w:rPr>
          <w:b/>
          <w:bCs/>
          <w:lang w:val="en-US"/>
        </w:rPr>
        <w:t xml:space="preserve"> </w:t>
      </w:r>
    </w:p>
    <w:p w14:paraId="765C396A" w14:textId="77777777" w:rsidR="004A4EE7" w:rsidRPr="004A4EE7" w:rsidRDefault="000D4EAB" w:rsidP="000D4EAB">
      <w:pPr>
        <w:rPr>
          <w:b/>
          <w:bCs/>
          <w:lang w:val="en-US"/>
        </w:rPr>
      </w:pPr>
      <w:r w:rsidRPr="000D4EAB">
        <w:rPr>
          <w:b/>
          <w:bCs/>
          <w:lang w:val="en-US"/>
        </w:rPr>
        <w:t>msk−donskaya−sw−1(config−</w:t>
      </w:r>
      <w:proofErr w:type="spellStart"/>
      <w:proofErr w:type="gramStart"/>
      <w:r w:rsidRPr="000D4EAB">
        <w:rPr>
          <w:b/>
          <w:bCs/>
          <w:lang w:val="en-US"/>
        </w:rPr>
        <w:t>vlan</w:t>
      </w:r>
      <w:proofErr w:type="spellEnd"/>
      <w:r w:rsidRPr="000D4EAB">
        <w:rPr>
          <w:b/>
          <w:bCs/>
          <w:lang w:val="en-US"/>
        </w:rPr>
        <w:t>)#</w:t>
      </w:r>
      <w:proofErr w:type="gramEnd"/>
      <w:r w:rsidRPr="000D4EAB">
        <w:rPr>
          <w:b/>
          <w:bCs/>
          <w:lang w:val="en-US"/>
        </w:rPr>
        <w:t xml:space="preserve">vlan 104 </w:t>
      </w:r>
    </w:p>
    <w:p w14:paraId="4CCE8456" w14:textId="199EA63D" w:rsidR="000D4EAB" w:rsidRPr="000D4EAB" w:rsidRDefault="000D4EAB" w:rsidP="000D4EAB">
      <w:pPr>
        <w:rPr>
          <w:b/>
          <w:bCs/>
          <w:lang w:val="en-US"/>
        </w:rPr>
      </w:pPr>
      <w:r w:rsidRPr="000D4EAB">
        <w:rPr>
          <w:b/>
          <w:bCs/>
          <w:lang w:val="en-US"/>
        </w:rPr>
        <w:t>msk−donskaya−sw−1(config−</w:t>
      </w:r>
      <w:proofErr w:type="spellStart"/>
      <w:proofErr w:type="gramStart"/>
      <w:r w:rsidRPr="000D4EAB">
        <w:rPr>
          <w:b/>
          <w:bCs/>
          <w:lang w:val="en-US"/>
        </w:rPr>
        <w:t>vlan</w:t>
      </w:r>
      <w:proofErr w:type="spellEnd"/>
      <w:r w:rsidRPr="000D4EAB">
        <w:rPr>
          <w:b/>
          <w:bCs/>
          <w:lang w:val="en-US"/>
        </w:rPr>
        <w:t>)#</w:t>
      </w:r>
      <w:proofErr w:type="gramEnd"/>
      <w:r w:rsidRPr="000D4EAB">
        <w:rPr>
          <w:b/>
          <w:bCs/>
          <w:lang w:val="en-US"/>
        </w:rPr>
        <w:t>name other</w:t>
      </w:r>
    </w:p>
    <w:p w14:paraId="1DF2003D" w14:textId="05409802" w:rsidR="000D4EAB" w:rsidRDefault="0064317D" w:rsidP="000D4EA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C91B19" wp14:editId="51B20DAE">
            <wp:extent cx="5940425" cy="600011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471E" w14:textId="16F8FAD4" w:rsidR="002D3C46" w:rsidRDefault="002D3C46" w:rsidP="000D4EAB">
      <w:pPr>
        <w:rPr>
          <w:lang w:val="en-US"/>
        </w:rPr>
      </w:pPr>
    </w:p>
    <w:p w14:paraId="77A94CF7" w14:textId="7A2510F1" w:rsidR="002D3C46" w:rsidRPr="002D3C46" w:rsidRDefault="002D3C46" w:rsidP="002D3C46">
      <w:r>
        <w:t>Рисунок</w:t>
      </w:r>
      <w:r w:rsidRPr="002D3C46">
        <w:t xml:space="preserve"> </w:t>
      </w:r>
      <w:r>
        <w:t>8</w:t>
      </w:r>
      <w:r w:rsidRPr="002D3C46">
        <w:t xml:space="preserve">. </w:t>
      </w:r>
      <w:r>
        <w:t xml:space="preserve">Настройка на </w:t>
      </w:r>
      <w:proofErr w:type="spellStart"/>
      <w:r w:rsidR="00575BA4">
        <w:t>msk-donskaya</w:t>
      </w:r>
      <w:proofErr w:type="spellEnd"/>
      <w:r w:rsidR="00575BA4">
        <w:t>-</w:t>
      </w:r>
      <w:proofErr w:type="spellStart"/>
      <w:r w:rsidR="00575BA4">
        <w:rPr>
          <w:lang w:val="en-US"/>
        </w:rPr>
        <w:t>vmshutenko</w:t>
      </w:r>
      <w:proofErr w:type="spellEnd"/>
      <w:r w:rsidR="00575BA4">
        <w:t xml:space="preserve">-sw-1 </w:t>
      </w:r>
      <w:r>
        <w:t xml:space="preserve">номера и </w:t>
      </w:r>
      <w:proofErr w:type="gramStart"/>
      <w:r>
        <w:t xml:space="preserve">названия </w:t>
      </w:r>
      <w:r w:rsidRPr="00B95E6F">
        <w:t xml:space="preserve"> </w:t>
      </w:r>
      <w:r>
        <w:t>VLAN</w:t>
      </w:r>
      <w:proofErr w:type="gramEnd"/>
    </w:p>
    <w:p w14:paraId="68BB61F1" w14:textId="77777777" w:rsidR="002D3C46" w:rsidRPr="002D3C46" w:rsidRDefault="002D3C46" w:rsidP="000D4EAB">
      <w:pPr>
        <w:rPr>
          <w:b/>
          <w:bCs/>
        </w:rPr>
      </w:pPr>
    </w:p>
    <w:p w14:paraId="1E80B096" w14:textId="480318CC" w:rsidR="00BD1E92" w:rsidRDefault="00772670" w:rsidP="000D4EA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C3268B" wp14:editId="5A9C759C">
            <wp:extent cx="5940425" cy="600011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EAC1" w14:textId="39DB2C57" w:rsidR="00575BA4" w:rsidRDefault="00575BA4" w:rsidP="00575BA4">
      <w:r>
        <w:t>Рисунок</w:t>
      </w:r>
      <w:r w:rsidRPr="002D3C46">
        <w:t xml:space="preserve"> </w:t>
      </w:r>
      <w:r>
        <w:t>9</w:t>
      </w:r>
      <w:r w:rsidRPr="002D3C46">
        <w:t xml:space="preserve">. </w:t>
      </w:r>
      <w:r>
        <w:t>Настройка</w:t>
      </w:r>
      <w:r w:rsidRPr="002D3C46">
        <w:t xml:space="preserve"> </w:t>
      </w:r>
      <w:r>
        <w:t xml:space="preserve">коммутатор </w:t>
      </w:r>
      <w:proofErr w:type="spellStart"/>
      <w:r>
        <w:t>msk-donskaya</w:t>
      </w:r>
      <w:proofErr w:type="spellEnd"/>
      <w:r>
        <w:t>-</w:t>
      </w:r>
      <w:proofErr w:type="spellStart"/>
      <w:r>
        <w:rPr>
          <w:lang w:val="en-US"/>
        </w:rPr>
        <w:t>vmshutenko</w:t>
      </w:r>
      <w:proofErr w:type="spellEnd"/>
      <w:r>
        <w:t xml:space="preserve">-sw-1 как VTP-сервер </w:t>
      </w:r>
    </w:p>
    <w:p w14:paraId="53283AB1" w14:textId="77777777" w:rsidR="00336A7E" w:rsidRPr="00336A7E" w:rsidRDefault="00336A7E" w:rsidP="000D4EAB"/>
    <w:p w14:paraId="12902E4B" w14:textId="49896357" w:rsidR="000D4EAB" w:rsidRDefault="000D4EAB" w:rsidP="000D4EAB">
      <w:r>
        <w:t>3. Используя приведённую последовательность команд по конфигурации диапазонов портов, настроила коммутаторы msk-donskaya-sw-2 —msk-donskaya-sw-4, msk-pavlovskaya-sw-1 как VTP-клиенты и на интерфейсах укажите принадлежность к VLAN (см. табл. 3.3 из раздела 3.3).</w:t>
      </w:r>
    </w:p>
    <w:p w14:paraId="2819AEF1" w14:textId="77777777" w:rsidR="0050215A" w:rsidRDefault="004A4EE7" w:rsidP="004A4EE7">
      <w:pPr>
        <w:rPr>
          <w:b/>
          <w:bCs/>
        </w:rPr>
      </w:pPr>
      <w:r w:rsidRPr="004A4EE7">
        <w:rPr>
          <w:b/>
          <w:bCs/>
        </w:rPr>
        <w:t xml:space="preserve">msk−donskaya−sw−4#conf </w:t>
      </w:r>
      <w:proofErr w:type="spellStart"/>
      <w:r w:rsidRPr="004A4EE7">
        <w:rPr>
          <w:b/>
          <w:bCs/>
        </w:rPr>
        <w:t>terminal</w:t>
      </w:r>
      <w:proofErr w:type="spellEnd"/>
      <w:r w:rsidRPr="004A4EE7">
        <w:rPr>
          <w:b/>
          <w:bCs/>
        </w:rPr>
        <w:t xml:space="preserve"> </w:t>
      </w:r>
    </w:p>
    <w:p w14:paraId="013B2904" w14:textId="77777777" w:rsidR="0050215A" w:rsidRDefault="004A4EE7" w:rsidP="004A4EE7">
      <w:pPr>
        <w:rPr>
          <w:b/>
          <w:bCs/>
        </w:rPr>
      </w:pPr>
      <w:r w:rsidRPr="004A4EE7">
        <w:rPr>
          <w:b/>
          <w:bCs/>
        </w:rPr>
        <w:t>msk−donskaya−sw−4(</w:t>
      </w:r>
      <w:proofErr w:type="spellStart"/>
      <w:r w:rsidRPr="004A4EE7">
        <w:rPr>
          <w:b/>
          <w:bCs/>
        </w:rPr>
        <w:t>config</w:t>
      </w:r>
      <w:proofErr w:type="spellEnd"/>
      <w:r w:rsidRPr="004A4EE7">
        <w:rPr>
          <w:b/>
          <w:bCs/>
        </w:rPr>
        <w:t xml:space="preserve">)#vtp </w:t>
      </w:r>
      <w:proofErr w:type="spellStart"/>
      <w:r w:rsidRPr="004A4EE7">
        <w:rPr>
          <w:b/>
          <w:bCs/>
        </w:rPr>
        <w:t>mode</w:t>
      </w:r>
      <w:proofErr w:type="spellEnd"/>
      <w:r w:rsidRPr="004A4EE7">
        <w:rPr>
          <w:b/>
          <w:bCs/>
        </w:rPr>
        <w:t xml:space="preserve"> </w:t>
      </w:r>
      <w:proofErr w:type="spellStart"/>
      <w:r w:rsidRPr="004A4EE7">
        <w:rPr>
          <w:b/>
          <w:bCs/>
        </w:rPr>
        <w:t>client</w:t>
      </w:r>
      <w:proofErr w:type="spellEnd"/>
      <w:r w:rsidRPr="004A4EE7">
        <w:rPr>
          <w:b/>
          <w:bCs/>
        </w:rPr>
        <w:t xml:space="preserve"> </w:t>
      </w:r>
    </w:p>
    <w:p w14:paraId="066172E0" w14:textId="1BF6AC4F" w:rsidR="004A4EE7" w:rsidRDefault="004A4EE7" w:rsidP="004A4EE7">
      <w:pPr>
        <w:rPr>
          <w:b/>
          <w:bCs/>
        </w:rPr>
      </w:pPr>
      <w:r w:rsidRPr="004A4EE7">
        <w:rPr>
          <w:b/>
          <w:bCs/>
        </w:rPr>
        <w:t>msk−donskaya−sw−4(</w:t>
      </w:r>
      <w:proofErr w:type="spellStart"/>
      <w:r w:rsidRPr="004A4EE7">
        <w:rPr>
          <w:b/>
          <w:bCs/>
        </w:rPr>
        <w:t>config</w:t>
      </w:r>
      <w:proofErr w:type="spellEnd"/>
      <w:r w:rsidRPr="004A4EE7">
        <w:rPr>
          <w:b/>
          <w:bCs/>
        </w:rPr>
        <w:t xml:space="preserve">)#interface </w:t>
      </w:r>
      <w:proofErr w:type="spellStart"/>
      <w:r w:rsidRPr="004A4EE7">
        <w:rPr>
          <w:b/>
          <w:bCs/>
        </w:rPr>
        <w:t>range</w:t>
      </w:r>
      <w:proofErr w:type="spellEnd"/>
      <w:r w:rsidRPr="004A4EE7">
        <w:rPr>
          <w:b/>
          <w:bCs/>
        </w:rPr>
        <w:t xml:space="preserve"> f0/1 − 5 msk−donskaya−sw−4(</w:t>
      </w:r>
      <w:proofErr w:type="spellStart"/>
      <w:r w:rsidRPr="004A4EE7">
        <w:rPr>
          <w:b/>
          <w:bCs/>
        </w:rPr>
        <w:t>config−if−</w:t>
      </w:r>
      <w:proofErr w:type="gramStart"/>
      <w:r w:rsidRPr="004A4EE7">
        <w:rPr>
          <w:b/>
          <w:bCs/>
        </w:rPr>
        <w:t>range</w:t>
      </w:r>
      <w:proofErr w:type="spellEnd"/>
      <w:r w:rsidRPr="004A4EE7">
        <w:rPr>
          <w:b/>
          <w:bCs/>
        </w:rPr>
        <w:t>)#</w:t>
      </w:r>
      <w:proofErr w:type="gramEnd"/>
      <w:r w:rsidRPr="004A4EE7">
        <w:rPr>
          <w:b/>
          <w:bCs/>
        </w:rPr>
        <w:t xml:space="preserve">switchport </w:t>
      </w:r>
      <w:proofErr w:type="spellStart"/>
      <w:r w:rsidRPr="004A4EE7">
        <w:rPr>
          <w:b/>
          <w:bCs/>
        </w:rPr>
        <w:t>mode</w:t>
      </w:r>
      <w:proofErr w:type="spellEnd"/>
      <w:r w:rsidRPr="004A4EE7">
        <w:rPr>
          <w:b/>
          <w:bCs/>
        </w:rPr>
        <w:t xml:space="preserve"> </w:t>
      </w:r>
      <w:proofErr w:type="spellStart"/>
      <w:r w:rsidRPr="004A4EE7">
        <w:rPr>
          <w:b/>
          <w:bCs/>
        </w:rPr>
        <w:t>access</w:t>
      </w:r>
      <w:proofErr w:type="spellEnd"/>
      <w:r w:rsidRPr="004A4EE7">
        <w:rPr>
          <w:b/>
          <w:bCs/>
        </w:rPr>
        <w:t xml:space="preserve"> msk−donskaya−sw−4(</w:t>
      </w:r>
      <w:proofErr w:type="spellStart"/>
      <w:r w:rsidRPr="004A4EE7">
        <w:rPr>
          <w:b/>
          <w:bCs/>
        </w:rPr>
        <w:t>config−if−range</w:t>
      </w:r>
      <w:proofErr w:type="spellEnd"/>
      <w:r w:rsidRPr="004A4EE7">
        <w:rPr>
          <w:b/>
          <w:bCs/>
        </w:rPr>
        <w:t xml:space="preserve">)#switchport </w:t>
      </w:r>
      <w:proofErr w:type="spellStart"/>
      <w:r w:rsidRPr="004A4EE7">
        <w:rPr>
          <w:b/>
          <w:bCs/>
        </w:rPr>
        <w:t>access</w:t>
      </w:r>
      <w:proofErr w:type="spellEnd"/>
      <w:r w:rsidRPr="004A4EE7">
        <w:rPr>
          <w:b/>
          <w:bCs/>
        </w:rPr>
        <w:t xml:space="preserve"> </w:t>
      </w:r>
      <w:proofErr w:type="spellStart"/>
      <w:r w:rsidRPr="004A4EE7">
        <w:rPr>
          <w:b/>
          <w:bCs/>
        </w:rPr>
        <w:t>vlan</w:t>
      </w:r>
      <w:proofErr w:type="spellEnd"/>
      <w:r w:rsidRPr="004A4EE7">
        <w:rPr>
          <w:b/>
          <w:bCs/>
        </w:rPr>
        <w:t xml:space="preserve"> 101</w:t>
      </w:r>
    </w:p>
    <w:p w14:paraId="7E816E3D" w14:textId="77777777" w:rsidR="00336A7E" w:rsidRDefault="00336A7E" w:rsidP="00336A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AA8E7E" wp14:editId="72533A44">
            <wp:extent cx="4241800" cy="42844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131" cy="433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15DE" w14:textId="47B5FCDB" w:rsidR="00336A7E" w:rsidRDefault="00F01B05" w:rsidP="00336A7E">
      <w:pPr>
        <w:rPr>
          <w:lang w:val="en-US"/>
        </w:rPr>
      </w:pPr>
      <w:r>
        <w:rPr>
          <w:noProof/>
        </w:rPr>
        <w:drawing>
          <wp:inline distT="0" distB="0" distL="0" distR="0" wp14:anchorId="2BB247A9" wp14:editId="639CB7CF">
            <wp:extent cx="4241800" cy="428442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608" cy="434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BB4B" w14:textId="77777777" w:rsidR="00336A7E" w:rsidRPr="00336A7E" w:rsidRDefault="00336A7E" w:rsidP="00336A7E">
      <w:r>
        <w:t xml:space="preserve">Рисунок 10. Настройка коммутатора </w:t>
      </w:r>
      <w:proofErr w:type="spellStart"/>
      <w:r>
        <w:t>msk-donskaya</w:t>
      </w:r>
      <w:proofErr w:type="spellEnd"/>
      <w:r>
        <w:t>-</w:t>
      </w:r>
      <w:proofErr w:type="spellStart"/>
      <w:r>
        <w:rPr>
          <w:lang w:val="en-US"/>
        </w:rPr>
        <w:t>vmshutenko</w:t>
      </w:r>
      <w:proofErr w:type="spellEnd"/>
      <w:r>
        <w:t xml:space="preserve">-sw-2 как VTP-клиент и указание на нём номера и </w:t>
      </w:r>
      <w:proofErr w:type="gramStart"/>
      <w:r>
        <w:t xml:space="preserve">названия </w:t>
      </w:r>
      <w:r w:rsidRPr="00B95E6F">
        <w:t xml:space="preserve"> </w:t>
      </w:r>
      <w:r>
        <w:t>VLAN</w:t>
      </w:r>
      <w:proofErr w:type="gramEnd"/>
      <w:r>
        <w:t>.</w:t>
      </w:r>
    </w:p>
    <w:p w14:paraId="4D6BF753" w14:textId="77777777" w:rsidR="00336A7E" w:rsidRDefault="00336A7E" w:rsidP="00336A7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3D04778" wp14:editId="396F2DDA">
            <wp:extent cx="4245859" cy="4288522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403" cy="440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0524" w14:textId="68309955" w:rsidR="00336A7E" w:rsidRDefault="00BD1E92" w:rsidP="00336A7E">
      <w:pPr>
        <w:rPr>
          <w:lang w:val="en-US"/>
        </w:rPr>
      </w:pPr>
      <w:r>
        <w:rPr>
          <w:b/>
          <w:bCs/>
          <w:noProof/>
        </w:rPr>
        <w:drawing>
          <wp:inline distT="0" distB="0" distL="0" distR="0" wp14:anchorId="2B773456" wp14:editId="2820DDDA">
            <wp:extent cx="4245610" cy="4288271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950" cy="434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15AF" w14:textId="77777777" w:rsidR="00336A7E" w:rsidRPr="00336A7E" w:rsidRDefault="00336A7E" w:rsidP="00336A7E">
      <w:r>
        <w:t xml:space="preserve">Рисунок 11. Настройка коммутатора </w:t>
      </w:r>
      <w:proofErr w:type="spellStart"/>
      <w:r>
        <w:t>msk-donskaya</w:t>
      </w:r>
      <w:proofErr w:type="spellEnd"/>
      <w:r>
        <w:t>-</w:t>
      </w:r>
      <w:proofErr w:type="spellStart"/>
      <w:r>
        <w:rPr>
          <w:lang w:val="en-US"/>
        </w:rPr>
        <w:t>vmshutenko</w:t>
      </w:r>
      <w:proofErr w:type="spellEnd"/>
      <w:r>
        <w:t xml:space="preserve">-sw-3 как VTP-клиент и указание на нём номера и </w:t>
      </w:r>
      <w:proofErr w:type="gramStart"/>
      <w:r>
        <w:t xml:space="preserve">названия </w:t>
      </w:r>
      <w:r w:rsidRPr="00B95E6F">
        <w:t xml:space="preserve"> </w:t>
      </w:r>
      <w:r>
        <w:t>VLAN</w:t>
      </w:r>
      <w:proofErr w:type="gramEnd"/>
      <w:r>
        <w:t>.</w:t>
      </w:r>
    </w:p>
    <w:p w14:paraId="4072D216" w14:textId="77777777" w:rsidR="00336A7E" w:rsidRPr="00336A7E" w:rsidRDefault="00336A7E" w:rsidP="00336A7E"/>
    <w:p w14:paraId="0FF2650B" w14:textId="77777777" w:rsidR="00336A7E" w:rsidRDefault="00336A7E" w:rsidP="00336A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BFEF19" wp14:editId="32715F88">
            <wp:extent cx="4266555" cy="4309425"/>
            <wp:effectExtent l="0" t="0" r="127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093" cy="43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22AC" w14:textId="2901EF26" w:rsidR="00336A7E" w:rsidRDefault="00BD1E92" w:rsidP="00336A7E">
      <w:pPr>
        <w:rPr>
          <w:lang w:val="en-US"/>
        </w:rPr>
      </w:pPr>
      <w:r>
        <w:rPr>
          <w:noProof/>
        </w:rPr>
        <w:drawing>
          <wp:inline distT="0" distB="0" distL="0" distR="0" wp14:anchorId="166422DC" wp14:editId="126C49A3">
            <wp:extent cx="4271901" cy="4314825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606" cy="435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41CC" w14:textId="5B9A5EC2" w:rsidR="00F01B05" w:rsidRDefault="00F01B05" w:rsidP="00336A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321157" wp14:editId="186D40A1">
            <wp:extent cx="4585194" cy="4631266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585" cy="464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0BDB" w14:textId="77777777" w:rsidR="00336A7E" w:rsidRPr="00336A7E" w:rsidRDefault="00336A7E" w:rsidP="00336A7E">
      <w:r>
        <w:t xml:space="preserve">Рисунок 12. Настройка коммутатора </w:t>
      </w:r>
      <w:proofErr w:type="spellStart"/>
      <w:r>
        <w:t>msk-donskaya</w:t>
      </w:r>
      <w:proofErr w:type="spellEnd"/>
      <w:r>
        <w:t>-</w:t>
      </w:r>
      <w:proofErr w:type="spellStart"/>
      <w:r>
        <w:rPr>
          <w:lang w:val="en-US"/>
        </w:rPr>
        <w:t>vmshutenko</w:t>
      </w:r>
      <w:proofErr w:type="spellEnd"/>
      <w:r>
        <w:t xml:space="preserve">-sw-4 как VTP-клиент и указание на нём номера и </w:t>
      </w:r>
      <w:proofErr w:type="gramStart"/>
      <w:r>
        <w:t xml:space="preserve">названия </w:t>
      </w:r>
      <w:r w:rsidRPr="00B95E6F">
        <w:t xml:space="preserve"> </w:t>
      </w:r>
      <w:r>
        <w:t>VLAN</w:t>
      </w:r>
      <w:proofErr w:type="gramEnd"/>
      <w:r>
        <w:t>.</w:t>
      </w:r>
    </w:p>
    <w:p w14:paraId="5AE9B590" w14:textId="77777777" w:rsidR="00336A7E" w:rsidRPr="00336A7E" w:rsidRDefault="00336A7E" w:rsidP="00336A7E"/>
    <w:p w14:paraId="52E72975" w14:textId="77777777" w:rsidR="00336A7E" w:rsidRPr="00336A7E" w:rsidRDefault="00336A7E" w:rsidP="00336A7E"/>
    <w:p w14:paraId="4F59EDCE" w14:textId="5D13A582" w:rsidR="00336A7E" w:rsidRDefault="00336A7E" w:rsidP="00336A7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62E91B" wp14:editId="5043B50C">
            <wp:extent cx="4229150" cy="427164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059" cy="434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9D10" w14:textId="124D395F" w:rsidR="00BD1E92" w:rsidRDefault="00BD1E92" w:rsidP="00336A7E">
      <w:pPr>
        <w:rPr>
          <w:lang w:val="en-US"/>
        </w:rPr>
      </w:pPr>
      <w:r>
        <w:rPr>
          <w:b/>
          <w:bCs/>
          <w:noProof/>
        </w:rPr>
        <w:drawing>
          <wp:inline distT="0" distB="0" distL="0" distR="0" wp14:anchorId="379EB1BA" wp14:editId="18F9F8E1">
            <wp:extent cx="4229100" cy="42715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04" cy="431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CFF4" w14:textId="77777777" w:rsidR="00336A7E" w:rsidRPr="00336A7E" w:rsidRDefault="00336A7E" w:rsidP="00336A7E">
      <w:r>
        <w:t xml:space="preserve">Рисунок 13. Настройка коммутатора </w:t>
      </w:r>
      <w:proofErr w:type="spellStart"/>
      <w:r>
        <w:t>msk</w:t>
      </w:r>
      <w:proofErr w:type="spellEnd"/>
      <w:r>
        <w:t>-</w:t>
      </w:r>
      <w:proofErr w:type="spellStart"/>
      <w:r>
        <w:rPr>
          <w:lang w:val="en-US"/>
        </w:rPr>
        <w:t>pavlov</w:t>
      </w:r>
      <w:r>
        <w:t>skaya</w:t>
      </w:r>
      <w:proofErr w:type="spellEnd"/>
      <w:r>
        <w:t>-</w:t>
      </w:r>
      <w:proofErr w:type="spellStart"/>
      <w:r>
        <w:rPr>
          <w:lang w:val="en-US"/>
        </w:rPr>
        <w:t>vmshutenko</w:t>
      </w:r>
      <w:proofErr w:type="spellEnd"/>
      <w:r>
        <w:t xml:space="preserve">-sw-1 как VTP-клиент и указание на нём номера и </w:t>
      </w:r>
      <w:proofErr w:type="gramStart"/>
      <w:r>
        <w:t xml:space="preserve">названия </w:t>
      </w:r>
      <w:r w:rsidRPr="00B95E6F">
        <w:t xml:space="preserve"> </w:t>
      </w:r>
      <w:r>
        <w:t>VLAN</w:t>
      </w:r>
      <w:proofErr w:type="gramEnd"/>
      <w:r>
        <w:t>.</w:t>
      </w:r>
    </w:p>
    <w:p w14:paraId="613D0F51" w14:textId="77777777" w:rsidR="00336A7E" w:rsidRPr="004A4EE7" w:rsidRDefault="00336A7E" w:rsidP="004A4EE7">
      <w:pPr>
        <w:rPr>
          <w:b/>
          <w:bCs/>
        </w:rPr>
      </w:pPr>
    </w:p>
    <w:p w14:paraId="00313447" w14:textId="77777777" w:rsidR="000C14F9" w:rsidRDefault="000C14F9" w:rsidP="000D4EAB"/>
    <w:p w14:paraId="581DA1D0" w14:textId="09E846AB" w:rsidR="000D4EAB" w:rsidRDefault="000D4EAB" w:rsidP="000D4EAB">
      <w:r>
        <w:lastRenderedPageBreak/>
        <w:t xml:space="preserve">4. После указания статических IP-адресов на оконечных устройствах проверила с помощью команды </w:t>
      </w:r>
      <w:proofErr w:type="spellStart"/>
      <w:r>
        <w:t>ping</w:t>
      </w:r>
      <w:proofErr w:type="spellEnd"/>
      <w:r>
        <w:t xml:space="preserve"> доступность устройств, принадлежащих одному VLAN, и недоступность устройств, принадлежащих разным VLAN.</w:t>
      </w:r>
    </w:p>
    <w:p w14:paraId="5B9E08E8" w14:textId="28B145F9" w:rsidR="004A4EE7" w:rsidRDefault="00921EAC" w:rsidP="000D4EAB">
      <w:r>
        <w:rPr>
          <w:noProof/>
        </w:rPr>
        <w:drawing>
          <wp:inline distT="0" distB="0" distL="0" distR="0" wp14:anchorId="0CF53882" wp14:editId="121BA30F">
            <wp:extent cx="3699934" cy="373711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403" cy="37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33CE" w14:textId="5E59DD86" w:rsidR="00921EAC" w:rsidRDefault="00921EAC" w:rsidP="000D4EAB">
      <w:r>
        <w:rPr>
          <w:noProof/>
        </w:rPr>
        <w:drawing>
          <wp:inline distT="0" distB="0" distL="0" distR="0" wp14:anchorId="36AFF268" wp14:editId="0BB81935">
            <wp:extent cx="3710402" cy="374768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802" cy="380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4E73" w14:textId="0D175FC7" w:rsidR="00921EAC" w:rsidRDefault="00921EAC" w:rsidP="000D4EAB"/>
    <w:p w14:paraId="02DF1BA9" w14:textId="783789EA" w:rsidR="00921EAC" w:rsidRPr="0005618A" w:rsidRDefault="0005618A" w:rsidP="000D4EAB">
      <w:r>
        <w:t xml:space="preserve">Рисунок 14. Шлюз и </w:t>
      </w:r>
      <w:proofErr w:type="spellStart"/>
      <w:r>
        <w:rPr>
          <w:lang w:val="de-DE"/>
        </w:rPr>
        <w:t>ip</w:t>
      </w:r>
      <w:proofErr w:type="spellEnd"/>
      <w:r>
        <w:t xml:space="preserve">-адрес для </w:t>
      </w:r>
      <w:r>
        <w:rPr>
          <w:lang w:val="en-US"/>
        </w:rPr>
        <w:t>web</w:t>
      </w:r>
    </w:p>
    <w:p w14:paraId="173CC614" w14:textId="514D9D64" w:rsidR="00921EAC" w:rsidRDefault="00887D4B" w:rsidP="000D4EAB">
      <w:r>
        <w:rPr>
          <w:noProof/>
        </w:rPr>
        <w:lastRenderedPageBreak/>
        <w:drawing>
          <wp:inline distT="0" distB="0" distL="0" distR="0" wp14:anchorId="13C9EEA3" wp14:editId="5B0C9C37">
            <wp:extent cx="3771617" cy="3809515"/>
            <wp:effectExtent l="0" t="0" r="63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678" cy="385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E982" w14:textId="16490713" w:rsidR="00887D4B" w:rsidRDefault="00887D4B" w:rsidP="000D4EAB">
      <w:r>
        <w:rPr>
          <w:noProof/>
        </w:rPr>
        <w:drawing>
          <wp:inline distT="0" distB="0" distL="0" distR="0" wp14:anchorId="15B44018" wp14:editId="2A5EEA23">
            <wp:extent cx="3771265" cy="3809160"/>
            <wp:effectExtent l="0" t="0" r="63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8546" cy="383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2CE3" w14:textId="6443B0CB" w:rsidR="0005618A" w:rsidRDefault="0005618A" w:rsidP="000D4EAB"/>
    <w:p w14:paraId="691762B0" w14:textId="2F97D0DC" w:rsidR="0005618A" w:rsidRPr="0005618A" w:rsidRDefault="0005618A" w:rsidP="0005618A">
      <w:r>
        <w:t>Рисунок 1</w:t>
      </w:r>
      <w:r w:rsidRPr="0005618A">
        <w:t>5</w:t>
      </w:r>
      <w:r>
        <w:t xml:space="preserve">. Шлюз и </w:t>
      </w:r>
      <w:proofErr w:type="spellStart"/>
      <w:r>
        <w:rPr>
          <w:lang w:val="de-DE"/>
        </w:rPr>
        <w:t>ip</w:t>
      </w:r>
      <w:proofErr w:type="spellEnd"/>
      <w:r>
        <w:t xml:space="preserve">-адрес для </w:t>
      </w:r>
      <w:r>
        <w:rPr>
          <w:lang w:val="en-US"/>
        </w:rPr>
        <w:t>file</w:t>
      </w:r>
    </w:p>
    <w:p w14:paraId="13E23BA8" w14:textId="77777777" w:rsidR="0005618A" w:rsidRDefault="0005618A" w:rsidP="000D4EAB"/>
    <w:p w14:paraId="20D2AE02" w14:textId="77777777" w:rsidR="001E08F9" w:rsidRDefault="001E08F9" w:rsidP="000D4EAB"/>
    <w:p w14:paraId="3F10767F" w14:textId="04426452" w:rsidR="00887D4B" w:rsidRDefault="000E10CF" w:rsidP="000D4EAB">
      <w:r>
        <w:rPr>
          <w:noProof/>
        </w:rPr>
        <w:lastRenderedPageBreak/>
        <w:drawing>
          <wp:inline distT="0" distB="0" distL="0" distR="0" wp14:anchorId="52E5C543" wp14:editId="23E1ECB7">
            <wp:extent cx="3759200" cy="3796973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381" cy="382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710DF" wp14:editId="454CDD9B">
            <wp:extent cx="3759200" cy="3796973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366" cy="38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F4CD9" w14:textId="2D42E4E0" w:rsidR="000E10CF" w:rsidRDefault="000E10CF" w:rsidP="000D4EAB"/>
    <w:p w14:paraId="633D5A39" w14:textId="04B2905E" w:rsidR="0005618A" w:rsidRPr="0005618A" w:rsidRDefault="0005618A" w:rsidP="0005618A">
      <w:r>
        <w:t>Рисунок 1</w:t>
      </w:r>
      <w:r w:rsidRPr="0005618A">
        <w:t>6</w:t>
      </w:r>
      <w:r>
        <w:t xml:space="preserve">. Шлюз и </w:t>
      </w:r>
      <w:proofErr w:type="spellStart"/>
      <w:r>
        <w:rPr>
          <w:lang w:val="de-DE"/>
        </w:rPr>
        <w:t>ip</w:t>
      </w:r>
      <w:proofErr w:type="spellEnd"/>
      <w:r>
        <w:t xml:space="preserve">-адрес для </w:t>
      </w:r>
      <w:r>
        <w:rPr>
          <w:lang w:val="en-US"/>
        </w:rPr>
        <w:t>mail</w:t>
      </w:r>
    </w:p>
    <w:p w14:paraId="7A532848" w14:textId="77777777" w:rsidR="0005618A" w:rsidRDefault="0005618A" w:rsidP="000D4EAB"/>
    <w:p w14:paraId="5458BBCA" w14:textId="7AA177A7" w:rsidR="000E10CF" w:rsidRDefault="000E10CF" w:rsidP="000D4EAB">
      <w:r>
        <w:rPr>
          <w:noProof/>
        </w:rPr>
        <w:lastRenderedPageBreak/>
        <w:drawing>
          <wp:inline distT="0" distB="0" distL="0" distR="0" wp14:anchorId="78E76290" wp14:editId="3695F096">
            <wp:extent cx="3814009" cy="385233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844" cy="386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43D2" w14:textId="52FDFC98" w:rsidR="000E10CF" w:rsidRDefault="000E10CF" w:rsidP="000D4EAB">
      <w:r>
        <w:rPr>
          <w:noProof/>
        </w:rPr>
        <w:drawing>
          <wp:inline distT="0" distB="0" distL="0" distR="0" wp14:anchorId="1698AA4F" wp14:editId="7B3ACDD2">
            <wp:extent cx="3813810" cy="385213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802" cy="387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3C7D" w14:textId="33810A97" w:rsidR="000E10CF" w:rsidRDefault="000E10CF" w:rsidP="000D4EAB"/>
    <w:p w14:paraId="2D5D56F3" w14:textId="5FB7D560" w:rsidR="007A6695" w:rsidRPr="007A6695" w:rsidRDefault="007A6695" w:rsidP="007A6695">
      <w:r>
        <w:t>Рисунок 1</w:t>
      </w:r>
      <w:r w:rsidRPr="007A6695">
        <w:t>7</w:t>
      </w:r>
      <w:r>
        <w:t xml:space="preserve">. Шлюз и </w:t>
      </w:r>
      <w:proofErr w:type="spellStart"/>
      <w:r>
        <w:rPr>
          <w:lang w:val="de-DE"/>
        </w:rPr>
        <w:t>ip</w:t>
      </w:r>
      <w:proofErr w:type="spellEnd"/>
      <w:r>
        <w:t xml:space="preserve">-адрес для </w:t>
      </w:r>
      <w:r>
        <w:rPr>
          <w:lang w:val="en-US"/>
        </w:rPr>
        <w:t>dk</w:t>
      </w:r>
      <w:r w:rsidRPr="007A6695">
        <w:t>-</w:t>
      </w:r>
      <w:proofErr w:type="spellStart"/>
      <w:r>
        <w:rPr>
          <w:lang w:val="en-US"/>
        </w:rPr>
        <w:t>donskaya</w:t>
      </w:r>
      <w:proofErr w:type="spellEnd"/>
      <w:r w:rsidRPr="007A6695">
        <w:t>-</w:t>
      </w:r>
      <w:proofErr w:type="spellStart"/>
      <w:r>
        <w:rPr>
          <w:lang w:val="en-US"/>
        </w:rPr>
        <w:t>vmshutenko</w:t>
      </w:r>
      <w:proofErr w:type="spellEnd"/>
      <w:r w:rsidRPr="007A6695">
        <w:t>-1</w:t>
      </w:r>
    </w:p>
    <w:p w14:paraId="78801653" w14:textId="77777777" w:rsidR="0005618A" w:rsidRDefault="0005618A" w:rsidP="000D4EAB"/>
    <w:p w14:paraId="02EEF083" w14:textId="77777777" w:rsidR="000E10CF" w:rsidRDefault="000E10CF" w:rsidP="000D4EAB"/>
    <w:p w14:paraId="15A65765" w14:textId="6A9AE9BE" w:rsidR="000E10CF" w:rsidRDefault="000E10CF" w:rsidP="000D4EAB">
      <w:r>
        <w:rPr>
          <w:noProof/>
        </w:rPr>
        <w:lastRenderedPageBreak/>
        <w:drawing>
          <wp:inline distT="0" distB="0" distL="0" distR="0" wp14:anchorId="41C8E114" wp14:editId="16C927A6">
            <wp:extent cx="3872687" cy="3911600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424" cy="39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51BA3" wp14:editId="04CDEA1C">
            <wp:extent cx="3863072" cy="390188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763" cy="396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195B" w14:textId="09079127" w:rsidR="007A6695" w:rsidRDefault="007A6695" w:rsidP="000D4EAB"/>
    <w:p w14:paraId="0D56C58E" w14:textId="1D564861" w:rsidR="007A6695" w:rsidRPr="007A6695" w:rsidRDefault="007A6695" w:rsidP="007A6695">
      <w:r>
        <w:t>Рисунок 1</w:t>
      </w:r>
      <w:r w:rsidRPr="007A6695">
        <w:t>8</w:t>
      </w:r>
      <w:r>
        <w:t xml:space="preserve">. Шлюз и </w:t>
      </w:r>
      <w:proofErr w:type="spellStart"/>
      <w:r>
        <w:rPr>
          <w:lang w:val="de-DE"/>
        </w:rPr>
        <w:t>ip</w:t>
      </w:r>
      <w:proofErr w:type="spellEnd"/>
      <w:r>
        <w:t xml:space="preserve">-адрес для </w:t>
      </w:r>
      <w:r>
        <w:rPr>
          <w:lang w:val="en-US"/>
        </w:rPr>
        <w:t>d</w:t>
      </w:r>
      <w:r>
        <w:rPr>
          <w:lang w:val="en-US"/>
        </w:rPr>
        <w:t>ep</w:t>
      </w:r>
      <w:r w:rsidRPr="007A6695">
        <w:t>-</w:t>
      </w:r>
      <w:proofErr w:type="spellStart"/>
      <w:r>
        <w:rPr>
          <w:lang w:val="en-US"/>
        </w:rPr>
        <w:t>donskaya</w:t>
      </w:r>
      <w:proofErr w:type="spellEnd"/>
      <w:r w:rsidRPr="007A6695">
        <w:t>-</w:t>
      </w:r>
      <w:proofErr w:type="spellStart"/>
      <w:r>
        <w:rPr>
          <w:lang w:val="en-US"/>
        </w:rPr>
        <w:t>vmshutenko</w:t>
      </w:r>
      <w:proofErr w:type="spellEnd"/>
      <w:r w:rsidRPr="007A6695">
        <w:t>-1</w:t>
      </w:r>
    </w:p>
    <w:p w14:paraId="02583786" w14:textId="77777777" w:rsidR="007A6695" w:rsidRDefault="007A6695" w:rsidP="000D4EAB"/>
    <w:p w14:paraId="31115996" w14:textId="069E0454" w:rsidR="000E10CF" w:rsidRDefault="000E10CF" w:rsidP="000D4EAB">
      <w:r>
        <w:rPr>
          <w:noProof/>
        </w:rPr>
        <w:lastRenderedPageBreak/>
        <w:drawing>
          <wp:inline distT="0" distB="0" distL="0" distR="0" wp14:anchorId="0242B5A9" wp14:editId="1E33D331">
            <wp:extent cx="3860800" cy="389959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591" cy="395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B3CC" w14:textId="53CD8149" w:rsidR="000E10CF" w:rsidRDefault="00AF4786" w:rsidP="000D4EAB">
      <w:r>
        <w:rPr>
          <w:noProof/>
        </w:rPr>
        <w:drawing>
          <wp:inline distT="0" distB="0" distL="0" distR="0" wp14:anchorId="11BAEF6A" wp14:editId="2B9D7CE7">
            <wp:extent cx="3872268" cy="3911177"/>
            <wp:effectExtent l="0" t="0" r="127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074" cy="394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9F6B" w14:textId="3D2193CE" w:rsidR="007A6695" w:rsidRDefault="007A6695" w:rsidP="000D4EAB"/>
    <w:p w14:paraId="69A42AE7" w14:textId="519B3CB3" w:rsidR="007A6695" w:rsidRPr="007A6695" w:rsidRDefault="007A6695" w:rsidP="007A6695">
      <w:r>
        <w:t>Рисунок 1</w:t>
      </w:r>
      <w:r w:rsidRPr="007A6695">
        <w:t>9</w:t>
      </w:r>
      <w:r>
        <w:t xml:space="preserve">. Шлюз и </w:t>
      </w:r>
      <w:proofErr w:type="spellStart"/>
      <w:r>
        <w:rPr>
          <w:lang w:val="de-DE"/>
        </w:rPr>
        <w:t>ip</w:t>
      </w:r>
      <w:proofErr w:type="spellEnd"/>
      <w:r>
        <w:t xml:space="preserve">-адрес для </w:t>
      </w:r>
      <w:proofErr w:type="spellStart"/>
      <w:r>
        <w:rPr>
          <w:lang w:val="en-US"/>
        </w:rPr>
        <w:t>adm</w:t>
      </w:r>
      <w:proofErr w:type="spellEnd"/>
      <w:r w:rsidRPr="007A6695">
        <w:t>-</w:t>
      </w:r>
      <w:proofErr w:type="spellStart"/>
      <w:r>
        <w:rPr>
          <w:lang w:val="en-US"/>
        </w:rPr>
        <w:t>donskaya</w:t>
      </w:r>
      <w:proofErr w:type="spellEnd"/>
      <w:r w:rsidRPr="007A6695">
        <w:t>-</w:t>
      </w:r>
      <w:proofErr w:type="spellStart"/>
      <w:r>
        <w:rPr>
          <w:lang w:val="en-US"/>
        </w:rPr>
        <w:t>vmshutenko</w:t>
      </w:r>
      <w:proofErr w:type="spellEnd"/>
      <w:r w:rsidRPr="007A6695">
        <w:t>-1</w:t>
      </w:r>
    </w:p>
    <w:p w14:paraId="4C3007B3" w14:textId="77777777" w:rsidR="007A6695" w:rsidRDefault="007A6695" w:rsidP="000D4EAB"/>
    <w:p w14:paraId="72E17BB9" w14:textId="7C6AB449" w:rsidR="00AF4786" w:rsidRDefault="00AF4786" w:rsidP="000D4EAB">
      <w:r>
        <w:rPr>
          <w:noProof/>
        </w:rPr>
        <w:lastRenderedPageBreak/>
        <w:drawing>
          <wp:inline distT="0" distB="0" distL="0" distR="0" wp14:anchorId="7EFB602D" wp14:editId="34BE30E8">
            <wp:extent cx="4023571" cy="4064000"/>
            <wp:effectExtent l="0" t="0" r="254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803" cy="407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44D7" w14:textId="6C23493F" w:rsidR="00AF4786" w:rsidRDefault="00AF4786" w:rsidP="000D4EAB">
      <w:r>
        <w:rPr>
          <w:noProof/>
        </w:rPr>
        <w:drawing>
          <wp:inline distT="0" distB="0" distL="0" distR="0" wp14:anchorId="37A1848E" wp14:editId="4BADF881">
            <wp:extent cx="4014714" cy="405505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888" cy="409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F4AB" w14:textId="3260047C" w:rsidR="007A6695" w:rsidRDefault="007A6695" w:rsidP="000D4EAB"/>
    <w:p w14:paraId="0C700E33" w14:textId="4BD58C7D" w:rsidR="007A6695" w:rsidRPr="007A6695" w:rsidRDefault="007A6695" w:rsidP="007A6695">
      <w:r>
        <w:t xml:space="preserve">Рисунок </w:t>
      </w:r>
      <w:r w:rsidR="00BA50CB">
        <w:rPr>
          <w:lang w:val="en-US"/>
        </w:rPr>
        <w:t>20</w:t>
      </w:r>
      <w:r>
        <w:t xml:space="preserve">. Шлюз и </w:t>
      </w:r>
      <w:proofErr w:type="spellStart"/>
      <w:r>
        <w:rPr>
          <w:lang w:val="de-DE"/>
        </w:rPr>
        <w:t>ip</w:t>
      </w:r>
      <w:proofErr w:type="spellEnd"/>
      <w:r>
        <w:t xml:space="preserve">-адрес для </w:t>
      </w:r>
      <w:r w:rsidR="00BA50CB">
        <w:rPr>
          <w:lang w:val="en-US"/>
        </w:rPr>
        <w:t>other</w:t>
      </w:r>
      <w:r w:rsidRPr="007A6695">
        <w:t>-</w:t>
      </w:r>
      <w:proofErr w:type="spellStart"/>
      <w:r>
        <w:rPr>
          <w:lang w:val="en-US"/>
        </w:rPr>
        <w:t>donskaya</w:t>
      </w:r>
      <w:proofErr w:type="spellEnd"/>
      <w:r w:rsidRPr="007A6695">
        <w:t>-</w:t>
      </w:r>
      <w:proofErr w:type="spellStart"/>
      <w:r>
        <w:rPr>
          <w:lang w:val="en-US"/>
        </w:rPr>
        <w:t>vmshutenko</w:t>
      </w:r>
      <w:proofErr w:type="spellEnd"/>
      <w:r w:rsidRPr="007A6695">
        <w:t>-1</w:t>
      </w:r>
    </w:p>
    <w:p w14:paraId="2898E403" w14:textId="77777777" w:rsidR="007A6695" w:rsidRDefault="007A6695" w:rsidP="000D4EAB"/>
    <w:p w14:paraId="7BB37648" w14:textId="77777777" w:rsidR="000E10CF" w:rsidRDefault="000E10CF" w:rsidP="000D4EAB"/>
    <w:p w14:paraId="0A3A773B" w14:textId="5A7B6389" w:rsidR="000E10CF" w:rsidRDefault="00AF4786" w:rsidP="000D4EAB">
      <w:r>
        <w:rPr>
          <w:noProof/>
        </w:rPr>
        <w:lastRenderedPageBreak/>
        <w:drawing>
          <wp:inline distT="0" distB="0" distL="0" distR="0" wp14:anchorId="74F23C26" wp14:editId="412A970B">
            <wp:extent cx="4170762" cy="4212669"/>
            <wp:effectExtent l="0" t="0" r="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0170" cy="427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F9335" wp14:editId="717ED00B">
            <wp:extent cx="4153919" cy="419565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813" cy="422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6D97" w14:textId="6DC70621" w:rsidR="00BA50CB" w:rsidRDefault="00BA50CB" w:rsidP="000D4EAB"/>
    <w:p w14:paraId="34B28F7F" w14:textId="0091C4BB" w:rsidR="00BA50CB" w:rsidRPr="007A6695" w:rsidRDefault="00BA50CB" w:rsidP="00BA50CB">
      <w:r>
        <w:t xml:space="preserve">Рисунок </w:t>
      </w:r>
      <w:r w:rsidRPr="00BA50CB">
        <w:t>2</w:t>
      </w:r>
      <w:r>
        <w:t xml:space="preserve">1. Шлюз и </w:t>
      </w:r>
      <w:proofErr w:type="spellStart"/>
      <w:r>
        <w:rPr>
          <w:lang w:val="de-DE"/>
        </w:rPr>
        <w:t>ip</w:t>
      </w:r>
      <w:proofErr w:type="spellEnd"/>
      <w:r>
        <w:t xml:space="preserve">-адрес для </w:t>
      </w:r>
      <w:r>
        <w:rPr>
          <w:lang w:val="en-US"/>
        </w:rPr>
        <w:t>dk</w:t>
      </w:r>
      <w:r w:rsidRPr="007A6695">
        <w:t>-</w:t>
      </w:r>
      <w:proofErr w:type="spellStart"/>
      <w:r>
        <w:rPr>
          <w:lang w:val="en-US"/>
        </w:rPr>
        <w:t>pavlov</w:t>
      </w:r>
      <w:r>
        <w:rPr>
          <w:lang w:val="en-US"/>
        </w:rPr>
        <w:t>skaya</w:t>
      </w:r>
      <w:proofErr w:type="spellEnd"/>
      <w:r w:rsidRPr="007A6695">
        <w:t>-</w:t>
      </w:r>
      <w:proofErr w:type="spellStart"/>
      <w:r>
        <w:rPr>
          <w:lang w:val="en-US"/>
        </w:rPr>
        <w:t>vmshutenko</w:t>
      </w:r>
      <w:proofErr w:type="spellEnd"/>
      <w:r w:rsidRPr="007A6695">
        <w:t>-1</w:t>
      </w:r>
    </w:p>
    <w:p w14:paraId="07431CBF" w14:textId="77777777" w:rsidR="00BA50CB" w:rsidRDefault="00BA50CB" w:rsidP="000D4EAB"/>
    <w:p w14:paraId="2FE61BB2" w14:textId="0B56CDB8" w:rsidR="00AF4786" w:rsidRDefault="00AF4786" w:rsidP="000D4EAB">
      <w:r>
        <w:rPr>
          <w:noProof/>
        </w:rPr>
        <w:lastRenderedPageBreak/>
        <w:drawing>
          <wp:inline distT="0" distB="0" distL="0" distR="0" wp14:anchorId="2903D6A8" wp14:editId="475234F1">
            <wp:extent cx="3716867" cy="3754215"/>
            <wp:effectExtent l="0" t="0" r="4445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866" cy="377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CC5">
        <w:rPr>
          <w:noProof/>
        </w:rPr>
        <w:drawing>
          <wp:inline distT="0" distB="0" distL="0" distR="0" wp14:anchorId="3E989263" wp14:editId="399E5CB1">
            <wp:extent cx="3729597" cy="3767073"/>
            <wp:effectExtent l="0" t="0" r="4445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664" cy="378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B009" w14:textId="605418D7" w:rsidR="00BA50CB" w:rsidRDefault="00BA50CB" w:rsidP="000D4EAB"/>
    <w:p w14:paraId="50051ED6" w14:textId="3D1BF63E" w:rsidR="00BA50CB" w:rsidRPr="007A6695" w:rsidRDefault="00BA50CB" w:rsidP="00BA50CB">
      <w:r>
        <w:t xml:space="preserve">Рисунок </w:t>
      </w:r>
      <w:r w:rsidRPr="00BA50CB">
        <w:t>2</w:t>
      </w:r>
      <w:r w:rsidRPr="00BA50CB">
        <w:t>2</w:t>
      </w:r>
      <w:r>
        <w:t xml:space="preserve">. Шлюз и </w:t>
      </w:r>
      <w:proofErr w:type="spellStart"/>
      <w:r>
        <w:rPr>
          <w:lang w:val="de-DE"/>
        </w:rPr>
        <w:t>ip</w:t>
      </w:r>
      <w:proofErr w:type="spellEnd"/>
      <w:r>
        <w:t xml:space="preserve">-адрес для </w:t>
      </w:r>
      <w:r>
        <w:rPr>
          <w:lang w:val="en-US"/>
        </w:rPr>
        <w:t>other</w:t>
      </w:r>
      <w:r w:rsidRPr="007A6695">
        <w:t>-</w:t>
      </w:r>
      <w:proofErr w:type="spellStart"/>
      <w:r>
        <w:rPr>
          <w:lang w:val="en-US"/>
        </w:rPr>
        <w:t>pavlovskaya</w:t>
      </w:r>
      <w:proofErr w:type="spellEnd"/>
      <w:r w:rsidRPr="007A6695">
        <w:t>-</w:t>
      </w:r>
      <w:proofErr w:type="spellStart"/>
      <w:r>
        <w:rPr>
          <w:lang w:val="en-US"/>
        </w:rPr>
        <w:t>vmshutenko</w:t>
      </w:r>
      <w:proofErr w:type="spellEnd"/>
      <w:r w:rsidRPr="007A6695">
        <w:t>-1</w:t>
      </w:r>
    </w:p>
    <w:p w14:paraId="1549EC90" w14:textId="77777777" w:rsidR="00BA50CB" w:rsidRDefault="00BA50CB" w:rsidP="000D4EAB"/>
    <w:p w14:paraId="16601B05" w14:textId="74C273C0" w:rsidR="009F2CC5" w:rsidRDefault="009F2CC5" w:rsidP="000D4EAB">
      <w:pPr>
        <w:rPr>
          <w:lang w:val="en-US"/>
        </w:rPr>
      </w:pPr>
    </w:p>
    <w:p w14:paraId="61AB7C65" w14:textId="77777777" w:rsidR="00E11C4C" w:rsidRPr="00E11C4C" w:rsidRDefault="00E11C4C" w:rsidP="000D4EAB">
      <w:pPr>
        <w:rPr>
          <w:lang w:val="en-US"/>
        </w:rPr>
      </w:pPr>
    </w:p>
    <w:p w14:paraId="12EC0DC2" w14:textId="77777777" w:rsidR="00E11C4C" w:rsidRDefault="00E11C4C" w:rsidP="000D4EAB"/>
    <w:p w14:paraId="1BCB0DB6" w14:textId="62DF74AC" w:rsidR="00AF4786" w:rsidRDefault="00AF4786" w:rsidP="000D4EAB"/>
    <w:p w14:paraId="6FA5272A" w14:textId="318BE84A" w:rsidR="00E11C4C" w:rsidRDefault="00FB68AB" w:rsidP="000D4EAB">
      <w:r>
        <w:rPr>
          <w:noProof/>
        </w:rPr>
        <w:lastRenderedPageBreak/>
        <w:drawing>
          <wp:inline distT="0" distB="0" distL="0" distR="0" wp14:anchorId="00488883" wp14:editId="3E18394D">
            <wp:extent cx="5940425" cy="600011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37BF" w14:textId="38E0CC94" w:rsidR="00BA50CB" w:rsidRDefault="00BA50CB" w:rsidP="000D4EAB"/>
    <w:p w14:paraId="7F21B019" w14:textId="49B380E2" w:rsidR="00BA50CB" w:rsidRDefault="00BA50CB" w:rsidP="00BA50CB">
      <w:r>
        <w:t>Рисунок 23. П</w:t>
      </w:r>
      <w:r>
        <w:t>ровер</w:t>
      </w:r>
      <w:r>
        <w:t>ка</w:t>
      </w:r>
      <w:r>
        <w:t xml:space="preserve"> с помощью команды </w:t>
      </w:r>
      <w:proofErr w:type="spellStart"/>
      <w:r>
        <w:t>ping</w:t>
      </w:r>
      <w:proofErr w:type="spellEnd"/>
      <w:r>
        <w:t xml:space="preserve"> доступность устройств, принадлежащих одному VLAN, и недоступность устройств, принадлежащих разным VLAN.</w:t>
      </w:r>
    </w:p>
    <w:p w14:paraId="23151CF0" w14:textId="77777777" w:rsidR="00BA50CB" w:rsidRDefault="00BA50CB" w:rsidP="000D4EAB"/>
    <w:p w14:paraId="420E6C93" w14:textId="77777777" w:rsidR="00AF4786" w:rsidRDefault="00AF4786" w:rsidP="000D4EAB"/>
    <w:p w14:paraId="342BB63C" w14:textId="34DAD372" w:rsidR="000D4EAB" w:rsidRDefault="000D4EAB" w:rsidP="000D4EAB">
      <w:r>
        <w:t xml:space="preserve">5. Используя режим симуляции в </w:t>
      </w:r>
      <w:proofErr w:type="spellStart"/>
      <w:r>
        <w:t>Packet</w:t>
      </w:r>
      <w:proofErr w:type="spellEnd"/>
      <w:r>
        <w:t xml:space="preserve"> </w:t>
      </w:r>
      <w:proofErr w:type="spellStart"/>
      <w:r>
        <w:t>Tracer</w:t>
      </w:r>
      <w:proofErr w:type="spellEnd"/>
      <w:r>
        <w:t>, изучила процесс передвижения пакета ICMP по сети. Изучила содержимое передаваемого пакета и заголовки задействованных протоколов.</w:t>
      </w:r>
    </w:p>
    <w:p w14:paraId="4710B7AF" w14:textId="425B1810" w:rsidR="00BF10C9" w:rsidRDefault="00BF10C9" w:rsidP="000D4EAB"/>
    <w:p w14:paraId="3BB6F687" w14:textId="77777777" w:rsidR="00FB68AB" w:rsidRDefault="00FB68AB" w:rsidP="000D4EAB"/>
    <w:p w14:paraId="797A3334" w14:textId="4992BFCE" w:rsidR="00D305F4" w:rsidRDefault="00FB68AB" w:rsidP="00D305F4">
      <w:r>
        <w:rPr>
          <w:noProof/>
        </w:rPr>
        <w:lastRenderedPageBreak/>
        <w:drawing>
          <wp:inline distT="0" distB="0" distL="0" distR="0" wp14:anchorId="5CAEC6CB" wp14:editId="6635EE8B">
            <wp:extent cx="5940425" cy="371284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AF1C" w14:textId="06643BFE" w:rsidR="00FB68AB" w:rsidRDefault="00FB68AB" w:rsidP="00D305F4"/>
    <w:p w14:paraId="4E5E233D" w14:textId="11C42BCF" w:rsidR="00BA50CB" w:rsidRDefault="00A663BC" w:rsidP="00D305F4">
      <w:r>
        <w:t xml:space="preserve">Рисунок 24. Настройка фильтрации пакетов по </w:t>
      </w:r>
      <w:r>
        <w:rPr>
          <w:lang w:val="en-US"/>
        </w:rPr>
        <w:t>ICMP</w:t>
      </w:r>
      <w:r w:rsidRPr="00A663BC">
        <w:t>.</w:t>
      </w:r>
    </w:p>
    <w:p w14:paraId="2DD1713A" w14:textId="56F18D6B" w:rsidR="00A663BC" w:rsidRDefault="00A663BC" w:rsidP="00D305F4"/>
    <w:p w14:paraId="0BCB296D" w14:textId="0C00EF20" w:rsidR="00A663BC" w:rsidRDefault="00A663BC" w:rsidP="00D305F4"/>
    <w:p w14:paraId="1AE25EC4" w14:textId="795A4B42" w:rsidR="00A663BC" w:rsidRDefault="00A663BC" w:rsidP="00D305F4"/>
    <w:p w14:paraId="18061CD0" w14:textId="3D8C1887" w:rsidR="00A663BC" w:rsidRDefault="00A663BC" w:rsidP="00D305F4"/>
    <w:p w14:paraId="4295B907" w14:textId="04E80E0C" w:rsidR="00A663BC" w:rsidRDefault="00A663BC" w:rsidP="00D305F4"/>
    <w:p w14:paraId="556FA74B" w14:textId="3771C648" w:rsidR="00A663BC" w:rsidRDefault="00A663BC" w:rsidP="00D305F4"/>
    <w:p w14:paraId="22D0906D" w14:textId="36415806" w:rsidR="00A663BC" w:rsidRDefault="00A663BC" w:rsidP="00D305F4"/>
    <w:p w14:paraId="03DAC164" w14:textId="7A39B952" w:rsidR="00A663BC" w:rsidRDefault="00A663BC" w:rsidP="00D305F4"/>
    <w:p w14:paraId="13876E23" w14:textId="77777777" w:rsidR="00A663BC" w:rsidRDefault="00A663BC" w:rsidP="00D305F4"/>
    <w:p w14:paraId="7EA9AAA3" w14:textId="77777777" w:rsidR="00A663BC" w:rsidRPr="00A663BC" w:rsidRDefault="00A663BC" w:rsidP="00D305F4"/>
    <w:p w14:paraId="19B3BA09" w14:textId="3DA03167" w:rsidR="00FE72AB" w:rsidRDefault="00FE72AB" w:rsidP="00D305F4">
      <w:r>
        <w:rPr>
          <w:noProof/>
        </w:rPr>
        <w:lastRenderedPageBreak/>
        <w:drawing>
          <wp:inline distT="0" distB="0" distL="0" distR="0" wp14:anchorId="562F7447" wp14:editId="4D19121B">
            <wp:extent cx="5940425" cy="371284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F009" w14:textId="5A143547" w:rsidR="00BD1E92" w:rsidRDefault="00FE72AB" w:rsidP="00D305F4">
      <w:r>
        <w:rPr>
          <w:noProof/>
        </w:rPr>
        <w:drawing>
          <wp:inline distT="0" distB="0" distL="0" distR="0" wp14:anchorId="4EB84866" wp14:editId="0488869C">
            <wp:extent cx="5940425" cy="371284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CA8B" w14:textId="77777777" w:rsidR="00A663BC" w:rsidRDefault="00A663BC" w:rsidP="00D305F4"/>
    <w:p w14:paraId="7D9D76A4" w14:textId="210329F6" w:rsidR="00A663BC" w:rsidRDefault="00A663BC" w:rsidP="00D305F4">
      <w:r>
        <w:t>Рисунок 25. П</w:t>
      </w:r>
      <w:r>
        <w:t>роцесс передвижения пакета ICMP по сети</w:t>
      </w:r>
      <w:r>
        <w:t>.</w:t>
      </w:r>
    </w:p>
    <w:p w14:paraId="116D98B0" w14:textId="7DE95448" w:rsidR="00A663BC" w:rsidRDefault="00A663BC" w:rsidP="00D305F4">
      <w:r>
        <w:rPr>
          <w:noProof/>
        </w:rPr>
        <w:lastRenderedPageBreak/>
        <w:drawing>
          <wp:inline distT="0" distB="0" distL="0" distR="0" wp14:anchorId="54CC3578" wp14:editId="5B0F8836">
            <wp:extent cx="5940425" cy="6042025"/>
            <wp:effectExtent l="0" t="0" r="3175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4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5819" w14:textId="3C9E63DF" w:rsidR="00A663BC" w:rsidRDefault="00A663BC" w:rsidP="00D305F4"/>
    <w:p w14:paraId="236A3196" w14:textId="5FED63FB" w:rsidR="00A663BC" w:rsidRDefault="00A663BC" w:rsidP="00D305F4">
      <w:r>
        <w:t>Рисунок 26. Содержимое передаваемого пакета.</w:t>
      </w:r>
    </w:p>
    <w:p w14:paraId="44845C36" w14:textId="24D25212" w:rsidR="00BD1E92" w:rsidRPr="00FE72AB" w:rsidRDefault="00BD1E92" w:rsidP="00D305F4">
      <w:r w:rsidRPr="00D305F4">
        <w:t>Контрольные вопросы</w:t>
      </w:r>
    </w:p>
    <w:p w14:paraId="2A1A79EB" w14:textId="56AA9AE8" w:rsidR="00D305F4" w:rsidRDefault="00D305F4" w:rsidP="00D305F4">
      <w:r w:rsidRPr="00D305F4">
        <w:t xml:space="preserve">1. Какая команда используется для просмотра списка VLAN на сетевом устройстве? </w:t>
      </w:r>
    </w:p>
    <w:p w14:paraId="6A0593CA" w14:textId="012DC484" w:rsidR="00D305F4" w:rsidRDefault="00D305F4" w:rsidP="00D305F4">
      <w:r w:rsidRPr="00D305F4">
        <w:t xml:space="preserve">Для просмотра базы данных VLAN используется команда </w:t>
      </w:r>
      <w:proofErr w:type="spellStart"/>
      <w:r w:rsidRPr="00D305F4">
        <w:t>show</w:t>
      </w:r>
      <w:proofErr w:type="spellEnd"/>
      <w:r w:rsidRPr="00D305F4">
        <w:t xml:space="preserve"> </w:t>
      </w:r>
      <w:proofErr w:type="spellStart"/>
      <w:r w:rsidRPr="00D305F4">
        <w:t>vlan</w:t>
      </w:r>
      <w:proofErr w:type="spellEnd"/>
      <w:r w:rsidRPr="00D305F4">
        <w:t>.</w:t>
      </w:r>
    </w:p>
    <w:p w14:paraId="53D8A23E" w14:textId="77777777" w:rsidR="00D305F4" w:rsidRPr="00D305F4" w:rsidRDefault="00D305F4" w:rsidP="00D305F4"/>
    <w:p w14:paraId="7BB6DF3F" w14:textId="1C228390" w:rsidR="00D305F4" w:rsidRDefault="00D305F4" w:rsidP="00D305F4">
      <w:r w:rsidRPr="00D305F4">
        <w:rPr>
          <w:lang w:val="en-US"/>
        </w:rPr>
        <w:t xml:space="preserve">2. </w:t>
      </w:r>
      <w:r w:rsidRPr="00D305F4">
        <w:t>Охарактеризуйте</w:t>
      </w:r>
      <w:r w:rsidRPr="00D305F4">
        <w:rPr>
          <w:lang w:val="en-US"/>
        </w:rPr>
        <w:t xml:space="preserve"> VLAN </w:t>
      </w:r>
      <w:proofErr w:type="spellStart"/>
      <w:r w:rsidRPr="00D305F4">
        <w:rPr>
          <w:lang w:val="en-US"/>
        </w:rPr>
        <w:t>Trunking</w:t>
      </w:r>
      <w:proofErr w:type="spellEnd"/>
      <w:r w:rsidRPr="00D305F4">
        <w:rPr>
          <w:lang w:val="en-US"/>
        </w:rPr>
        <w:t xml:space="preserve"> Protocol (VTP). </w:t>
      </w:r>
      <w:r w:rsidRPr="00D305F4">
        <w:t xml:space="preserve">Приведите перечень команд с пояснениями для настройки и просмотра информации о VLAN. </w:t>
      </w:r>
    </w:p>
    <w:p w14:paraId="2AA65D19" w14:textId="4941B856" w:rsidR="00881830" w:rsidRDefault="00881830" w:rsidP="00881830">
      <w:r>
        <w:t xml:space="preserve">VLAN </w:t>
      </w:r>
      <w:proofErr w:type="spellStart"/>
      <w:r>
        <w:t>Trunk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 xml:space="preserve"> – </w:t>
      </w:r>
      <w:proofErr w:type="spellStart"/>
      <w:r>
        <w:t>проприетарный</w:t>
      </w:r>
      <w:proofErr w:type="spellEnd"/>
      <w:r>
        <w:t xml:space="preserve"> протокол компании </w:t>
      </w:r>
      <w:proofErr w:type="spellStart"/>
      <w:r>
        <w:t>Cisco</w:t>
      </w:r>
      <w:proofErr w:type="spellEnd"/>
      <w:r>
        <w:t xml:space="preserve"> (работает только на </w:t>
      </w:r>
      <w:proofErr w:type="spellStart"/>
      <w:r>
        <w:t>cisco</w:t>
      </w:r>
      <w:proofErr w:type="spellEnd"/>
      <w:r>
        <w:t>-устройствах), предназначенный для динамического распространения базы VLAN-</w:t>
      </w:r>
      <w:proofErr w:type="spellStart"/>
      <w:r>
        <w:t>ов</w:t>
      </w:r>
      <w:proofErr w:type="spellEnd"/>
      <w:r>
        <w:t xml:space="preserve"> на сетевых устройствах.</w:t>
      </w:r>
    </w:p>
    <w:p w14:paraId="16354D42" w14:textId="1B976429" w:rsidR="00881830" w:rsidRDefault="00881830" w:rsidP="00881830">
      <w:r>
        <w:t xml:space="preserve">VTP домен – область, состоящая из одного или нескольких коммутаторов, которые, благодаря </w:t>
      </w:r>
      <w:proofErr w:type="spellStart"/>
      <w:r>
        <w:t>vtp</w:t>
      </w:r>
      <w:proofErr w:type="spellEnd"/>
      <w:r>
        <w:t xml:space="preserve">, используют одну базу </w:t>
      </w:r>
      <w:proofErr w:type="spellStart"/>
      <w:r>
        <w:t>vlan</w:t>
      </w:r>
      <w:proofErr w:type="spellEnd"/>
      <w:r>
        <w:t>.</w:t>
      </w:r>
    </w:p>
    <w:p w14:paraId="15E19AF2" w14:textId="77777777" w:rsidR="00881830" w:rsidRDefault="00881830" w:rsidP="00881830">
      <w:r>
        <w:t>Режимы работы VTP</w:t>
      </w:r>
    </w:p>
    <w:p w14:paraId="64A284A5" w14:textId="19EA36B7" w:rsidR="00881830" w:rsidRDefault="00881830" w:rsidP="00881830">
      <w:r>
        <w:t>Выставляя режим работы VTP, вы предоставляете коммутатору те или иные права.</w:t>
      </w:r>
    </w:p>
    <w:p w14:paraId="49C78A41" w14:textId="77777777" w:rsidR="00881830" w:rsidRDefault="00881830" w:rsidP="00881830">
      <w:r>
        <w:t xml:space="preserve">VTP </w:t>
      </w:r>
      <w:proofErr w:type="spellStart"/>
      <w:r>
        <w:t>server</w:t>
      </w:r>
      <w:proofErr w:type="spellEnd"/>
      <w:r>
        <w:t xml:space="preserve"> – коммутатор может создавать, изменять и удалять VLAN-ы. В этом режиме устройство распространяет информацию о своей базе VLAN, в пределах настроенного домена. Этот режим включен по умолчанию.</w:t>
      </w:r>
    </w:p>
    <w:p w14:paraId="070FB110" w14:textId="77777777" w:rsidR="00881830" w:rsidRDefault="00881830" w:rsidP="00881830">
      <w:r>
        <w:lastRenderedPageBreak/>
        <w:t xml:space="preserve">VTP </w:t>
      </w:r>
      <w:proofErr w:type="spellStart"/>
      <w:r>
        <w:t>client</w:t>
      </w:r>
      <w:proofErr w:type="spellEnd"/>
      <w:r>
        <w:t xml:space="preserve"> – коммутатор не может создавать, изменять и удалять VLAN-ы. В этом режиме устройство слушает сеть на предмет </w:t>
      </w:r>
      <w:proofErr w:type="spellStart"/>
      <w:r>
        <w:t>vtp</w:t>
      </w:r>
      <w:proofErr w:type="spellEnd"/>
      <w:r>
        <w:t>-обновлений и время от времени обновляет базу VLAN.</w:t>
      </w:r>
    </w:p>
    <w:p w14:paraId="0008774D" w14:textId="77777777" w:rsidR="00881830" w:rsidRDefault="00881830" w:rsidP="00881830">
      <w:r>
        <w:t xml:space="preserve">VTP </w:t>
      </w:r>
      <w:proofErr w:type="spellStart"/>
      <w:r>
        <w:t>transparent</w:t>
      </w:r>
      <w:proofErr w:type="spellEnd"/>
      <w:r>
        <w:t xml:space="preserve">(прозрачный) – коммутатор может создавать, изменять и удалять VLAN-ы. В этом режиме устройство не объявляет и не обрабатывает приходящие </w:t>
      </w:r>
      <w:proofErr w:type="spellStart"/>
      <w:r>
        <w:t>vtp</w:t>
      </w:r>
      <w:proofErr w:type="spellEnd"/>
      <w:r>
        <w:t>-обновления, но при этом все приходящие обновления передаются дальше (вероятно поэтому этот режим называется прозрачным).</w:t>
      </w:r>
    </w:p>
    <w:p w14:paraId="731DE6BA" w14:textId="5FD57932" w:rsidR="00881830" w:rsidRDefault="00881830" w:rsidP="00881830">
      <w:r>
        <w:t xml:space="preserve">VTP </w:t>
      </w:r>
      <w:proofErr w:type="spellStart"/>
      <w:r>
        <w:t>off</w:t>
      </w:r>
      <w:proofErr w:type="spellEnd"/>
      <w:r>
        <w:t xml:space="preserve"> – коммутатор может создавать, изменять и удалять VLAN-ы. В этом режиме устройство не объявляет и не обрабатывает приходящие </w:t>
      </w:r>
      <w:proofErr w:type="spellStart"/>
      <w:r>
        <w:t>vtp</w:t>
      </w:r>
      <w:proofErr w:type="spellEnd"/>
      <w:r>
        <w:t>-обновления.</w:t>
      </w:r>
    </w:p>
    <w:p w14:paraId="4E40BC00" w14:textId="4C002BE1" w:rsidR="00D305F4" w:rsidRDefault="00D305F4" w:rsidP="00D305F4">
      <w:r w:rsidRPr="00D305F4">
        <w:rPr>
          <w:lang w:val="en-US"/>
        </w:rPr>
        <w:t xml:space="preserve">3. </w:t>
      </w:r>
      <w:r w:rsidRPr="00D305F4">
        <w:t>Охарактеризуйте</w:t>
      </w:r>
      <w:r w:rsidRPr="00D305F4">
        <w:rPr>
          <w:lang w:val="en-US"/>
        </w:rPr>
        <w:t xml:space="preserve"> Internet Control Message Protocol (ICMP). </w:t>
      </w:r>
      <w:r w:rsidRPr="00D305F4">
        <w:t xml:space="preserve">Опишите формат пакета ICMP. </w:t>
      </w:r>
    </w:p>
    <w:p w14:paraId="1B6C267C" w14:textId="4D963692" w:rsidR="00D52162" w:rsidRDefault="00D52162" w:rsidP="00D305F4">
      <w:r w:rsidRPr="00D52162">
        <w:rPr>
          <w:lang w:val="en-US"/>
        </w:rPr>
        <w:t>ICMP</w:t>
      </w:r>
      <w:r w:rsidRPr="00D52162">
        <w:t xml:space="preserve"> (англ. </w:t>
      </w:r>
      <w:r w:rsidRPr="00D52162">
        <w:rPr>
          <w:lang w:val="en-US"/>
        </w:rPr>
        <w:t>Internet</w:t>
      </w:r>
      <w:r w:rsidRPr="00D52162">
        <w:t xml:space="preserve"> </w:t>
      </w:r>
      <w:r w:rsidRPr="00D52162">
        <w:rPr>
          <w:lang w:val="en-US"/>
        </w:rPr>
        <w:t>Control</w:t>
      </w:r>
      <w:r w:rsidRPr="00D52162">
        <w:t xml:space="preserve"> </w:t>
      </w:r>
      <w:r w:rsidRPr="00D52162">
        <w:rPr>
          <w:lang w:val="en-US"/>
        </w:rPr>
        <w:t>Message</w:t>
      </w:r>
      <w:r w:rsidRPr="00D52162">
        <w:t xml:space="preserve"> </w:t>
      </w:r>
      <w:r w:rsidRPr="00D52162">
        <w:rPr>
          <w:lang w:val="en-US"/>
        </w:rPr>
        <w:t>Protocol</w:t>
      </w:r>
      <w:r w:rsidRPr="00D52162">
        <w:t xml:space="preserve"> — протокол межсетевых управляющих сообщений) — сетевой протокол, входящий в стек протоколов </w:t>
      </w:r>
      <w:r w:rsidRPr="00D52162">
        <w:rPr>
          <w:lang w:val="en-US"/>
        </w:rPr>
        <w:t>TCP</w:t>
      </w:r>
      <w:r w:rsidRPr="00D52162">
        <w:t>/</w:t>
      </w:r>
      <w:r w:rsidRPr="00D52162">
        <w:rPr>
          <w:lang w:val="en-US"/>
        </w:rPr>
        <w:t>IP</w:t>
      </w:r>
      <w:r w:rsidRPr="00D52162">
        <w:t xml:space="preserve">. В основном </w:t>
      </w:r>
      <w:r w:rsidRPr="00D52162">
        <w:rPr>
          <w:lang w:val="en-US"/>
        </w:rPr>
        <w:t>ICMP</w:t>
      </w:r>
      <w:r w:rsidRPr="00D52162">
        <w:t xml:space="preserve"> используется для передачи сообщений об ошибках и других исключительных ситуациях, возникших при передаче данных, например, запрашиваемая услуга недоступна или хост, или маршрутизатор не отвечают. Также на </w:t>
      </w:r>
      <w:r w:rsidRPr="00D52162">
        <w:rPr>
          <w:lang w:val="en-US"/>
        </w:rPr>
        <w:t>ICMP</w:t>
      </w:r>
      <w:r w:rsidRPr="00D52162">
        <w:t xml:space="preserve"> возлагаются некоторые сервисные функции (</w:t>
      </w:r>
      <w:r w:rsidRPr="00D52162">
        <w:rPr>
          <w:lang w:val="en-US"/>
        </w:rPr>
        <w:t>services</w:t>
      </w:r>
      <w:r w:rsidRPr="00D52162">
        <w:t>).</w:t>
      </w:r>
    </w:p>
    <w:p w14:paraId="5BE52BF1" w14:textId="3C914470" w:rsidR="00D52162" w:rsidRDefault="00D52162" w:rsidP="00D52162">
      <w:r>
        <w:t>Каждое ICMP-сообщение инкапсулируется непосредственно в пределах одного IP-пакета, и, таким образом ICMP является т.н. "ненадежным" (не контролирующим доставку и её</w:t>
      </w:r>
    </w:p>
    <w:p w14:paraId="16B868C4" w14:textId="01D3AFB8" w:rsidR="00D52162" w:rsidRPr="00D52162" w:rsidRDefault="00D52162" w:rsidP="00D52162">
      <w:r>
        <w:t>правильность).</w:t>
      </w:r>
    </w:p>
    <w:p w14:paraId="61E3255B" w14:textId="7B4F0CD7" w:rsidR="00D52162" w:rsidRDefault="00D305F4" w:rsidP="00D305F4">
      <w:r w:rsidRPr="00652A9E">
        <w:t xml:space="preserve">4. </w:t>
      </w:r>
      <w:r w:rsidRPr="00D305F4">
        <w:t>Охарактеризуйте</w:t>
      </w:r>
      <w:r w:rsidRPr="00652A9E">
        <w:t xml:space="preserve"> </w:t>
      </w:r>
      <w:r w:rsidRPr="00D305F4">
        <w:rPr>
          <w:lang w:val="en-US"/>
        </w:rPr>
        <w:t>Address</w:t>
      </w:r>
      <w:r w:rsidRPr="00652A9E">
        <w:t xml:space="preserve"> </w:t>
      </w:r>
      <w:r w:rsidRPr="00D305F4">
        <w:rPr>
          <w:lang w:val="en-US"/>
        </w:rPr>
        <w:t>Resolution</w:t>
      </w:r>
      <w:r w:rsidRPr="00652A9E">
        <w:t xml:space="preserve"> </w:t>
      </w:r>
      <w:r w:rsidRPr="00D305F4">
        <w:rPr>
          <w:lang w:val="en-US"/>
        </w:rPr>
        <w:t>Protocol</w:t>
      </w:r>
      <w:r w:rsidRPr="00652A9E">
        <w:t xml:space="preserve"> (</w:t>
      </w:r>
      <w:r w:rsidRPr="00D305F4">
        <w:rPr>
          <w:lang w:val="en-US"/>
        </w:rPr>
        <w:t>ARP</w:t>
      </w:r>
      <w:r w:rsidRPr="00652A9E">
        <w:t xml:space="preserve">). </w:t>
      </w:r>
      <w:r w:rsidRPr="00D305F4">
        <w:t xml:space="preserve">Опишите формат пакета ARP. </w:t>
      </w:r>
    </w:p>
    <w:p w14:paraId="682C51EF" w14:textId="3D31DD6F" w:rsidR="001C0124" w:rsidRDefault="001C0124" w:rsidP="001C0124">
      <w:r>
        <w:t>Для определения соответствия между логическим адресом сетевого уровня (IP) и физическим адресом устройства (MAC) используется описанный в RFC 826 протокол ARP (</w:t>
      </w:r>
      <w:proofErr w:type="spellStart"/>
      <w:r>
        <w:t>Address</w:t>
      </w:r>
      <w:proofErr w:type="spellEnd"/>
      <w:r>
        <w:t xml:space="preserve"> </w:t>
      </w:r>
      <w:proofErr w:type="spellStart"/>
      <w:r>
        <w:t>Resolution</w:t>
      </w:r>
      <w:proofErr w:type="spellEnd"/>
      <w:r>
        <w:t xml:space="preserve"> </w:t>
      </w:r>
      <w:proofErr w:type="spellStart"/>
      <w:r>
        <w:t>Protocol</w:t>
      </w:r>
      <w:proofErr w:type="spellEnd"/>
      <w:r>
        <w:t>, протокол разрешения адресов).</w:t>
      </w:r>
    </w:p>
    <w:p w14:paraId="29D341F6" w14:textId="64B8094E" w:rsidR="001C0124" w:rsidRDefault="001C0124" w:rsidP="001C0124">
      <w:r>
        <w:t>ARP состоит из двух частей. Первая – определяет физический адрес при посылке пакета, вторая – отвечает на запросы других станций.</w:t>
      </w:r>
    </w:p>
    <w:p w14:paraId="22AC9C8E" w14:textId="691410BD" w:rsidR="001C0124" w:rsidRDefault="001C0124" w:rsidP="001C0124">
      <w:r>
        <w:t>Протокол имеет буферную память (ARP-таблицу), в которой хранятся пары адресов (IP-адрес, MAC-адрес) с целью уменьшения количества посылаемых запросов, следовательно, экономии трафика и ресурсов.</w:t>
      </w:r>
    </w:p>
    <w:p w14:paraId="41D31932" w14:textId="77777777" w:rsidR="001C0124" w:rsidRDefault="001C0124" w:rsidP="001C0124"/>
    <w:p w14:paraId="7BD40C6A" w14:textId="013C27C4" w:rsidR="00D305F4" w:rsidRDefault="00D305F4" w:rsidP="00D305F4">
      <w:r w:rsidRPr="00D305F4">
        <w:t>5. Что такое MAC-адрес? Какова его структура?</w:t>
      </w:r>
    </w:p>
    <w:p w14:paraId="7CADAD6A" w14:textId="1ED83CB0" w:rsidR="001C0124" w:rsidRDefault="001C0124" w:rsidP="001C0124">
      <w:r w:rsidRPr="001C0124">
        <w:t>MAC - адрес представляет собой уникальную комбинацию цифр и букв длиной 48 символов. Фактически, это аппаратный номер оборудования (компьютера, сервера, роутера, порта коммутатора, да чего угодно), который, присваивается сетевой карте устройства еще на фабрике, то есть в момент производства.</w:t>
      </w:r>
    </w:p>
    <w:p w14:paraId="09C77312" w14:textId="28930C27" w:rsidR="001C0124" w:rsidRPr="00652A9E" w:rsidRDefault="001C0124" w:rsidP="001C0124">
      <w:r>
        <w:t xml:space="preserve">MAC - адрес еще называют уникальным физическим адресом устройства, помогающим идентифицировать устройство среди миллионов других устройств. В стандарте IEEE 802, канальный (второй,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Link</w:t>
      </w:r>
      <w:proofErr w:type="spellEnd"/>
      <w:r>
        <w:t>) уровень модели OSI разделен на два подуровня:</w:t>
      </w:r>
    </w:p>
    <w:p w14:paraId="439640CC" w14:textId="77777777" w:rsidR="001C0124" w:rsidRDefault="001C0124" w:rsidP="001C0124">
      <w:proofErr w:type="spellStart"/>
      <w:r>
        <w:t>Logical</w:t>
      </w:r>
      <w:proofErr w:type="spellEnd"/>
      <w:r>
        <w:t xml:space="preserve"> </w:t>
      </w:r>
      <w:proofErr w:type="spellStart"/>
      <w:r>
        <w:t>Link</w:t>
      </w:r>
      <w:proofErr w:type="spellEnd"/>
      <w:r>
        <w:t xml:space="preserve"> </w:t>
      </w:r>
      <w:proofErr w:type="spellStart"/>
      <w:r>
        <w:t>Control</w:t>
      </w:r>
      <w:proofErr w:type="spellEnd"/>
      <w:r>
        <w:t xml:space="preserve"> (LLC) или подуровень управления логической связью</w:t>
      </w:r>
    </w:p>
    <w:p w14:paraId="689CE0E9" w14:textId="7640A1FB" w:rsidR="001C0124" w:rsidRPr="001C0124" w:rsidRDefault="001C0124" w:rsidP="001C0124">
      <w:proofErr w:type="spellStart"/>
      <w:r>
        <w:t>Media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Control</w:t>
      </w:r>
      <w:proofErr w:type="spellEnd"/>
      <w:r>
        <w:t xml:space="preserve"> (MAC) или подуровень управления доступом к среде</w:t>
      </w:r>
    </w:p>
    <w:p w14:paraId="7BCE2985" w14:textId="77777777" w:rsidR="001C0124" w:rsidRPr="00D305F4" w:rsidRDefault="001C0124" w:rsidP="00D305F4"/>
    <w:p w14:paraId="194189B4" w14:textId="5BC63C29" w:rsidR="00D305F4" w:rsidRDefault="00D305F4" w:rsidP="000D4EAB"/>
    <w:sectPr w:rsidR="00D305F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roid Sans Fallback">
    <w:altName w:val="Yu Gothic"/>
    <w:panose1 w:val="020B0604020202020204"/>
    <w:charset w:val="8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attachedTemplate r:id="rId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EAB"/>
    <w:rsid w:val="0005618A"/>
    <w:rsid w:val="000C14F9"/>
    <w:rsid w:val="000D410D"/>
    <w:rsid w:val="000D4EAB"/>
    <w:rsid w:val="000E10CF"/>
    <w:rsid w:val="00133349"/>
    <w:rsid w:val="001C0124"/>
    <w:rsid w:val="001E08F9"/>
    <w:rsid w:val="00252839"/>
    <w:rsid w:val="002B0320"/>
    <w:rsid w:val="002C6118"/>
    <w:rsid w:val="002D3C46"/>
    <w:rsid w:val="00336A7E"/>
    <w:rsid w:val="00355D98"/>
    <w:rsid w:val="003E6148"/>
    <w:rsid w:val="004A4EE7"/>
    <w:rsid w:val="0050215A"/>
    <w:rsid w:val="005477B5"/>
    <w:rsid w:val="00575BA4"/>
    <w:rsid w:val="0061457E"/>
    <w:rsid w:val="0064317D"/>
    <w:rsid w:val="00652A9E"/>
    <w:rsid w:val="006904BB"/>
    <w:rsid w:val="00750A92"/>
    <w:rsid w:val="00772670"/>
    <w:rsid w:val="007A6695"/>
    <w:rsid w:val="00881830"/>
    <w:rsid w:val="00887D4B"/>
    <w:rsid w:val="008A009C"/>
    <w:rsid w:val="00921EAC"/>
    <w:rsid w:val="009F2CC5"/>
    <w:rsid w:val="00A23F89"/>
    <w:rsid w:val="00A61EF7"/>
    <w:rsid w:val="00A663BC"/>
    <w:rsid w:val="00AF4786"/>
    <w:rsid w:val="00B95E6F"/>
    <w:rsid w:val="00BA50CB"/>
    <w:rsid w:val="00BB5819"/>
    <w:rsid w:val="00BD1E92"/>
    <w:rsid w:val="00BF10C9"/>
    <w:rsid w:val="00C92D92"/>
    <w:rsid w:val="00D305F4"/>
    <w:rsid w:val="00D52162"/>
    <w:rsid w:val="00DA49A4"/>
    <w:rsid w:val="00E11C4C"/>
    <w:rsid w:val="00E54DD6"/>
    <w:rsid w:val="00EE5B2D"/>
    <w:rsid w:val="00F01B05"/>
    <w:rsid w:val="00FB68AB"/>
    <w:rsid w:val="00FE7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F10E48F"/>
  <w15:chartTrackingRefBased/>
  <w15:docId w15:val="{562699D9-1078-B247-A7AB-8A3F61EE9E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A50CB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D4E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6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1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95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hutenkovika/Library/Group%20Containers/UBF8T346G9.Office/User%20Content.localized/Templates.localized/&#1096;&#1072;&#1073;&#1083;&#1086;&#1085;%20&#1086;&#1090;&#1095;&#1077;&#1090;&#1072;%20&#1088;&#1091;&#1076;&#1085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шаблон отчета рудн.dotx</Template>
  <TotalTime>136</TotalTime>
  <Pages>30</Pages>
  <Words>1374</Words>
  <Characters>7833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Екатерина-Виктория Петрова</cp:lastModifiedBy>
  <cp:revision>15</cp:revision>
  <dcterms:created xsi:type="dcterms:W3CDTF">2022-03-11T23:28:00Z</dcterms:created>
  <dcterms:modified xsi:type="dcterms:W3CDTF">2022-03-13T04:14:00Z</dcterms:modified>
</cp:coreProperties>
</file>